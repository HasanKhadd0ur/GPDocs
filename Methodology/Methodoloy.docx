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982C48" w14:textId="77777777" w:rsidR="000E7F48" w:rsidRPr="0015754E" w:rsidRDefault="002C61F7" w:rsidP="000E7F48">
      <w:pPr>
        <w:pStyle w:val="ae"/>
        <w:rPr>
          <w:rtl/>
        </w:rPr>
      </w:pPr>
      <w:r>
        <w:rPr>
          <w:rtl/>
        </w:rPr>
        <w:drawing>
          <wp:anchor distT="0" distB="0" distL="114300" distR="114300" simplePos="0" relativeHeight="251658240" behindDoc="0" locked="0" layoutInCell="1" allowOverlap="1" wp14:anchorId="7C99776F" wp14:editId="2687CA6C">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39E7853F" w14:textId="77777777" w:rsidR="000E7F48" w:rsidRPr="0015754E" w:rsidRDefault="000E7F48" w:rsidP="000E7F48">
      <w:pPr>
        <w:pStyle w:val="ae"/>
        <w:rPr>
          <w:szCs w:val="32"/>
        </w:rPr>
      </w:pPr>
      <w:r w:rsidRPr="0015754E">
        <w:rPr>
          <w:rtl/>
        </w:rPr>
        <w:t>المعهد العالي للعلوم التطبيقية والتكنولوجيا</w:t>
      </w:r>
    </w:p>
    <w:p w14:paraId="01EF997B" w14:textId="77777777"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14:paraId="5FDFC41F" w14:textId="77777777"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14:paraId="2673BB32" w14:textId="77777777" w:rsidR="000E7F48" w:rsidRPr="009C69B2" w:rsidRDefault="000E7F48" w:rsidP="000E7F48">
      <w:pPr>
        <w:rPr>
          <w:rtl/>
        </w:rPr>
      </w:pPr>
    </w:p>
    <w:p w14:paraId="40E14727" w14:textId="77777777" w:rsidR="000E7F48" w:rsidRPr="009C69B2" w:rsidRDefault="000E7F48" w:rsidP="000E7F48">
      <w:pPr>
        <w:rPr>
          <w:rtl/>
        </w:rPr>
      </w:pPr>
    </w:p>
    <w:p w14:paraId="1D7382C7" w14:textId="77777777" w:rsidR="000E7F48" w:rsidRPr="009C69B2" w:rsidRDefault="000E7F48" w:rsidP="000E7F48">
      <w:pPr>
        <w:rPr>
          <w:rtl/>
        </w:rPr>
      </w:pPr>
    </w:p>
    <w:p w14:paraId="736CDD70" w14:textId="77777777" w:rsidR="002C61F7" w:rsidRPr="002C61F7" w:rsidRDefault="002C61F7" w:rsidP="002C61F7">
      <w:pPr>
        <w:pStyle w:val="af"/>
        <w:rPr>
          <w:b/>
          <w:bCs/>
          <w:rtl/>
        </w:rPr>
      </w:pPr>
      <w:r w:rsidRPr="002C61F7">
        <w:rPr>
          <w:rFonts w:hint="cs"/>
          <w:b/>
          <w:bCs/>
          <w:rtl/>
        </w:rPr>
        <w:t>مشروع تخرج</w:t>
      </w:r>
    </w:p>
    <w:p w14:paraId="32780707" w14:textId="77777777" w:rsidR="002C61F7" w:rsidRDefault="00B93726" w:rsidP="00B93726">
      <w:pPr>
        <w:pStyle w:val="af"/>
        <w:rPr>
          <w:rtl/>
        </w:rPr>
      </w:pPr>
      <w:r>
        <w:rPr>
          <w:rFonts w:hint="cs"/>
          <w:rtl/>
        </w:rPr>
        <w:t>أعد للنجاح في السنة الخامسة</w:t>
      </w:r>
    </w:p>
    <w:p w14:paraId="41B25C67" w14:textId="77777777" w:rsidR="000E7F48" w:rsidRPr="00C173CE" w:rsidRDefault="000E7F48" w:rsidP="000E7F48">
      <w:pPr>
        <w:pStyle w:val="af"/>
      </w:pPr>
    </w:p>
    <w:p w14:paraId="728FB27B" w14:textId="77777777" w:rsidR="000E7F48" w:rsidRPr="00C173CE" w:rsidRDefault="000E7F48" w:rsidP="000E7F48">
      <w:pPr>
        <w:jc w:val="center"/>
        <w:rPr>
          <w:sz w:val="30"/>
        </w:rPr>
      </w:pPr>
    </w:p>
    <w:p w14:paraId="0DBF1B70" w14:textId="77777777" w:rsidR="000E7F48" w:rsidRPr="0015754E" w:rsidRDefault="00B93726" w:rsidP="00B93726">
      <w:pPr>
        <w:pStyle w:val="af0"/>
        <w:rPr>
          <w:szCs w:val="44"/>
        </w:rPr>
      </w:pPr>
      <w:r>
        <w:rPr>
          <w:rFonts w:hint="cs"/>
          <w:rtl/>
        </w:rPr>
        <w:t>كشف الأحداث ومراقبتها في وسائل التواصل الاجتماعي</w:t>
      </w:r>
      <w:r w:rsidR="00E21EE8">
        <w:rPr>
          <w:rFonts w:hint="cs"/>
          <w:rtl/>
        </w:rPr>
        <w:t xml:space="preserve"> اعتماداً </w:t>
      </w:r>
      <w:r w:rsidR="00767C39">
        <w:rPr>
          <w:rFonts w:hint="cs"/>
          <w:rtl/>
        </w:rPr>
        <w:t>على تقنيات التعلم العميق</w:t>
      </w:r>
    </w:p>
    <w:p w14:paraId="778C49D0" w14:textId="77777777" w:rsidR="000E7F48" w:rsidRPr="00933930" w:rsidRDefault="000E7F48" w:rsidP="000E7F48">
      <w:pPr>
        <w:jc w:val="center"/>
        <w:rPr>
          <w:sz w:val="30"/>
        </w:rPr>
      </w:pPr>
    </w:p>
    <w:p w14:paraId="5BF89E42" w14:textId="77777777" w:rsidR="000E7F48" w:rsidRPr="00933930" w:rsidRDefault="000E7F48" w:rsidP="000E7F48">
      <w:pPr>
        <w:jc w:val="center"/>
        <w:rPr>
          <w:sz w:val="30"/>
          <w:rtl/>
        </w:rPr>
      </w:pPr>
    </w:p>
    <w:p w14:paraId="6BDC20D1" w14:textId="77777777" w:rsidR="000E7F48" w:rsidRPr="00933930" w:rsidRDefault="000E7F48" w:rsidP="000E7F48">
      <w:pPr>
        <w:pStyle w:val="af"/>
        <w:rPr>
          <w:rtl/>
        </w:rPr>
      </w:pPr>
      <w:r w:rsidRPr="00933930">
        <w:rPr>
          <w:rFonts w:hint="cs"/>
          <w:rtl/>
        </w:rPr>
        <w:t>تقديم</w:t>
      </w:r>
    </w:p>
    <w:p w14:paraId="76E3DFC5" w14:textId="77777777" w:rsidR="000E7F48" w:rsidRPr="009B0D8F" w:rsidRDefault="00407564" w:rsidP="000E7F48">
      <w:pPr>
        <w:pStyle w:val="af1"/>
        <w:rPr>
          <w:rtl/>
          <w:lang w:val="fr-FR"/>
        </w:rPr>
      </w:pPr>
      <w:r>
        <w:rPr>
          <w:rFonts w:hint="cs"/>
          <w:rtl/>
          <w:lang w:val="fr-FR"/>
        </w:rPr>
        <w:t>حسن بهجت خضور</w:t>
      </w:r>
    </w:p>
    <w:p w14:paraId="1F0C6D7F" w14:textId="77777777" w:rsidR="000E7F48" w:rsidRPr="00933930" w:rsidRDefault="000E7F48" w:rsidP="000E7F48">
      <w:pPr>
        <w:jc w:val="center"/>
        <w:rPr>
          <w:sz w:val="30"/>
        </w:rPr>
      </w:pPr>
    </w:p>
    <w:p w14:paraId="3AD16E63" w14:textId="77777777" w:rsidR="000E7F48" w:rsidRPr="00933930" w:rsidRDefault="000E7F48" w:rsidP="000E7F48">
      <w:pPr>
        <w:jc w:val="center"/>
        <w:rPr>
          <w:sz w:val="30"/>
        </w:rPr>
      </w:pPr>
    </w:p>
    <w:p w14:paraId="0F84B039" w14:textId="77777777" w:rsidR="000E7F48" w:rsidRPr="00933930" w:rsidRDefault="000E7F48" w:rsidP="000E7F48">
      <w:pPr>
        <w:jc w:val="center"/>
        <w:rPr>
          <w:sz w:val="30"/>
        </w:rPr>
      </w:pPr>
    </w:p>
    <w:p w14:paraId="70692F87" w14:textId="77777777" w:rsidR="000E7F48" w:rsidRPr="00933930" w:rsidRDefault="000E7F48" w:rsidP="000E7F48">
      <w:pPr>
        <w:pStyle w:val="af"/>
        <w:rPr>
          <w:rtl/>
        </w:rPr>
      </w:pPr>
      <w:r w:rsidRPr="00933930">
        <w:rPr>
          <w:rFonts w:hint="cs"/>
          <w:rtl/>
        </w:rPr>
        <w:t>إشراف</w:t>
      </w:r>
    </w:p>
    <w:p w14:paraId="0E51506C" w14:textId="77777777" w:rsidR="000E7F48" w:rsidRPr="00394AB2" w:rsidRDefault="00B93726" w:rsidP="00B93726">
      <w:pPr>
        <w:pStyle w:val="af1"/>
        <w:rPr>
          <w:rtl/>
        </w:rPr>
      </w:pPr>
      <w:r>
        <w:rPr>
          <w:rFonts w:hint="cs"/>
          <w:rtl/>
        </w:rPr>
        <w:t>د. رياض سنبل</w:t>
      </w:r>
    </w:p>
    <w:p w14:paraId="6086F4CE" w14:textId="77777777" w:rsidR="000E7F48" w:rsidRPr="00933930" w:rsidRDefault="000E7F48" w:rsidP="000E7F48">
      <w:pPr>
        <w:jc w:val="center"/>
        <w:rPr>
          <w:sz w:val="30"/>
        </w:rPr>
      </w:pPr>
    </w:p>
    <w:p w14:paraId="346A7E2B" w14:textId="77777777" w:rsidR="000E7F48" w:rsidRPr="00933930" w:rsidRDefault="000E7F48" w:rsidP="000E7F48">
      <w:pPr>
        <w:jc w:val="center"/>
        <w:rPr>
          <w:sz w:val="30"/>
        </w:rPr>
      </w:pPr>
    </w:p>
    <w:p w14:paraId="747710B5" w14:textId="77777777" w:rsidR="000E7F48" w:rsidRDefault="000E7F48" w:rsidP="000E7F48">
      <w:pPr>
        <w:jc w:val="center"/>
        <w:rPr>
          <w:sz w:val="30"/>
          <w:rtl/>
        </w:rPr>
      </w:pPr>
    </w:p>
    <w:p w14:paraId="16C8EED6" w14:textId="77777777" w:rsidR="000E7F48" w:rsidRPr="00933930" w:rsidRDefault="000E7F48" w:rsidP="000E7F48">
      <w:pPr>
        <w:jc w:val="center"/>
        <w:rPr>
          <w:sz w:val="30"/>
          <w:rtl/>
        </w:rPr>
      </w:pPr>
    </w:p>
    <w:p w14:paraId="357F3D9E" w14:textId="77777777"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14:paraId="6D6BA0E0" w14:textId="77777777" w:rsidR="000E7F48" w:rsidRPr="00A13803" w:rsidRDefault="000E7F48" w:rsidP="000E7F48">
      <w:pPr>
        <w:rPr>
          <w:rtl/>
        </w:rPr>
      </w:pPr>
    </w:p>
    <w:p w14:paraId="5507A058" w14:textId="77777777"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14:paraId="209F2A42" w14:textId="77777777" w:rsidR="00263EFD" w:rsidRDefault="00263EFD" w:rsidP="00155F75">
      <w:pPr>
        <w:pStyle w:val="af5"/>
        <w:rPr>
          <w:rtl/>
        </w:rPr>
      </w:pPr>
      <w:r w:rsidRPr="00CE4BB8">
        <w:rPr>
          <w:rFonts w:hint="cs"/>
          <w:rtl/>
        </w:rPr>
        <w:t>يهدف هذا المشروع إلى</w:t>
      </w:r>
    </w:p>
    <w:p w14:paraId="1524FB19" w14:textId="77777777" w:rsidR="00263EFD" w:rsidRDefault="00263EFD" w:rsidP="00B10EBF">
      <w:pPr>
        <w:pStyle w:val="af5"/>
      </w:pPr>
    </w:p>
    <w:p w14:paraId="46C1AEBF" w14:textId="77777777" w:rsidR="00C01AEB" w:rsidRDefault="00C01AEB" w:rsidP="00B10EBF">
      <w:pPr>
        <w:pStyle w:val="af5"/>
      </w:pPr>
    </w:p>
    <w:p w14:paraId="0F59A5DD" w14:textId="77777777" w:rsidR="00C01AEB" w:rsidRDefault="00C01AEB" w:rsidP="00B10EBF">
      <w:pPr>
        <w:pStyle w:val="af5"/>
      </w:pPr>
    </w:p>
    <w:p w14:paraId="7D3CC5E8" w14:textId="77777777" w:rsidR="00C01AEB" w:rsidRDefault="00C01AEB" w:rsidP="00B10EBF">
      <w:pPr>
        <w:pStyle w:val="af5"/>
      </w:pPr>
    </w:p>
    <w:p w14:paraId="1F813F15" w14:textId="77777777" w:rsidR="00C01AEB" w:rsidRDefault="00C01AEB" w:rsidP="00B10EBF">
      <w:pPr>
        <w:pStyle w:val="af5"/>
        <w:rPr>
          <w:rtl/>
        </w:rPr>
      </w:pPr>
    </w:p>
    <w:p w14:paraId="3C5DCE63" w14:textId="77777777" w:rsidR="00263EFD" w:rsidRDefault="00263EFD" w:rsidP="00B10EBF">
      <w:pPr>
        <w:pStyle w:val="af5"/>
        <w:rPr>
          <w:rtl/>
        </w:rPr>
      </w:pPr>
    </w:p>
    <w:p w14:paraId="75C389EC" w14:textId="77777777"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14:paraId="698F1A65" w14:textId="77777777" w:rsidR="00263EFD" w:rsidRPr="00A95D14" w:rsidRDefault="00263EFD" w:rsidP="00B10EBF">
      <w:pPr>
        <w:pStyle w:val="af5"/>
        <w:bidi w:val="0"/>
        <w:rPr>
          <w:szCs w:val="24"/>
          <w:lang w:val="en-US"/>
        </w:rPr>
      </w:pPr>
      <w:r w:rsidRPr="00A95D14">
        <w:rPr>
          <w:lang w:val="en-US"/>
        </w:rPr>
        <w:t>Translate your abstract here.</w:t>
      </w:r>
    </w:p>
    <w:p w14:paraId="31F471AE" w14:textId="77777777"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14:paraId="09B9E3A6"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14:paraId="3B5F1D10"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14:paraId="4AEACCC6"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14:paraId="2CBE993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14:paraId="270922FC"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14:paraId="248FDA0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14:paraId="3DAB9555"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14:paraId="7A8CBB76"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14:paraId="0400990E"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14:paraId="25FC52E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14:paraId="5C043C55"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14:paraId="298B645E" w14:textId="77777777" w:rsidR="00E66969" w:rsidRDefault="00E21EE8"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14:paraId="63963BAB" w14:textId="77777777" w:rsidR="00E66969" w:rsidRDefault="00E21EE8"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14:paraId="157C00F1" w14:textId="77777777" w:rsidR="00E66969" w:rsidRDefault="00E21EE8"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14:paraId="513CCDA7" w14:textId="77777777" w:rsidR="00E66969" w:rsidRDefault="00E21EE8"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14:paraId="24AA7109" w14:textId="77777777" w:rsidR="00E66969" w:rsidRDefault="00E21EE8"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14:paraId="39BF394A" w14:textId="77777777" w:rsidR="00E66969" w:rsidRDefault="00E21EE8"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14:paraId="7805AF9C" w14:textId="77777777" w:rsidR="00E66969" w:rsidRDefault="00E21EE8"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0D2EEAD0" w14:textId="77777777" w:rsidR="00E66969" w:rsidRDefault="00E21EE8"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5BF2D9D8" w14:textId="77777777" w:rsidR="00E66969" w:rsidRDefault="00E21EE8"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14:paraId="0E9C1AB9" w14:textId="77777777" w:rsidR="00E66969" w:rsidRDefault="00E21EE8"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14:paraId="15B9EA3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14:paraId="185B5D55" w14:textId="77777777" w:rsidR="00E66969" w:rsidRDefault="00E21EE8"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14:paraId="04184A71" w14:textId="77777777" w:rsidR="00E66969" w:rsidRDefault="00E21EE8"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14:paraId="32EC8C3F" w14:textId="77777777" w:rsidR="00E66969" w:rsidRDefault="00E21EE8"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14:paraId="37CD1365" w14:textId="77777777" w:rsidR="00E66969" w:rsidRDefault="00E21EE8"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14:paraId="516DE09C" w14:textId="77777777" w:rsidR="00E66969" w:rsidRDefault="00E21EE8"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14:paraId="7F4E8F1E" w14:textId="77777777" w:rsidR="00E66969" w:rsidRDefault="00E21EE8"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14:paraId="03D578EC"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14:paraId="2F8CB580" w14:textId="77777777" w:rsidR="00E66969" w:rsidRDefault="00E21EE8"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14:paraId="441BB914" w14:textId="77777777" w:rsidR="00E66969" w:rsidRDefault="00E21EE8"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14:paraId="76981C57" w14:textId="77777777" w:rsidR="00E66969" w:rsidRDefault="00E21EE8"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14:paraId="44841AE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14:paraId="1B09264D"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14:paraId="490F20A7"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14:paraId="646487D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14:paraId="7FBC803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14:paraId="7D8FF63A" w14:textId="77777777" w:rsidR="00E66969" w:rsidRDefault="00E21EE8"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14:paraId="16E60217"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14:paraId="10EAD8F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14:paraId="1C914BF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14:paraId="0D1B7E2D"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14:paraId="72C4301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14:paraId="6B7658A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14:paraId="36338DE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14:paraId="72D6C5C7"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14:paraId="346E69B7"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14:paraId="0ADA663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14:paraId="7790834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14:paraId="7E0839B0"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14:paraId="1C9A167E"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14:paraId="5E5D957F"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14:paraId="473D0C0B"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14:paraId="0C03D2D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14:paraId="09BC81F0"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14:paraId="1FD18305"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14:paraId="439C1E73"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14:paraId="5748EE2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14:paraId="23E4455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14:paraId="07454D9D"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14:paraId="08BF313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14:paraId="29CEDE46"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14:paraId="0031E31F"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14:paraId="14E2DEE0"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14:paraId="5E8CFD35"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14:paraId="61DACD8C"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14:paraId="220C6A7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14:paraId="515D6C0A"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14:paraId="08068B6F"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14:paraId="7E1FE5F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14:paraId="28C5D088"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14:paraId="47DDB3DE"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14:paraId="1F4A29E9"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14:paraId="7B369673"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14:paraId="7836AC90"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14:paraId="64871B01"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14:paraId="2E23D798"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14:paraId="3012C11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14:paraId="5A85F474" w14:textId="77777777" w:rsidR="00E66969" w:rsidRDefault="00E21EE8"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14:paraId="5FFFFE53" w14:textId="77777777" w:rsidR="00664A71" w:rsidRPr="001613F7" w:rsidRDefault="000A0286" w:rsidP="00155F75">
      <w:pPr>
        <w:pStyle w:val="af4"/>
        <w:rPr>
          <w:rtl/>
        </w:rPr>
      </w:pPr>
      <w:r>
        <w:rPr>
          <w:rtl/>
        </w:rPr>
        <w:fldChar w:fldCharType="end"/>
      </w:r>
    </w:p>
    <w:p w14:paraId="7ACC9D7A" w14:textId="77777777" w:rsidR="00664A71" w:rsidRDefault="00664A71" w:rsidP="00155F75">
      <w:pPr>
        <w:pStyle w:val="afa"/>
        <w:rPr>
          <w:rtl/>
        </w:rPr>
      </w:pPr>
    </w:p>
    <w:p w14:paraId="16C23DAB" w14:textId="77777777"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14:paraId="34C495C6" w14:textId="77777777"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14:paraId="74B29FCC"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14:paraId="03A95145"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14:paraId="119F76CC" w14:textId="77777777"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14:paraId="2D9D2276" w14:textId="77777777"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14:paraId="003FE51C" w14:textId="77777777"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14:paraId="2E45074A" w14:textId="77777777"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14:paraId="29356A7E" w14:textId="77777777"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14:paraId="01432604" w14:textId="77777777" w:rsidR="002105DA" w:rsidRPr="002105DA" w:rsidRDefault="002105DA" w:rsidP="002105DA">
      <w:pPr>
        <w:pStyle w:val="af5"/>
        <w:rPr>
          <w:rFonts w:ascii="Traditional Arabic" w:hAnsi="Traditional Arabic"/>
          <w:sz w:val="30"/>
          <w:rtl/>
          <w:lang w:val="en-US"/>
        </w:rPr>
      </w:pPr>
    </w:p>
    <w:p w14:paraId="08160A73" w14:textId="77777777"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14:paraId="509B8A96" w14:textId="77777777"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14:paraId="7A20734B" w14:textId="77777777"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14:paraId="49F401D3" w14:textId="77777777"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14:paraId="30F6E5FA" w14:textId="77777777" w:rsidR="00407564" w:rsidRDefault="00407564" w:rsidP="00B45D74">
      <w:pPr>
        <w:pStyle w:val="12"/>
        <w:rPr>
          <w:rtl/>
        </w:rPr>
      </w:pPr>
      <w:bookmarkStart w:id="19" w:name="_Toc242001588"/>
      <w:bookmarkStart w:id="20" w:name="_Toc242002642"/>
    </w:p>
    <w:p w14:paraId="0AE177FF" w14:textId="77777777" w:rsidR="00407564" w:rsidRDefault="00407564" w:rsidP="00B45D74">
      <w:pPr>
        <w:pStyle w:val="12"/>
        <w:rPr>
          <w:rtl/>
        </w:rPr>
      </w:pPr>
    </w:p>
    <w:p w14:paraId="06C532C1" w14:textId="77777777" w:rsidR="00407564" w:rsidRDefault="00407564" w:rsidP="00B45D74">
      <w:pPr>
        <w:pStyle w:val="12"/>
        <w:rPr>
          <w:rtl/>
        </w:rPr>
      </w:pPr>
    </w:p>
    <w:p w14:paraId="5638C3AB" w14:textId="77777777" w:rsidR="00407564" w:rsidRDefault="00407564" w:rsidP="00B45D74">
      <w:pPr>
        <w:pStyle w:val="12"/>
        <w:rPr>
          <w:rtl/>
        </w:rPr>
      </w:pPr>
    </w:p>
    <w:p w14:paraId="5AB761BE" w14:textId="77777777" w:rsidR="00407564" w:rsidRDefault="00407564" w:rsidP="00B45D74">
      <w:pPr>
        <w:pStyle w:val="12"/>
        <w:rPr>
          <w:rtl/>
        </w:rPr>
      </w:pPr>
    </w:p>
    <w:p w14:paraId="482DA212" w14:textId="77777777" w:rsidR="00407564" w:rsidRDefault="00407564" w:rsidP="00B45D74">
      <w:pPr>
        <w:pStyle w:val="12"/>
        <w:rPr>
          <w:rtl/>
        </w:rPr>
      </w:pPr>
    </w:p>
    <w:p w14:paraId="19AF6389" w14:textId="77777777" w:rsidR="00407564" w:rsidRDefault="00407564" w:rsidP="00407564">
      <w:pPr>
        <w:pStyle w:val="af5"/>
        <w:rPr>
          <w:rtl/>
        </w:rPr>
      </w:pPr>
    </w:p>
    <w:p w14:paraId="788A2DD2" w14:textId="77777777" w:rsidR="00407564" w:rsidRDefault="00407564" w:rsidP="00407564">
      <w:pPr>
        <w:pStyle w:val="af5"/>
        <w:rPr>
          <w:rtl/>
          <w:lang w:val="en-US"/>
        </w:rPr>
      </w:pPr>
    </w:p>
    <w:p w14:paraId="680CD430" w14:textId="77777777" w:rsidR="00B93726" w:rsidRPr="007D1D0C" w:rsidRDefault="00B93726" w:rsidP="00407564">
      <w:pPr>
        <w:pStyle w:val="af5"/>
        <w:rPr>
          <w:lang w:val="en-US"/>
        </w:rPr>
      </w:pPr>
    </w:p>
    <w:p w14:paraId="4F351BDD" w14:textId="77777777"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14:paraId="437AD2BD" w14:textId="77777777"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14:paraId="59F37440" w14:textId="77777777"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14:paraId="6BBFA20D" w14:textId="77777777" w:rsidR="00097ABC" w:rsidRPr="001613F7" w:rsidRDefault="00F3762B" w:rsidP="00E21EE8">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w:t>
      </w:r>
      <w:r w:rsidR="00E21EE8">
        <w:rPr>
          <w:rFonts w:hint="cs"/>
          <w:rtl/>
        </w:rPr>
        <w:t>الاستدلال على</w:t>
      </w:r>
      <w:r w:rsidR="003663E5">
        <w:rPr>
          <w:rFonts w:hint="cs"/>
          <w:rtl/>
        </w:rPr>
        <w:t xml:space="preserve">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14:paraId="31B8AEA8" w14:textId="77777777"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14:paraId="15112618" w14:textId="77777777"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14:paraId="4DEF3000" w14:textId="77777777" w:rsidR="003663E5" w:rsidRDefault="003663E5" w:rsidP="006F5010">
      <w:pPr>
        <w:pStyle w:val="af5"/>
        <w:rPr>
          <w:rtl/>
        </w:rPr>
      </w:pPr>
      <w:r>
        <w:rPr>
          <w:rtl/>
        </w:rPr>
        <w:t xml:space="preserve"> مكونات المشروع:</w:t>
      </w:r>
    </w:p>
    <w:p w14:paraId="6C113C33" w14:textId="77777777"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r>
        <w:rPr>
          <w:rFonts w:hint="cs"/>
          <w:rtl/>
        </w:rPr>
        <w:t xml:space="preserve">تويتر،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14:paraId="6C3F6650" w14:textId="77777777"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14:paraId="5744F995" w14:textId="77777777"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14:paraId="0C279FF9" w14:textId="77777777"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14:paraId="6730DAF0" w14:textId="77777777"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14:paraId="584C0DF7" w14:textId="77777777" w:rsidR="00D10F8D" w:rsidRDefault="003F46BE" w:rsidP="003F46BE">
      <w:pPr>
        <w:pStyle w:val="af5"/>
        <w:rPr>
          <w:rtl/>
        </w:rPr>
      </w:pPr>
      <w:r>
        <w:rPr>
          <w:rFonts w:hint="cs"/>
          <w:rtl/>
        </w:rPr>
        <w:t>نبين هنا المتطلبات الوظيفية التي يجب أن يحققها النظام.</w:t>
      </w:r>
    </w:p>
    <w:p w14:paraId="78C0A255" w14:textId="77777777"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14:paraId="11207C69" w14:textId="77777777" w:rsidR="003F46BE" w:rsidRDefault="00CA4916" w:rsidP="00640F41">
      <w:pPr>
        <w:pStyle w:val="af5"/>
        <w:numPr>
          <w:ilvl w:val="0"/>
          <w:numId w:val="11"/>
        </w:numPr>
      </w:pPr>
      <w:r>
        <w:rPr>
          <w:rFonts w:hint="cs"/>
          <w:rtl/>
        </w:rPr>
        <w:t>استعراض الأحداث حسب المنطقة الجغرافية</w:t>
      </w:r>
    </w:p>
    <w:p w14:paraId="2651806B" w14:textId="77777777" w:rsidR="00CA4916" w:rsidRDefault="00CA4916" w:rsidP="00640F41">
      <w:pPr>
        <w:pStyle w:val="af5"/>
        <w:numPr>
          <w:ilvl w:val="0"/>
          <w:numId w:val="11"/>
        </w:numPr>
      </w:pPr>
      <w:r>
        <w:rPr>
          <w:rFonts w:hint="cs"/>
          <w:rtl/>
        </w:rPr>
        <w:t>استعراض الأحداث التي قد مرت (حسب التاريخ)</w:t>
      </w:r>
    </w:p>
    <w:p w14:paraId="1FB84C29" w14:textId="77777777" w:rsidR="00036A7F" w:rsidRDefault="00036A7F" w:rsidP="00640F41">
      <w:pPr>
        <w:pStyle w:val="af5"/>
        <w:numPr>
          <w:ilvl w:val="0"/>
          <w:numId w:val="11"/>
        </w:numPr>
      </w:pPr>
      <w:r>
        <w:rPr>
          <w:rFonts w:hint="cs"/>
          <w:rtl/>
        </w:rPr>
        <w:t>تحديد منطقة جغرافية، لتلقي إشعارات بالأحداث التي تقع بها</w:t>
      </w:r>
    </w:p>
    <w:p w14:paraId="7C4E78B6" w14:textId="77777777" w:rsidR="00CA4916" w:rsidRDefault="00036A7F" w:rsidP="00640F41">
      <w:pPr>
        <w:pStyle w:val="af5"/>
        <w:numPr>
          <w:ilvl w:val="0"/>
          <w:numId w:val="11"/>
        </w:numPr>
      </w:pPr>
      <w:r>
        <w:rPr>
          <w:rFonts w:hint="cs"/>
          <w:rtl/>
        </w:rPr>
        <w:t>استخراج مخططات ورسوم توضيحية حول الأحداث وتسلسلها الزمني.</w:t>
      </w:r>
    </w:p>
    <w:p w14:paraId="6979EAAE" w14:textId="77777777" w:rsidR="006F5010" w:rsidRDefault="006F5010" w:rsidP="006F5010">
      <w:pPr>
        <w:pStyle w:val="af5"/>
        <w:rPr>
          <w:rtl/>
        </w:rPr>
      </w:pPr>
      <w:r>
        <w:rPr>
          <w:rFonts w:hint="cs"/>
          <w:rtl/>
        </w:rPr>
        <w:t>يجب على النظام أن يسمح للمراقب بما يلي:</w:t>
      </w:r>
    </w:p>
    <w:p w14:paraId="052D0C20" w14:textId="77777777"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14:paraId="2C36E538" w14:textId="77777777" w:rsidR="006F5010" w:rsidRDefault="006F5010" w:rsidP="009F2BE7">
      <w:pPr>
        <w:pStyle w:val="af5"/>
        <w:numPr>
          <w:ilvl w:val="0"/>
          <w:numId w:val="26"/>
        </w:numPr>
      </w:pPr>
    </w:p>
    <w:p w14:paraId="510454A8" w14:textId="77777777" w:rsidR="006F5010" w:rsidRDefault="006F5010" w:rsidP="006F5010">
      <w:pPr>
        <w:pStyle w:val="af5"/>
        <w:rPr>
          <w:rtl/>
        </w:rPr>
      </w:pPr>
      <w:r>
        <w:rPr>
          <w:rFonts w:hint="cs"/>
          <w:rtl/>
        </w:rPr>
        <w:t>يجب على النظام ان يسمح لمدير النظام بما يلي:</w:t>
      </w:r>
    </w:p>
    <w:p w14:paraId="2E309D87" w14:textId="77777777"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14:paraId="1A181E7C" w14:textId="77777777" w:rsidR="006F5010" w:rsidRDefault="006F5010" w:rsidP="009F2BE7">
      <w:pPr>
        <w:pStyle w:val="af5"/>
        <w:numPr>
          <w:ilvl w:val="0"/>
          <w:numId w:val="27"/>
        </w:numPr>
      </w:pPr>
    </w:p>
    <w:p w14:paraId="2A5637BE" w14:textId="77777777" w:rsidR="00036A7F" w:rsidRDefault="00036A7F" w:rsidP="00036A7F">
      <w:pPr>
        <w:pStyle w:val="af5"/>
        <w:rPr>
          <w:rtl/>
        </w:rPr>
      </w:pPr>
      <w:r>
        <w:rPr>
          <w:rFonts w:hint="cs"/>
          <w:rtl/>
        </w:rPr>
        <w:t>يجب على النظام أن يقوم بما يلي:</w:t>
      </w:r>
    </w:p>
    <w:p w14:paraId="48A52C72" w14:textId="77777777"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14:paraId="03A6E2A4" w14:textId="77777777" w:rsidR="00036A7F" w:rsidRDefault="00036A7F" w:rsidP="00640F41">
      <w:pPr>
        <w:pStyle w:val="af5"/>
        <w:numPr>
          <w:ilvl w:val="0"/>
          <w:numId w:val="12"/>
        </w:numPr>
      </w:pPr>
      <w:r>
        <w:rPr>
          <w:rFonts w:hint="cs"/>
          <w:rtl/>
        </w:rPr>
        <w:t>إرسال إشعارات للمستخدمين عند وقوع أحداث ضمن مناطقهم.</w:t>
      </w:r>
    </w:p>
    <w:p w14:paraId="34515D29" w14:textId="77777777"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تويتر </w:t>
      </w:r>
      <w:proofErr w:type="spellStart"/>
      <w:r>
        <w:rPr>
          <w:rFonts w:hint="cs"/>
          <w:rtl/>
        </w:rPr>
        <w:t>وتيليغرام</w:t>
      </w:r>
      <w:proofErr w:type="spellEnd"/>
      <w:r>
        <w:rPr>
          <w:rFonts w:hint="cs"/>
          <w:rtl/>
        </w:rPr>
        <w:t xml:space="preserve"> والمنصات الإخبارية</w:t>
      </w:r>
    </w:p>
    <w:p w14:paraId="306FAE7C" w14:textId="77777777"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14:paraId="4785948D" w14:textId="77777777"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14:paraId="6AA0C654" w14:textId="77777777"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14:paraId="34E56DF1" w14:textId="77777777"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14:paraId="60B77FD4" w14:textId="77777777"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14:paraId="7AAFDA94" w14:textId="77777777"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14:paraId="4761558E" w14:textId="77777777"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14:paraId="7C1BF0BD" w14:textId="77777777"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14:paraId="56EF7FCA" w14:textId="77777777"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14:paraId="3D064F69" w14:textId="77777777"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14:paraId="36213F9E" w14:textId="77777777"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14:paraId="34926D63" w14:textId="77777777"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14:paraId="707B3266" w14:textId="77777777"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14:paraId="41495F2D" w14:textId="77777777" w:rsidR="00E62AC8" w:rsidRPr="000A0286" w:rsidRDefault="00E62AC8" w:rsidP="00640F41">
      <w:pPr>
        <w:pStyle w:val="af5"/>
        <w:numPr>
          <w:ilvl w:val="0"/>
          <w:numId w:val="13"/>
        </w:numPr>
        <w:rPr>
          <w:b/>
          <w:bCs/>
          <w:rtl/>
        </w:rPr>
      </w:pPr>
      <w:r w:rsidRPr="000A0286">
        <w:rPr>
          <w:b/>
          <w:bCs/>
          <w:rtl/>
        </w:rPr>
        <w:t xml:space="preserve"> متطلبات التشغيل</w:t>
      </w:r>
    </w:p>
    <w:p w14:paraId="36D51F62" w14:textId="77777777" w:rsidR="000A0286" w:rsidRDefault="000A0286" w:rsidP="00640F41">
      <w:pPr>
        <w:pStyle w:val="af5"/>
        <w:numPr>
          <w:ilvl w:val="0"/>
          <w:numId w:val="8"/>
        </w:numPr>
      </w:pPr>
    </w:p>
    <w:p w14:paraId="2921CADE" w14:textId="77777777" w:rsidR="00E62AC8" w:rsidRDefault="00E62AC8" w:rsidP="00640F41">
      <w:pPr>
        <w:pStyle w:val="af5"/>
        <w:numPr>
          <w:ilvl w:val="0"/>
          <w:numId w:val="8"/>
        </w:numPr>
        <w:rPr>
          <w:rtl/>
        </w:rPr>
      </w:pPr>
      <w:r>
        <w:rPr>
          <w:rtl/>
        </w:rPr>
        <w:t>أن يتم</w:t>
      </w:r>
      <w:r>
        <w:rPr>
          <w:rFonts w:hint="cs"/>
          <w:rtl/>
        </w:rPr>
        <w:t>.</w:t>
      </w:r>
    </w:p>
    <w:p w14:paraId="10707F71" w14:textId="77777777" w:rsidR="00B93726" w:rsidRDefault="00B93726" w:rsidP="00B93726">
      <w:pPr>
        <w:pStyle w:val="af5"/>
      </w:pPr>
    </w:p>
    <w:p w14:paraId="46D5CEE4" w14:textId="77777777" w:rsidR="006F7FC2" w:rsidRDefault="006F7FC2" w:rsidP="006F7FC2">
      <w:pPr>
        <w:pStyle w:val="afff5"/>
        <w:rPr>
          <w:lang w:val="fr-FR"/>
        </w:rPr>
      </w:pPr>
    </w:p>
    <w:p w14:paraId="136EED8D" w14:textId="77777777" w:rsidR="0058017C" w:rsidRDefault="0058017C" w:rsidP="006F7FC2">
      <w:pPr>
        <w:pStyle w:val="afff5"/>
        <w:rPr>
          <w:lang w:val="fr-FR"/>
        </w:rPr>
      </w:pPr>
    </w:p>
    <w:p w14:paraId="219C0334" w14:textId="77777777" w:rsidR="00933D56" w:rsidRDefault="00933D56" w:rsidP="006F7FC2">
      <w:pPr>
        <w:pStyle w:val="afff5"/>
        <w:rPr>
          <w:lang w:val="fr-FR"/>
        </w:rPr>
      </w:pPr>
    </w:p>
    <w:p w14:paraId="7933B894" w14:textId="77777777" w:rsidR="00933D56" w:rsidRDefault="00933D56" w:rsidP="006F7FC2">
      <w:pPr>
        <w:pStyle w:val="afff5"/>
        <w:rPr>
          <w:lang w:val="fr-FR"/>
        </w:rPr>
      </w:pPr>
    </w:p>
    <w:p w14:paraId="503D0C09" w14:textId="77777777" w:rsidR="00933D56" w:rsidRDefault="00933D56" w:rsidP="006F7FC2">
      <w:pPr>
        <w:pStyle w:val="afff5"/>
        <w:rPr>
          <w:rtl/>
          <w:lang w:val="fr-FR"/>
        </w:rPr>
      </w:pPr>
    </w:p>
    <w:p w14:paraId="5103A24A" w14:textId="77777777" w:rsidR="0058017C" w:rsidRDefault="0058017C" w:rsidP="006F7FC2">
      <w:pPr>
        <w:pStyle w:val="afff5"/>
        <w:rPr>
          <w:lang w:val="fr-FR"/>
        </w:rPr>
      </w:pPr>
    </w:p>
    <w:p w14:paraId="1375D5BD" w14:textId="77777777" w:rsidR="0058017C" w:rsidRDefault="0058017C" w:rsidP="006F7FC2">
      <w:pPr>
        <w:pStyle w:val="afff5"/>
        <w:rPr>
          <w:lang w:val="fr-FR"/>
        </w:rPr>
      </w:pPr>
    </w:p>
    <w:p w14:paraId="2A9579DF" w14:textId="77777777" w:rsidR="0058017C" w:rsidRDefault="0058017C" w:rsidP="0058017C">
      <w:pPr>
        <w:pStyle w:val="aff3"/>
      </w:pPr>
      <w:bookmarkStart w:id="35" w:name="_Toc196579506"/>
      <w:r>
        <w:rPr>
          <w:rtl/>
        </w:rPr>
        <w:lastRenderedPageBreak/>
        <w:t xml:space="preserve">الفصل </w:t>
      </w:r>
      <w:r>
        <w:rPr>
          <w:rFonts w:hint="cs"/>
          <w:rtl/>
        </w:rPr>
        <w:t>الثاني</w:t>
      </w:r>
      <w:bookmarkEnd w:id="35"/>
    </w:p>
    <w:p w14:paraId="43711B0E" w14:textId="77777777" w:rsidR="0058017C" w:rsidRDefault="0058017C" w:rsidP="0058017C">
      <w:pPr>
        <w:pStyle w:val="aff4"/>
      </w:pPr>
      <w:bookmarkStart w:id="36" w:name="_Toc290126537"/>
      <w:bookmarkStart w:id="37" w:name="_Toc196579507"/>
      <w:r>
        <w:rPr>
          <w:rFonts w:hint="cs"/>
          <w:rtl/>
        </w:rPr>
        <w:t>الدراسة المرجعية</w:t>
      </w:r>
      <w:bookmarkEnd w:id="36"/>
      <w:bookmarkEnd w:id="37"/>
    </w:p>
    <w:p w14:paraId="6527C705" w14:textId="77777777"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14:paraId="420AE9FA" w14:textId="77777777" w:rsidR="0058017C" w:rsidRDefault="0058017C" w:rsidP="0058017C">
      <w:pPr>
        <w:pStyle w:val="12"/>
        <w:rPr>
          <w:rtl/>
        </w:rPr>
      </w:pPr>
      <w:bookmarkStart w:id="38" w:name="_Toc290126539"/>
    </w:p>
    <w:p w14:paraId="37BEE986" w14:textId="77777777" w:rsidR="0058017C" w:rsidRDefault="0058017C" w:rsidP="0058017C">
      <w:pPr>
        <w:pStyle w:val="12"/>
        <w:rPr>
          <w:rtl/>
        </w:rPr>
      </w:pPr>
    </w:p>
    <w:p w14:paraId="32117B05" w14:textId="77777777" w:rsidR="0058017C" w:rsidRDefault="0058017C" w:rsidP="0058017C">
      <w:pPr>
        <w:pStyle w:val="12"/>
        <w:rPr>
          <w:rtl/>
        </w:rPr>
      </w:pPr>
    </w:p>
    <w:p w14:paraId="63A93147" w14:textId="77777777" w:rsidR="0058017C" w:rsidRDefault="0058017C" w:rsidP="0058017C">
      <w:pPr>
        <w:pStyle w:val="12"/>
        <w:rPr>
          <w:rtl/>
        </w:rPr>
      </w:pPr>
    </w:p>
    <w:p w14:paraId="6CD44F0D" w14:textId="77777777" w:rsidR="0058017C" w:rsidRPr="00AB63B8" w:rsidRDefault="0058017C" w:rsidP="0058017C">
      <w:pPr>
        <w:pStyle w:val="12"/>
        <w:rPr>
          <w:lang w:val="en-US"/>
        </w:rPr>
      </w:pPr>
    </w:p>
    <w:p w14:paraId="27E992E5" w14:textId="77777777" w:rsidR="0058017C" w:rsidRDefault="0058017C" w:rsidP="0058017C">
      <w:pPr>
        <w:pStyle w:val="12"/>
        <w:rPr>
          <w:rtl/>
        </w:rPr>
      </w:pPr>
    </w:p>
    <w:p w14:paraId="46B527B1" w14:textId="77777777" w:rsidR="0058017C" w:rsidRDefault="0058017C" w:rsidP="0058017C">
      <w:pPr>
        <w:pStyle w:val="af5"/>
        <w:rPr>
          <w:rtl/>
        </w:rPr>
      </w:pPr>
    </w:p>
    <w:p w14:paraId="2EC09C99" w14:textId="77777777" w:rsidR="0058017C" w:rsidRDefault="0058017C" w:rsidP="0058017C">
      <w:pPr>
        <w:pStyle w:val="af5"/>
        <w:rPr>
          <w:rtl/>
          <w:lang w:val="en-US"/>
        </w:rPr>
      </w:pPr>
    </w:p>
    <w:p w14:paraId="2E44779E" w14:textId="77777777" w:rsidR="0058017C" w:rsidRDefault="0058017C" w:rsidP="0058017C">
      <w:pPr>
        <w:pStyle w:val="af5"/>
        <w:rPr>
          <w:rtl/>
          <w:lang w:val="en-US"/>
        </w:rPr>
      </w:pPr>
    </w:p>
    <w:p w14:paraId="13ADC0AB" w14:textId="77777777" w:rsidR="0058017C" w:rsidRDefault="0058017C" w:rsidP="0058017C">
      <w:pPr>
        <w:pStyle w:val="12"/>
      </w:pPr>
      <w:bookmarkStart w:id="39" w:name="_Toc196579508"/>
      <w:r>
        <w:lastRenderedPageBreak/>
        <w:t>-1.1</w:t>
      </w:r>
      <w:r>
        <w:rPr>
          <w:rtl/>
        </w:rPr>
        <w:t xml:space="preserve"> مقدمة</w:t>
      </w:r>
      <w:bookmarkEnd w:id="38"/>
      <w:bookmarkEnd w:id="39"/>
    </w:p>
    <w:p w14:paraId="0BC5128D" w14:textId="77777777"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14:paraId="22656811" w14:textId="77777777"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14:paraId="27561A89" w14:textId="77777777"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14:paraId="2D44C2C0" w14:textId="77777777"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14:paraId="41F01671" w14:textId="77777777"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C25C87">
        <w:rPr>
          <w:rFonts w:hint="cs"/>
          <w:rtl/>
        </w:rPr>
        <w:t xml:space="preserve">حدث في العالم الحقيقي، وقع في زمان ومكان معينين، شارك به أو </w:t>
      </w:r>
      <w:proofErr w:type="gramStart"/>
      <w:r w:rsidR="00C25C87">
        <w:rPr>
          <w:rFonts w:hint="cs"/>
          <w:rtl/>
        </w:rPr>
        <w:t>اثر</w:t>
      </w:r>
      <w:proofErr w:type="gramEnd"/>
      <w:r w:rsidR="00C25C87">
        <w:rPr>
          <w:rFonts w:hint="cs"/>
          <w:rtl/>
        </w:rPr>
        <w:t xml:space="preserve">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14:paraId="3299CCF6" w14:textId="77777777"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التغريدات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14:paraId="5158C006" w14:textId="77777777" w:rsidR="004E364E" w:rsidRPr="004E364E" w:rsidRDefault="004E364E" w:rsidP="004E364E">
      <w:pPr>
        <w:pStyle w:val="af5"/>
        <w:rPr>
          <w:rtl/>
          <w:lang w:val="en-US"/>
        </w:rPr>
      </w:pPr>
    </w:p>
    <w:p w14:paraId="54CB8B08" w14:textId="77777777"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14:paraId="1FA19E7B" w14:textId="77777777"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14:paraId="16498FBB" w14:textId="77777777" w:rsidR="0053323B" w:rsidRDefault="0053323B" w:rsidP="0053323B">
      <w:pPr>
        <w:pStyle w:val="af5"/>
        <w:rPr>
          <w:rtl/>
          <w:lang w:val="en-US"/>
        </w:rPr>
      </w:pPr>
      <w:r>
        <w:rPr>
          <w:rFonts w:hint="cs"/>
          <w:rtl/>
          <w:lang w:val="en-US"/>
        </w:rPr>
        <w:t xml:space="preserve">يمكننا الآن مناقشة كل نوع على </w:t>
      </w:r>
      <w:proofErr w:type="gramStart"/>
      <w:r>
        <w:rPr>
          <w:rFonts w:hint="cs"/>
          <w:rtl/>
          <w:lang w:val="en-US"/>
        </w:rPr>
        <w:t>حدى</w:t>
      </w:r>
      <w:proofErr w:type="gramEnd"/>
      <w:r>
        <w:rPr>
          <w:rFonts w:hint="cs"/>
          <w:rtl/>
          <w:lang w:val="en-US"/>
        </w:rPr>
        <w:t>، ف</w:t>
      </w:r>
      <w:r w:rsidR="009D6EC8">
        <w:rPr>
          <w:rFonts w:hint="cs"/>
          <w:rtl/>
          <w:lang w:val="en-US"/>
        </w:rPr>
        <w:t>نبدأ إذن بالتصنيف القائم على النوع:</w:t>
      </w:r>
    </w:p>
    <w:p w14:paraId="1F1BB182" w14:textId="77777777"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14:paraId="04758107" w14:textId="77777777"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14:paraId="2AE390E2" w14:textId="77777777"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14:paraId="7739EF70" w14:textId="77777777"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14:paraId="04A38484" w14:textId="77777777" w:rsidR="009D6EC8" w:rsidRDefault="009D6EC8" w:rsidP="009D6EC8">
      <w:pPr>
        <w:pStyle w:val="af5"/>
        <w:ind w:left="360"/>
        <w:rPr>
          <w:rtl/>
          <w:lang w:val="en-US"/>
        </w:rPr>
      </w:pPr>
      <w:r>
        <w:rPr>
          <w:rFonts w:hint="cs"/>
          <w:rtl/>
          <w:lang w:val="en-US"/>
        </w:rPr>
        <w:t xml:space="preserve">أما بالنسبة للتصنيف الثاني: </w:t>
      </w:r>
    </w:p>
    <w:p w14:paraId="101F73EE" w14:textId="77777777"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14:paraId="21AF18E0" w14:textId="77777777"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14:paraId="555A11AE" w14:textId="77777777"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w:t>
      </w:r>
      <w:proofErr w:type="spellStart"/>
      <w:r>
        <w:rPr>
          <w:rFonts w:hint="cs"/>
          <w:rtl/>
          <w:lang w:val="en-US"/>
        </w:rPr>
        <w:t>عنقدة</w:t>
      </w:r>
      <w:proofErr w:type="spellEnd"/>
      <w:r>
        <w:rPr>
          <w:rFonts w:hint="cs"/>
          <w:rtl/>
          <w:lang w:val="en-US"/>
        </w:rPr>
        <w:t xml:space="preserve">)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14:paraId="7B6524E9" w14:textId="77777777" w:rsidR="003D2CDB" w:rsidRDefault="00767C39" w:rsidP="003D2CDB">
      <w:pPr>
        <w:pStyle w:val="af5"/>
        <w:keepNext/>
        <w:ind w:left="180"/>
        <w:jc w:val="center"/>
      </w:pPr>
      <w:r w:rsidRPr="00767C39">
        <w:rPr>
          <w:noProof/>
          <w:rtl/>
          <w:lang w:val="en-US" w:bidi="ar-SA"/>
        </w:rPr>
        <w:drawing>
          <wp:inline distT="0" distB="0" distL="0" distR="0" wp14:anchorId="426D56B1" wp14:editId="77A3ACBF">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14:paraId="724603A4" w14:textId="77777777"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7846DF">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14:paraId="0306944E" w14:textId="77777777" w:rsidR="00AF6B57" w:rsidRDefault="00AF6B57" w:rsidP="00AF6B57">
      <w:pPr>
        <w:pStyle w:val="af5"/>
        <w:keepNext/>
        <w:rPr>
          <w:rtl/>
        </w:rPr>
      </w:pPr>
      <w:r>
        <w:rPr>
          <w:rFonts w:hint="cs"/>
          <w:rtl/>
        </w:rPr>
        <w:t>ويختصر الشكل أدناه مفردات المسألة ويصنفها بشكل هرمي يوضحها.</w:t>
      </w:r>
    </w:p>
    <w:p w14:paraId="2E743334" w14:textId="77777777" w:rsidR="00531D95" w:rsidRDefault="00DF356C" w:rsidP="00531D95">
      <w:pPr>
        <w:pStyle w:val="af5"/>
        <w:keepNext/>
        <w:jc w:val="center"/>
      </w:pPr>
      <w:r w:rsidRPr="00DF356C">
        <w:rPr>
          <w:noProof/>
          <w:rtl/>
          <w:lang w:val="en-US" w:bidi="ar-SA"/>
        </w:rPr>
        <w:drawing>
          <wp:inline distT="0" distB="0" distL="0" distR="0" wp14:anchorId="5D272388" wp14:editId="418AF3E5">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14:paraId="3ADD1494" w14:textId="77777777"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14:paraId="4E6B5592" w14:textId="77777777"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14:paraId="06BE99C9" w14:textId="77777777"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14:paraId="591E5C08" w14:textId="77777777"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0ABB69B8" wp14:editId="52D35CEF">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14:paraId="7CBD7898" w14:textId="77777777"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14:paraId="0BC84952" w14:textId="77777777"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14:paraId="1DB18A0F" w14:textId="77777777"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14:paraId="3F0A2EED" w14:textId="77777777"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14:paraId="04B70CE6" w14:textId="77777777" w:rsidR="009F2E8E" w:rsidRDefault="009F2E8E" w:rsidP="009F2BE7">
      <w:pPr>
        <w:pStyle w:val="af5"/>
        <w:numPr>
          <w:ilvl w:val="0"/>
          <w:numId w:val="15"/>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14:paraId="7D767C03" w14:textId="77777777" w:rsidR="00596CB4" w:rsidRDefault="009F2E8E" w:rsidP="009F2E8E">
      <w:pPr>
        <w:pStyle w:val="af5"/>
        <w:rPr>
          <w:rtl/>
          <w:lang w:val="en-US"/>
        </w:rPr>
      </w:pPr>
      <w:r>
        <w:rPr>
          <w:rFonts w:hint="cs"/>
          <w:rtl/>
          <w:lang w:val="en-US"/>
        </w:rPr>
        <w:t xml:space="preserve"> </w:t>
      </w:r>
    </w:p>
    <w:p w14:paraId="45808297" w14:textId="77777777" w:rsidR="00F126E6" w:rsidRDefault="00F126E6" w:rsidP="009F2E8E">
      <w:pPr>
        <w:pStyle w:val="af5"/>
        <w:rPr>
          <w:rtl/>
          <w:lang w:val="en-US"/>
        </w:rPr>
      </w:pPr>
    </w:p>
    <w:p w14:paraId="6E1EAC4D" w14:textId="77777777" w:rsidR="00F126E6" w:rsidRDefault="00F126E6" w:rsidP="009F2E8E">
      <w:pPr>
        <w:pStyle w:val="af5"/>
        <w:rPr>
          <w:rtl/>
          <w:lang w:val="en-US"/>
        </w:rPr>
      </w:pPr>
    </w:p>
    <w:p w14:paraId="29C4F0D2" w14:textId="77777777" w:rsidR="00F126E6" w:rsidRPr="009C5099" w:rsidRDefault="00F126E6" w:rsidP="009F2E8E">
      <w:pPr>
        <w:pStyle w:val="af5"/>
        <w:rPr>
          <w:lang w:val="en-US"/>
        </w:rPr>
      </w:pPr>
    </w:p>
    <w:p w14:paraId="03578308" w14:textId="77777777"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14:paraId="4F4A7C1C" w14:textId="77777777"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14:paraId="77880C78" w14:textId="77777777"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14:paraId="395350AE" w14:textId="77777777"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14:paraId="4C4AEB11" w14:textId="77777777"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14:paraId="7128CC6E" w14:textId="77777777"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 xml:space="preserve">ction </w:t>
      </w:r>
      <w:proofErr w:type="spellStart"/>
      <w:r w:rsidR="001F43C1" w:rsidRPr="00887AFB">
        <w:rPr>
          <w:b w:val="0"/>
          <w:bCs w:val="0"/>
        </w:rPr>
        <w:t>Algorithm</w:t>
      </w:r>
      <w:proofErr w:type="spellEnd"/>
      <w:r w:rsidR="001F43C1" w:rsidRPr="00887AFB">
        <w:rPr>
          <w:b w:val="0"/>
          <w:bCs w:val="0"/>
          <w:rtl/>
        </w:rPr>
        <w:t xml:space="preserve"> </w:t>
      </w:r>
    </w:p>
    <w:p w14:paraId="45378F52" w14:textId="77777777"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14:paraId="7F822443" w14:textId="77777777"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14:paraId="3EB618A0" w14:textId="77777777"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14:paraId="6ADB7662" w14:textId="77777777"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14:paraId="005979A7" w14:textId="77777777"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14:paraId="039CAC73" w14:textId="77777777"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w:t>
      </w:r>
      <w:proofErr w:type="spellStart"/>
      <w:r w:rsidR="00F70162" w:rsidRPr="00F126E6">
        <w:rPr>
          <w:rFonts w:hint="cs"/>
          <w:rtl/>
          <w:lang w:val="en-US"/>
        </w:rPr>
        <w:t>عنقدة</w:t>
      </w:r>
      <w:proofErr w:type="spellEnd"/>
      <w:r w:rsidR="00F70162" w:rsidRPr="00F126E6">
        <w:rPr>
          <w:rFonts w:hint="cs"/>
          <w:rtl/>
          <w:lang w:val="en-US"/>
        </w:rPr>
        <w:t xml:space="preserve">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proofErr w:type="gramStart"/>
      <w:r w:rsidR="00F126E6">
        <w:rPr>
          <w:rFonts w:hint="cs"/>
          <w:rtl/>
        </w:rPr>
        <w:t xml:space="preserve">البيانية </w:t>
      </w:r>
      <w:r w:rsidR="00F126E6">
        <w:t xml:space="preserve"> (</w:t>
      </w:r>
      <w:proofErr w:type="spellStart"/>
      <w:proofErr w:type="gramEnd"/>
      <w:r w:rsidR="00F126E6">
        <w:t>GNNs</w:t>
      </w:r>
      <w:proofErr w:type="spellEnd"/>
      <w:r w:rsidR="00F126E6">
        <w:t>)</w:t>
      </w:r>
      <w:r w:rsidR="00F126E6">
        <w:rPr>
          <w:rtl/>
        </w:rPr>
        <w:t xml:space="preserve">، حيث يتم </w:t>
      </w:r>
      <w:r w:rsidR="00F126E6">
        <w:rPr>
          <w:rFonts w:hint="cs"/>
          <w:rtl/>
        </w:rPr>
        <w:t xml:space="preserve">الاستفادة من شبكات المعلومات غير المتجانسة لتحويل بيانات وسائل التواصل الاجتماعي من شكلها غير </w:t>
      </w:r>
      <w:proofErr w:type="spellStart"/>
      <w:r w:rsidR="00F126E6">
        <w:rPr>
          <w:rFonts w:hint="cs"/>
          <w:rtl/>
        </w:rPr>
        <w:t>المهيكل</w:t>
      </w:r>
      <w:proofErr w:type="spellEnd"/>
      <w:r w:rsidR="00F126E6">
        <w:rPr>
          <w:rFonts w:hint="cs"/>
          <w:rtl/>
        </w:rPr>
        <w:t xml:space="preserve"> إلى شكل </w:t>
      </w:r>
      <w:proofErr w:type="spellStart"/>
      <w:r w:rsidR="00F126E6">
        <w:rPr>
          <w:rFonts w:hint="cs"/>
          <w:rtl/>
        </w:rPr>
        <w:t>مهيكل</w:t>
      </w:r>
      <w:proofErr w:type="spellEnd"/>
      <w:r w:rsidR="00F126E6">
        <w:rPr>
          <w:rFonts w:hint="cs"/>
          <w:rtl/>
        </w:rPr>
        <w:t xml:space="preserve"> ذو علاقات دلالية، ومن ثم الاستفادة من البيان الناتج و</w:t>
      </w:r>
      <w:r w:rsidR="00F126E6">
        <w:rPr>
          <w:rtl/>
        </w:rPr>
        <w:t>من قدرات</w:t>
      </w:r>
      <w:r w:rsidR="00F126E6">
        <w:t xml:space="preserve"> </w:t>
      </w:r>
      <w:proofErr w:type="spellStart"/>
      <w:r w:rsidR="00F126E6">
        <w:t>GNNs</w:t>
      </w:r>
      <w:proofErr w:type="spellEnd"/>
      <w:r w:rsidR="00F126E6">
        <w:t xml:space="preserve">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w:t>
      </w:r>
      <w:proofErr w:type="spellStart"/>
      <w:r w:rsidR="00F126E6">
        <w:t>Ren</w:t>
      </w:r>
      <w:proofErr w:type="spellEnd"/>
      <w:r w:rsidR="00F126E6">
        <w:t xml:space="preserve"> et al., </w:t>
      </w:r>
      <w:proofErr w:type="gramStart"/>
      <w:r w:rsidR="00F126E6">
        <w:t>2022)*</w:t>
      </w:r>
      <w:proofErr w:type="gramEnd"/>
      <w:r w:rsidR="00F126E6">
        <w:t xml:space="preserve"> </w:t>
      </w:r>
      <w:r w:rsidR="00F126E6">
        <w:rPr>
          <w:rtl/>
        </w:rPr>
        <w:t>تقنيات</w:t>
      </w:r>
      <w:r w:rsidR="00F126E6">
        <w:rPr>
          <w:rFonts w:hint="cs"/>
          <w:rtl/>
        </w:rPr>
        <w:t xml:space="preserve"> </w:t>
      </w:r>
      <w:proofErr w:type="spellStart"/>
      <w:r w:rsidR="00F126E6">
        <w:t>GNNs</w:t>
      </w:r>
      <w:proofErr w:type="spellEnd"/>
      <w:r w:rsidR="00F126E6">
        <w:rPr>
          <w:rFonts w:hint="cs"/>
          <w:rtl/>
        </w:rPr>
        <w:t xml:space="preserve">. </w:t>
      </w:r>
    </w:p>
    <w:p w14:paraId="2C9074C6" w14:textId="77777777"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14:paraId="3CDC8C3C" w14:textId="77777777"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w:t>
      </w:r>
      <w:proofErr w:type="spellStart"/>
      <w:r w:rsidR="00100547">
        <w:rPr>
          <w:rFonts w:hint="cs"/>
          <w:rtl/>
          <w:lang w:val="en-US"/>
        </w:rPr>
        <w:t>المهيكلة</w:t>
      </w:r>
      <w:proofErr w:type="spellEnd"/>
      <w:r w:rsidR="00100547">
        <w:rPr>
          <w:rFonts w:hint="cs"/>
          <w:rtl/>
          <w:lang w:val="en-US"/>
        </w:rPr>
        <w:t xml:space="preserve">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w:t>
      </w:r>
      <w:proofErr w:type="spellStart"/>
      <w:r w:rsidR="00100547">
        <w:rPr>
          <w:rFonts w:hint="cs"/>
          <w:rtl/>
          <w:lang w:val="en-US"/>
        </w:rPr>
        <w:t>مهيكلة</w:t>
      </w:r>
      <w:proofErr w:type="spellEnd"/>
      <w:r w:rsidR="00100547">
        <w:rPr>
          <w:rFonts w:hint="cs"/>
          <w:rtl/>
          <w:lang w:val="en-US"/>
        </w:rPr>
        <w:t xml:space="preserve">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14:paraId="73FCA536" w14:textId="77777777"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14:paraId="3E5AEED2" w14:textId="77777777"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14:paraId="6DD304A5" w14:textId="77777777" w:rsidTr="00F22D6C">
        <w:trPr>
          <w:cnfStyle w:val="100000000000" w:firstRow="1" w:lastRow="0" w:firstColumn="0" w:lastColumn="0" w:oddVBand="0" w:evenVBand="0" w:oddHBand="0" w:evenHBand="0" w:firstRowFirstColumn="0" w:firstRowLastColumn="0" w:lastRowFirstColumn="0" w:lastRowLastColumn="0"/>
        </w:trPr>
        <w:tc>
          <w:tcPr>
            <w:tcW w:w="540" w:type="dxa"/>
          </w:tcPr>
          <w:p w14:paraId="4188BED6" w14:textId="77777777" w:rsidR="00F22D6C" w:rsidRPr="00640572" w:rsidRDefault="00F22D6C" w:rsidP="00316125">
            <w:pPr>
              <w:bidi w:val="0"/>
              <w:rPr>
                <w:rFonts w:eastAsia="SimSun"/>
                <w:kern w:val="24"/>
                <w:lang w:bidi="ar-SA"/>
              </w:rPr>
            </w:pPr>
            <w:r>
              <w:rPr>
                <w:rFonts w:eastAsia="SimSun"/>
                <w:kern w:val="24"/>
                <w:lang w:bidi="ar-SA"/>
              </w:rPr>
              <w:t>#</w:t>
            </w:r>
          </w:p>
        </w:tc>
        <w:tc>
          <w:tcPr>
            <w:tcW w:w="2430" w:type="dxa"/>
          </w:tcPr>
          <w:p w14:paraId="360DFBB3" w14:textId="77777777"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14:paraId="517DC157" w14:textId="77777777"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14:paraId="606F131A" w14:textId="77777777"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14:paraId="203CA6E3" w14:textId="77777777"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14:paraId="51DB0F28" w14:textId="77777777"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14:paraId="5BE15050" w14:textId="77777777"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14:paraId="5D0A4ADD" w14:textId="77777777" w:rsidTr="00F22D6C">
        <w:tc>
          <w:tcPr>
            <w:tcW w:w="540" w:type="dxa"/>
          </w:tcPr>
          <w:p w14:paraId="53662A3F" w14:textId="77777777" w:rsidR="00F22D6C" w:rsidRPr="00640572" w:rsidRDefault="00F22D6C" w:rsidP="00F27A98">
            <w:pPr>
              <w:bidi w:val="0"/>
              <w:rPr>
                <w:rFonts w:eastAsia="SimSun"/>
                <w:kern w:val="24"/>
                <w:lang w:bidi="ar-SA"/>
              </w:rPr>
            </w:pPr>
            <w:r>
              <w:rPr>
                <w:rFonts w:eastAsia="SimSun"/>
                <w:kern w:val="24"/>
                <w:lang w:bidi="ar-SA"/>
              </w:rPr>
              <w:t>1</w:t>
            </w:r>
          </w:p>
        </w:tc>
        <w:tc>
          <w:tcPr>
            <w:tcW w:w="2430" w:type="dxa"/>
          </w:tcPr>
          <w:p w14:paraId="116F99EB" w14:textId="77777777" w:rsidR="00F22D6C" w:rsidRPr="00640572" w:rsidRDefault="00F22D6C" w:rsidP="00F27A98">
            <w:pPr>
              <w:bidi w:val="0"/>
              <w:rPr>
                <w:rFonts w:eastAsia="SimSun"/>
                <w:kern w:val="24"/>
                <w:lang w:bidi="ar-SA"/>
              </w:rPr>
            </w:pPr>
            <w:proofErr w:type="spellStart"/>
            <w:r>
              <w:t>Petrovi´c</w:t>
            </w:r>
            <w:proofErr w:type="spellEnd"/>
            <w:r>
              <w:t xml:space="preserve"> et al., 2010</w:t>
            </w:r>
          </w:p>
        </w:tc>
        <w:tc>
          <w:tcPr>
            <w:tcW w:w="2700" w:type="dxa"/>
          </w:tcPr>
          <w:p w14:paraId="0170767C" w14:textId="77777777" w:rsidR="00F22D6C" w:rsidRPr="00640572" w:rsidRDefault="00F22D6C" w:rsidP="00F27A98">
            <w:pPr>
              <w:tabs>
                <w:tab w:val="center" w:pos="1017"/>
              </w:tabs>
              <w:bidi w:val="0"/>
              <w:rPr>
                <w:rFonts w:eastAsia="SimSun"/>
                <w:kern w:val="24"/>
                <w:lang w:bidi="ar-SA"/>
              </w:rPr>
            </w:pPr>
            <w:r>
              <w:t>Online Clustering &amp; LSH</w:t>
            </w:r>
          </w:p>
        </w:tc>
        <w:tc>
          <w:tcPr>
            <w:tcW w:w="1440" w:type="dxa"/>
          </w:tcPr>
          <w:p w14:paraId="527E29AB" w14:textId="77777777" w:rsidR="00F22D6C" w:rsidRDefault="00F22D6C" w:rsidP="00F27A98">
            <w:pPr>
              <w:bidi w:val="0"/>
              <w:jc w:val="center"/>
              <w:rPr>
                <w:rFonts w:eastAsia="SimSun"/>
                <w:kern w:val="24"/>
                <w:lang w:bidi="ar-SA"/>
              </w:rPr>
            </w:pPr>
          </w:p>
        </w:tc>
        <w:tc>
          <w:tcPr>
            <w:tcW w:w="2160" w:type="dxa"/>
          </w:tcPr>
          <w:p w14:paraId="4D116EEC"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0D924F5"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156BA0F3"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0279D330" w14:textId="77777777" w:rsidTr="00F22D6C">
        <w:tc>
          <w:tcPr>
            <w:tcW w:w="540" w:type="dxa"/>
          </w:tcPr>
          <w:p w14:paraId="6EE6F027" w14:textId="77777777" w:rsidR="00F22D6C" w:rsidRDefault="00F22D6C" w:rsidP="00F27A98">
            <w:pPr>
              <w:bidi w:val="0"/>
              <w:rPr>
                <w:rFonts w:eastAsia="SimSun"/>
                <w:kern w:val="24"/>
                <w:lang w:bidi="ar-SA"/>
              </w:rPr>
            </w:pPr>
            <w:r>
              <w:rPr>
                <w:rFonts w:eastAsia="SimSun"/>
                <w:kern w:val="24"/>
                <w:lang w:bidi="ar-SA"/>
              </w:rPr>
              <w:t>2</w:t>
            </w:r>
          </w:p>
        </w:tc>
        <w:tc>
          <w:tcPr>
            <w:tcW w:w="2430" w:type="dxa"/>
          </w:tcPr>
          <w:p w14:paraId="2C97E947" w14:textId="77777777" w:rsidR="00F22D6C" w:rsidRDefault="00F22D6C" w:rsidP="00F27A98">
            <w:pPr>
              <w:bidi w:val="0"/>
            </w:pPr>
            <w:proofErr w:type="spellStart"/>
            <w:r>
              <w:t>Sakaki</w:t>
            </w:r>
            <w:proofErr w:type="spellEnd"/>
            <w:r>
              <w:t xml:space="preserve"> et al., 2010</w:t>
            </w:r>
          </w:p>
        </w:tc>
        <w:tc>
          <w:tcPr>
            <w:tcW w:w="2700" w:type="dxa"/>
          </w:tcPr>
          <w:p w14:paraId="5ADD0BDA" w14:textId="77777777" w:rsidR="00F22D6C" w:rsidRDefault="00F22D6C" w:rsidP="00F27A98">
            <w:pPr>
              <w:tabs>
                <w:tab w:val="center" w:pos="1017"/>
              </w:tabs>
              <w:bidi w:val="0"/>
            </w:pPr>
            <w:r>
              <w:t>SVM</w:t>
            </w:r>
          </w:p>
        </w:tc>
        <w:tc>
          <w:tcPr>
            <w:tcW w:w="1440" w:type="dxa"/>
          </w:tcPr>
          <w:p w14:paraId="6D1C99D6" w14:textId="77777777" w:rsidR="00F22D6C" w:rsidRDefault="00F22D6C" w:rsidP="00F27A98">
            <w:pPr>
              <w:bidi w:val="0"/>
              <w:jc w:val="center"/>
              <w:rPr>
                <w:rFonts w:eastAsia="SimSun"/>
                <w:kern w:val="24"/>
                <w:lang w:bidi="ar-SA"/>
              </w:rPr>
            </w:pPr>
          </w:p>
        </w:tc>
        <w:tc>
          <w:tcPr>
            <w:tcW w:w="2160" w:type="dxa"/>
          </w:tcPr>
          <w:p w14:paraId="7D46994E"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18743B33"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3E0FE2BA" w14:textId="77777777" w:rsidR="00F22D6C" w:rsidRDefault="00F22D6C" w:rsidP="00F27A98">
            <w:pPr>
              <w:bidi w:val="0"/>
              <w:jc w:val="center"/>
              <w:rPr>
                <w:rFonts w:eastAsia="SimSun"/>
                <w:kern w:val="24"/>
                <w:lang w:bidi="ar-SA"/>
              </w:rPr>
            </w:pPr>
            <w:r>
              <w:rPr>
                <w:rFonts w:eastAsia="SimSun"/>
                <w:kern w:val="24"/>
                <w:lang w:bidi="ar-SA"/>
              </w:rPr>
              <w:t>RED</w:t>
            </w:r>
          </w:p>
        </w:tc>
      </w:tr>
      <w:tr w:rsidR="00F22D6C" w:rsidRPr="00640572" w14:paraId="0715DC59" w14:textId="77777777" w:rsidTr="00F22D6C">
        <w:tc>
          <w:tcPr>
            <w:tcW w:w="540" w:type="dxa"/>
          </w:tcPr>
          <w:p w14:paraId="16A79535" w14:textId="77777777" w:rsidR="00F22D6C" w:rsidRDefault="00F22D6C" w:rsidP="00F27A98">
            <w:pPr>
              <w:bidi w:val="0"/>
              <w:rPr>
                <w:rFonts w:eastAsia="SimSun"/>
                <w:kern w:val="24"/>
                <w:lang w:bidi="ar-SA"/>
              </w:rPr>
            </w:pPr>
            <w:r>
              <w:rPr>
                <w:rFonts w:eastAsia="SimSun"/>
                <w:kern w:val="24"/>
                <w:lang w:bidi="ar-SA"/>
              </w:rPr>
              <w:t>3</w:t>
            </w:r>
          </w:p>
        </w:tc>
        <w:tc>
          <w:tcPr>
            <w:tcW w:w="2430" w:type="dxa"/>
          </w:tcPr>
          <w:p w14:paraId="3613D1A6" w14:textId="77777777" w:rsidR="00F22D6C" w:rsidRDefault="00F22D6C" w:rsidP="00F27A98">
            <w:pPr>
              <w:bidi w:val="0"/>
            </w:pPr>
            <w:r>
              <w:t>Long et al., 2011</w:t>
            </w:r>
          </w:p>
        </w:tc>
        <w:tc>
          <w:tcPr>
            <w:tcW w:w="2700" w:type="dxa"/>
          </w:tcPr>
          <w:p w14:paraId="315E8B0C" w14:textId="77777777" w:rsidR="00F22D6C" w:rsidRDefault="00F22D6C" w:rsidP="00F27A98">
            <w:pPr>
              <w:tabs>
                <w:tab w:val="center" w:pos="1017"/>
              </w:tabs>
              <w:bidi w:val="0"/>
            </w:pPr>
            <w:r>
              <w:t>Hierarchical Clustering</w:t>
            </w:r>
          </w:p>
        </w:tc>
        <w:tc>
          <w:tcPr>
            <w:tcW w:w="1440" w:type="dxa"/>
          </w:tcPr>
          <w:p w14:paraId="1309189D" w14:textId="77777777" w:rsidR="00F22D6C" w:rsidRDefault="00F22D6C" w:rsidP="00F27A98">
            <w:pPr>
              <w:bidi w:val="0"/>
              <w:jc w:val="center"/>
              <w:rPr>
                <w:rFonts w:eastAsia="SimSun"/>
                <w:kern w:val="24"/>
                <w:lang w:bidi="ar-SA"/>
              </w:rPr>
            </w:pPr>
          </w:p>
        </w:tc>
        <w:tc>
          <w:tcPr>
            <w:tcW w:w="2160" w:type="dxa"/>
          </w:tcPr>
          <w:p w14:paraId="5F01FCED"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A50EB4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3D5F2B88" w14:textId="77777777" w:rsidR="00F22D6C" w:rsidRDefault="00F22D6C" w:rsidP="00F27A98">
            <w:pPr>
              <w:bidi w:val="0"/>
              <w:jc w:val="center"/>
            </w:pPr>
            <w:r>
              <w:t>NED</w:t>
            </w:r>
          </w:p>
        </w:tc>
      </w:tr>
      <w:tr w:rsidR="00F22D6C" w:rsidRPr="00640572" w14:paraId="4664934A" w14:textId="77777777" w:rsidTr="00F22D6C">
        <w:tc>
          <w:tcPr>
            <w:tcW w:w="540" w:type="dxa"/>
          </w:tcPr>
          <w:p w14:paraId="6CB2F0EF" w14:textId="77777777" w:rsidR="00F22D6C" w:rsidRDefault="00F22D6C" w:rsidP="00F27A98">
            <w:pPr>
              <w:bidi w:val="0"/>
              <w:rPr>
                <w:rFonts w:eastAsia="SimSun"/>
                <w:kern w:val="24"/>
                <w:lang w:bidi="ar-SA"/>
              </w:rPr>
            </w:pPr>
            <w:r>
              <w:rPr>
                <w:rFonts w:eastAsia="SimSun"/>
                <w:kern w:val="24"/>
                <w:lang w:bidi="ar-SA"/>
              </w:rPr>
              <w:t>4</w:t>
            </w:r>
          </w:p>
        </w:tc>
        <w:tc>
          <w:tcPr>
            <w:tcW w:w="2430" w:type="dxa"/>
          </w:tcPr>
          <w:p w14:paraId="27D20047" w14:textId="77777777" w:rsidR="00F22D6C" w:rsidRDefault="00F22D6C" w:rsidP="00F27A98">
            <w:pPr>
              <w:bidi w:val="0"/>
            </w:pPr>
            <w:proofErr w:type="spellStart"/>
            <w:r>
              <w:t>Cordeiro</w:t>
            </w:r>
            <w:proofErr w:type="spellEnd"/>
            <w:r>
              <w:t>, 2012</w:t>
            </w:r>
          </w:p>
        </w:tc>
        <w:tc>
          <w:tcPr>
            <w:tcW w:w="2700" w:type="dxa"/>
          </w:tcPr>
          <w:p w14:paraId="3E617C95" w14:textId="77777777" w:rsidR="00F22D6C" w:rsidRDefault="00F22D6C" w:rsidP="00F27A98">
            <w:pPr>
              <w:tabs>
                <w:tab w:val="center" w:pos="1017"/>
              </w:tabs>
              <w:bidi w:val="0"/>
            </w:pPr>
            <w:r>
              <w:t>Wavelet Analysis &amp; LDA</w:t>
            </w:r>
          </w:p>
        </w:tc>
        <w:tc>
          <w:tcPr>
            <w:tcW w:w="1440" w:type="dxa"/>
          </w:tcPr>
          <w:p w14:paraId="3CF54356" w14:textId="77777777" w:rsidR="00F22D6C" w:rsidRDefault="00F22D6C" w:rsidP="00F27A98">
            <w:pPr>
              <w:bidi w:val="0"/>
              <w:jc w:val="center"/>
              <w:rPr>
                <w:rFonts w:eastAsia="SimSun"/>
                <w:kern w:val="24"/>
                <w:lang w:bidi="ar-SA"/>
              </w:rPr>
            </w:pPr>
          </w:p>
        </w:tc>
        <w:tc>
          <w:tcPr>
            <w:tcW w:w="2160" w:type="dxa"/>
          </w:tcPr>
          <w:p w14:paraId="2825009A"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E94DCED"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1FEC46CB" w14:textId="77777777" w:rsidR="00F22D6C" w:rsidRDefault="00F22D6C" w:rsidP="00F27A98">
            <w:pPr>
              <w:bidi w:val="0"/>
              <w:jc w:val="center"/>
            </w:pPr>
            <w:r>
              <w:t>NED</w:t>
            </w:r>
          </w:p>
        </w:tc>
      </w:tr>
      <w:tr w:rsidR="00F22D6C" w:rsidRPr="00640572" w14:paraId="3FA562F9" w14:textId="77777777" w:rsidTr="00F22D6C">
        <w:tc>
          <w:tcPr>
            <w:tcW w:w="540" w:type="dxa"/>
          </w:tcPr>
          <w:p w14:paraId="1B736AE8" w14:textId="77777777" w:rsidR="00F22D6C" w:rsidRDefault="00F22D6C" w:rsidP="00F27A98">
            <w:pPr>
              <w:bidi w:val="0"/>
              <w:rPr>
                <w:rFonts w:eastAsia="SimSun"/>
                <w:kern w:val="24"/>
                <w:lang w:bidi="ar-SA"/>
              </w:rPr>
            </w:pPr>
            <w:r>
              <w:rPr>
                <w:rFonts w:eastAsia="SimSun"/>
                <w:kern w:val="24"/>
                <w:lang w:bidi="ar-SA"/>
              </w:rPr>
              <w:t>5</w:t>
            </w:r>
          </w:p>
        </w:tc>
        <w:tc>
          <w:tcPr>
            <w:tcW w:w="2430" w:type="dxa"/>
          </w:tcPr>
          <w:p w14:paraId="35D904C6" w14:textId="77777777" w:rsidR="00F22D6C" w:rsidRDefault="00F22D6C" w:rsidP="00F27A98">
            <w:pPr>
              <w:bidi w:val="0"/>
            </w:pPr>
            <w:proofErr w:type="spellStart"/>
            <w:r>
              <w:t>McCreadie</w:t>
            </w:r>
            <w:proofErr w:type="spellEnd"/>
            <w:r>
              <w:t xml:space="preserve"> et al., 2013 </w:t>
            </w:r>
          </w:p>
        </w:tc>
        <w:tc>
          <w:tcPr>
            <w:tcW w:w="2700" w:type="dxa"/>
          </w:tcPr>
          <w:p w14:paraId="6198E623" w14:textId="77777777" w:rsidR="00F22D6C" w:rsidRDefault="00F22D6C" w:rsidP="00F27A98">
            <w:pPr>
              <w:tabs>
                <w:tab w:val="center" w:pos="1017"/>
              </w:tabs>
              <w:bidi w:val="0"/>
            </w:pPr>
            <w:r>
              <w:t>K-Mean Clustering &amp; LSH</w:t>
            </w:r>
          </w:p>
        </w:tc>
        <w:tc>
          <w:tcPr>
            <w:tcW w:w="1440" w:type="dxa"/>
          </w:tcPr>
          <w:p w14:paraId="41C1AE1F" w14:textId="77777777" w:rsidR="00F22D6C" w:rsidRDefault="00F22D6C" w:rsidP="00F27A98">
            <w:pPr>
              <w:bidi w:val="0"/>
              <w:jc w:val="center"/>
              <w:rPr>
                <w:rFonts w:eastAsia="SimSun"/>
                <w:kern w:val="24"/>
                <w:lang w:bidi="ar-SA"/>
              </w:rPr>
            </w:pPr>
          </w:p>
        </w:tc>
        <w:tc>
          <w:tcPr>
            <w:tcW w:w="2160" w:type="dxa"/>
          </w:tcPr>
          <w:p w14:paraId="3E41BA32" w14:textId="77777777" w:rsidR="00F22D6C" w:rsidRDefault="00F22D6C" w:rsidP="00F27A98">
            <w:pPr>
              <w:bidi w:val="0"/>
              <w:jc w:val="center"/>
              <w:rPr>
                <w:rFonts w:eastAsia="SimSun"/>
                <w:kern w:val="24"/>
                <w:lang w:bidi="ar-SA"/>
              </w:rPr>
            </w:pPr>
          </w:p>
        </w:tc>
        <w:tc>
          <w:tcPr>
            <w:tcW w:w="1260" w:type="dxa"/>
          </w:tcPr>
          <w:p w14:paraId="7A90EF52"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53A10DB" w14:textId="77777777" w:rsidR="00F22D6C" w:rsidRDefault="00F22D6C" w:rsidP="00F27A98">
            <w:pPr>
              <w:bidi w:val="0"/>
              <w:jc w:val="center"/>
            </w:pPr>
            <w:r>
              <w:t>NED</w:t>
            </w:r>
          </w:p>
        </w:tc>
      </w:tr>
      <w:tr w:rsidR="00F22D6C" w:rsidRPr="00640572" w14:paraId="4F64CDA1" w14:textId="77777777" w:rsidTr="00F22D6C">
        <w:tc>
          <w:tcPr>
            <w:tcW w:w="540" w:type="dxa"/>
          </w:tcPr>
          <w:p w14:paraId="46D2B3E3" w14:textId="77777777" w:rsidR="00F22D6C" w:rsidRDefault="00F22D6C" w:rsidP="00F27A98">
            <w:pPr>
              <w:bidi w:val="0"/>
              <w:rPr>
                <w:rFonts w:eastAsia="SimSun"/>
                <w:kern w:val="24"/>
                <w:lang w:bidi="ar-SA"/>
              </w:rPr>
            </w:pPr>
            <w:r>
              <w:rPr>
                <w:rFonts w:eastAsia="SimSun"/>
                <w:kern w:val="24"/>
                <w:lang w:bidi="ar-SA"/>
              </w:rPr>
              <w:t>6</w:t>
            </w:r>
          </w:p>
        </w:tc>
        <w:tc>
          <w:tcPr>
            <w:tcW w:w="2430" w:type="dxa"/>
          </w:tcPr>
          <w:p w14:paraId="1C4BE59B" w14:textId="77777777" w:rsidR="00F22D6C" w:rsidRDefault="00F22D6C" w:rsidP="00F27A98">
            <w:pPr>
              <w:bidi w:val="0"/>
            </w:pPr>
            <w:proofErr w:type="spellStart"/>
            <w:r>
              <w:t>Corney</w:t>
            </w:r>
            <w:proofErr w:type="spellEnd"/>
            <w:r>
              <w:t xml:space="preserve"> et al., 2014</w:t>
            </w:r>
          </w:p>
        </w:tc>
        <w:tc>
          <w:tcPr>
            <w:tcW w:w="2700" w:type="dxa"/>
          </w:tcPr>
          <w:p w14:paraId="26B4327E" w14:textId="77777777" w:rsidR="00F22D6C" w:rsidRDefault="00F22D6C" w:rsidP="00F27A98">
            <w:pPr>
              <w:tabs>
                <w:tab w:val="center" w:pos="1017"/>
              </w:tabs>
              <w:bidi w:val="0"/>
            </w:pPr>
            <w:r>
              <w:t>Online Clustering</w:t>
            </w:r>
          </w:p>
        </w:tc>
        <w:tc>
          <w:tcPr>
            <w:tcW w:w="1440" w:type="dxa"/>
          </w:tcPr>
          <w:p w14:paraId="6A01D4AD" w14:textId="77777777"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(Corney et al., 2014)</w:t>
            </w:r>
            <w:r>
              <w:rPr>
                <w:rFonts w:eastAsia="SimSun"/>
                <w:kern w:val="24"/>
                <w:lang w:bidi="ar-SA"/>
              </w:rPr>
              <w:fldChar w:fldCharType="end"/>
            </w:r>
          </w:p>
        </w:tc>
        <w:tc>
          <w:tcPr>
            <w:tcW w:w="2160" w:type="dxa"/>
          </w:tcPr>
          <w:p w14:paraId="6348E6EF" w14:textId="77777777" w:rsidR="00F22D6C" w:rsidRDefault="00F22D6C" w:rsidP="00F27A98">
            <w:pPr>
              <w:bidi w:val="0"/>
              <w:jc w:val="center"/>
              <w:rPr>
                <w:rFonts w:eastAsia="SimSun"/>
                <w:kern w:val="24"/>
                <w:lang w:bidi="ar-SA"/>
              </w:rPr>
            </w:pPr>
          </w:p>
        </w:tc>
        <w:tc>
          <w:tcPr>
            <w:tcW w:w="1260" w:type="dxa"/>
          </w:tcPr>
          <w:p w14:paraId="7ED042DA"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16A191D8" w14:textId="77777777" w:rsidR="00F22D6C" w:rsidRDefault="00F22D6C" w:rsidP="00F27A98">
            <w:pPr>
              <w:bidi w:val="0"/>
              <w:jc w:val="center"/>
            </w:pPr>
            <w:r>
              <w:t>NED</w:t>
            </w:r>
          </w:p>
        </w:tc>
      </w:tr>
      <w:tr w:rsidR="00F22D6C" w:rsidRPr="00640572" w14:paraId="34C511FF" w14:textId="77777777" w:rsidTr="00F22D6C">
        <w:tc>
          <w:tcPr>
            <w:tcW w:w="540" w:type="dxa"/>
          </w:tcPr>
          <w:p w14:paraId="6931823C" w14:textId="77777777" w:rsidR="00F22D6C" w:rsidRDefault="00F22D6C" w:rsidP="00F27A98">
            <w:pPr>
              <w:bidi w:val="0"/>
              <w:rPr>
                <w:rFonts w:eastAsia="SimSun"/>
                <w:kern w:val="24"/>
                <w:lang w:bidi="ar-SA"/>
              </w:rPr>
            </w:pPr>
            <w:r>
              <w:rPr>
                <w:rFonts w:eastAsia="SimSun"/>
                <w:kern w:val="24"/>
                <w:lang w:bidi="ar-SA"/>
              </w:rPr>
              <w:t>7</w:t>
            </w:r>
          </w:p>
        </w:tc>
        <w:tc>
          <w:tcPr>
            <w:tcW w:w="2430" w:type="dxa"/>
          </w:tcPr>
          <w:p w14:paraId="2B5E3574" w14:textId="77777777" w:rsidR="00F22D6C" w:rsidRDefault="00F22D6C" w:rsidP="00F27A98">
            <w:pPr>
              <w:bidi w:val="0"/>
            </w:pPr>
            <w:proofErr w:type="spellStart"/>
            <w:r>
              <w:t>Alsaedi</w:t>
            </w:r>
            <w:proofErr w:type="spellEnd"/>
            <w:r>
              <w:t xml:space="preserve"> et al., 2015</w:t>
            </w:r>
          </w:p>
        </w:tc>
        <w:tc>
          <w:tcPr>
            <w:tcW w:w="2700" w:type="dxa"/>
          </w:tcPr>
          <w:p w14:paraId="58356E11" w14:textId="77777777" w:rsidR="00F22D6C" w:rsidRDefault="00F22D6C" w:rsidP="00F27A98">
            <w:pPr>
              <w:tabs>
                <w:tab w:val="center" w:pos="1017"/>
              </w:tabs>
              <w:bidi w:val="0"/>
            </w:pPr>
            <w:r>
              <w:t>Online Clustering</w:t>
            </w:r>
          </w:p>
        </w:tc>
        <w:tc>
          <w:tcPr>
            <w:tcW w:w="1440" w:type="dxa"/>
          </w:tcPr>
          <w:p w14:paraId="14CC7498" w14:textId="6F8E3646" w:rsidR="00F22D6C" w:rsidRDefault="00217BCA" w:rsidP="00217BCA">
            <w:pPr>
              <w:bidi w:val="0"/>
              <w:jc w:val="center"/>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{"citationID":"tRDjLSY6","properties":{"formattedCitation":"(Alsaedi &amp; Burnap, 2015)","plainCitation":"(Alsaedi &amp; Burnap, 2015)","dontUpdate":true,"noteIndex":0},"citationItems":[{"id":195,"uris":["http://zotero.org/users/local/50TXpa6m/items/7MX3VTZW"],"itemData":{"id":195,"type":"chapter","abstract":"Event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w:t>
            </w:r>
            <w:proofErr w:type="spellStart"/>
            <w:r>
              <w:rPr>
                <w:rFonts w:eastAsia="SimSun"/>
              </w:rPr>
              <w:t>Alsaedi</w:t>
            </w:r>
            <w:proofErr w:type="spellEnd"/>
            <w:r>
              <w:rPr>
                <w:rFonts w:eastAsia="SimSun"/>
              </w:rPr>
              <w:t xml:space="preserve"> et al.</w:t>
            </w:r>
            <w:r w:rsidRPr="00217BCA">
              <w:rPr>
                <w:rFonts w:eastAsia="SimSun"/>
              </w:rPr>
              <w:t>, 2015)</w:t>
            </w:r>
            <w:r>
              <w:rPr>
                <w:rFonts w:eastAsia="SimSun"/>
                <w:kern w:val="24"/>
                <w:lang w:bidi="ar-SA"/>
              </w:rPr>
              <w:fldChar w:fldCharType="end"/>
            </w:r>
          </w:p>
        </w:tc>
        <w:tc>
          <w:tcPr>
            <w:tcW w:w="2160" w:type="dxa"/>
          </w:tcPr>
          <w:p w14:paraId="02A1ACB6"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0F6B6C2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720EA31" w14:textId="77777777" w:rsidR="00F22D6C" w:rsidRDefault="00F22D6C" w:rsidP="00F27A98">
            <w:pPr>
              <w:bidi w:val="0"/>
              <w:jc w:val="center"/>
            </w:pPr>
            <w:r>
              <w:t>NED</w:t>
            </w:r>
          </w:p>
        </w:tc>
      </w:tr>
      <w:tr w:rsidR="00F22D6C" w:rsidRPr="00640572" w14:paraId="16B79358" w14:textId="77777777" w:rsidTr="00F22D6C">
        <w:tc>
          <w:tcPr>
            <w:tcW w:w="540" w:type="dxa"/>
          </w:tcPr>
          <w:p w14:paraId="07504652" w14:textId="77777777" w:rsidR="00F22D6C" w:rsidRDefault="00F22D6C" w:rsidP="00F27A98">
            <w:pPr>
              <w:bidi w:val="0"/>
              <w:rPr>
                <w:rFonts w:eastAsia="SimSun"/>
                <w:kern w:val="24"/>
                <w:lang w:bidi="ar-SA"/>
              </w:rPr>
            </w:pPr>
            <w:r>
              <w:rPr>
                <w:rFonts w:eastAsia="SimSun"/>
                <w:kern w:val="24"/>
                <w:lang w:bidi="ar-SA"/>
              </w:rPr>
              <w:t>8</w:t>
            </w:r>
          </w:p>
        </w:tc>
        <w:tc>
          <w:tcPr>
            <w:tcW w:w="2430" w:type="dxa"/>
          </w:tcPr>
          <w:p w14:paraId="2DA673BC" w14:textId="77777777" w:rsidR="00F22D6C" w:rsidRDefault="00F22D6C" w:rsidP="00F27A98">
            <w:pPr>
              <w:bidi w:val="0"/>
            </w:pPr>
            <w:proofErr w:type="spellStart"/>
            <w:r>
              <w:t>Patil</w:t>
            </w:r>
            <w:proofErr w:type="spellEnd"/>
            <w:r>
              <w:t xml:space="preserve"> et al., 2015</w:t>
            </w:r>
          </w:p>
        </w:tc>
        <w:tc>
          <w:tcPr>
            <w:tcW w:w="2700" w:type="dxa"/>
          </w:tcPr>
          <w:p w14:paraId="65B2B2C2" w14:textId="77777777" w:rsidR="00F22D6C" w:rsidRDefault="00F22D6C" w:rsidP="00F27A98">
            <w:pPr>
              <w:tabs>
                <w:tab w:val="center" w:pos="1017"/>
              </w:tabs>
              <w:bidi w:val="0"/>
            </w:pPr>
            <w:r>
              <w:t>NN Classification</w:t>
            </w:r>
          </w:p>
        </w:tc>
        <w:tc>
          <w:tcPr>
            <w:tcW w:w="1440" w:type="dxa"/>
          </w:tcPr>
          <w:p w14:paraId="1380B6EA"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14:paraId="4BF5DAD7"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31D94DE9"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88EBB62" w14:textId="77777777" w:rsidR="00F22D6C" w:rsidRDefault="00F22D6C" w:rsidP="00F27A98">
            <w:pPr>
              <w:bidi w:val="0"/>
              <w:jc w:val="center"/>
            </w:pPr>
            <w:r>
              <w:t>-</w:t>
            </w:r>
          </w:p>
        </w:tc>
      </w:tr>
      <w:tr w:rsidR="00F22D6C" w:rsidRPr="00640572" w14:paraId="53BB76C2" w14:textId="77777777" w:rsidTr="00F22D6C">
        <w:tc>
          <w:tcPr>
            <w:tcW w:w="540" w:type="dxa"/>
          </w:tcPr>
          <w:p w14:paraId="1B9C4A72" w14:textId="77777777" w:rsidR="00F22D6C" w:rsidRDefault="00F22D6C" w:rsidP="00F27A98">
            <w:pPr>
              <w:bidi w:val="0"/>
              <w:rPr>
                <w:rFonts w:eastAsia="SimSun"/>
                <w:kern w:val="24"/>
                <w:lang w:bidi="ar-SA"/>
              </w:rPr>
            </w:pPr>
            <w:r>
              <w:rPr>
                <w:rFonts w:eastAsia="SimSun"/>
                <w:kern w:val="24"/>
                <w:lang w:bidi="ar-SA"/>
              </w:rPr>
              <w:t>9</w:t>
            </w:r>
          </w:p>
        </w:tc>
        <w:tc>
          <w:tcPr>
            <w:tcW w:w="2430" w:type="dxa"/>
          </w:tcPr>
          <w:p w14:paraId="55E0C916" w14:textId="77777777" w:rsidR="00F22D6C" w:rsidRDefault="00F22D6C" w:rsidP="00F27A98">
            <w:pPr>
              <w:bidi w:val="0"/>
            </w:pPr>
            <w:proofErr w:type="spellStart"/>
            <w:r>
              <w:t>Guille</w:t>
            </w:r>
            <w:proofErr w:type="spellEnd"/>
            <w:r>
              <w:t xml:space="preserve"> &amp; Favre, 2015</w:t>
            </w:r>
          </w:p>
        </w:tc>
        <w:tc>
          <w:tcPr>
            <w:tcW w:w="2700" w:type="dxa"/>
          </w:tcPr>
          <w:p w14:paraId="2B8F2A62" w14:textId="77777777" w:rsidR="00F22D6C" w:rsidRDefault="00F22D6C" w:rsidP="00F27A98">
            <w:pPr>
              <w:tabs>
                <w:tab w:val="center" w:pos="1017"/>
              </w:tabs>
              <w:bidi w:val="0"/>
            </w:pPr>
            <w:r>
              <w:t>Mention, Anomaly Detection</w:t>
            </w:r>
          </w:p>
        </w:tc>
        <w:tc>
          <w:tcPr>
            <w:tcW w:w="1440" w:type="dxa"/>
          </w:tcPr>
          <w:p w14:paraId="2E59BFD4"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14:paraId="4420F3C5" w14:textId="77777777" w:rsidR="00F22D6C" w:rsidRDefault="00F22D6C" w:rsidP="00F27A98">
            <w:pPr>
              <w:bidi w:val="0"/>
              <w:jc w:val="center"/>
              <w:rPr>
                <w:rFonts w:eastAsia="SimSun"/>
                <w:kern w:val="24"/>
                <w:lang w:bidi="ar-SA"/>
              </w:rPr>
            </w:pPr>
          </w:p>
        </w:tc>
        <w:tc>
          <w:tcPr>
            <w:tcW w:w="1260" w:type="dxa"/>
          </w:tcPr>
          <w:p w14:paraId="3F34988B"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5FCCED60" w14:textId="77777777" w:rsidR="00F22D6C" w:rsidRDefault="00F22D6C" w:rsidP="00F27A98">
            <w:pPr>
              <w:bidi w:val="0"/>
              <w:jc w:val="center"/>
            </w:pPr>
            <w:r>
              <w:t>NED</w:t>
            </w:r>
          </w:p>
        </w:tc>
      </w:tr>
      <w:tr w:rsidR="00F22D6C" w:rsidRPr="00640572" w14:paraId="168CBDB9" w14:textId="77777777" w:rsidTr="00F22D6C">
        <w:tc>
          <w:tcPr>
            <w:tcW w:w="540" w:type="dxa"/>
          </w:tcPr>
          <w:p w14:paraId="59C7C61E" w14:textId="77777777" w:rsidR="00F22D6C" w:rsidRPr="00640572" w:rsidRDefault="00F22D6C" w:rsidP="00F27A98">
            <w:pPr>
              <w:bidi w:val="0"/>
              <w:rPr>
                <w:rFonts w:eastAsia="SimSun"/>
                <w:kern w:val="24"/>
                <w:lang w:bidi="ar-SA"/>
              </w:rPr>
            </w:pPr>
            <w:r>
              <w:rPr>
                <w:rFonts w:eastAsia="SimSun"/>
                <w:kern w:val="24"/>
                <w:lang w:bidi="ar-SA"/>
              </w:rPr>
              <w:t>10</w:t>
            </w:r>
          </w:p>
        </w:tc>
        <w:tc>
          <w:tcPr>
            <w:tcW w:w="2430" w:type="dxa"/>
          </w:tcPr>
          <w:p w14:paraId="60085E57" w14:textId="77777777" w:rsidR="00F22D6C" w:rsidRPr="00640572" w:rsidRDefault="00F22D6C" w:rsidP="00F27A98">
            <w:pPr>
              <w:bidi w:val="0"/>
              <w:rPr>
                <w:rFonts w:eastAsia="SimSun"/>
                <w:kern w:val="24"/>
                <w:lang w:bidi="ar-SA"/>
              </w:rPr>
            </w:pPr>
            <w:r>
              <w:t>Zhang et al., 2016</w:t>
            </w:r>
          </w:p>
        </w:tc>
        <w:tc>
          <w:tcPr>
            <w:tcW w:w="2700" w:type="dxa"/>
          </w:tcPr>
          <w:p w14:paraId="3C180998" w14:textId="77777777"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14:paraId="0134EBD5"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14:paraId="6647F529"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71951B3B"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0429CF9"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71B7BAE0" w14:textId="77777777" w:rsidTr="00F22D6C">
        <w:tc>
          <w:tcPr>
            <w:tcW w:w="540" w:type="dxa"/>
          </w:tcPr>
          <w:p w14:paraId="30571DB4" w14:textId="77777777" w:rsidR="00F22D6C" w:rsidRPr="00640572" w:rsidRDefault="00F22D6C" w:rsidP="00F27A98">
            <w:pPr>
              <w:bidi w:val="0"/>
              <w:rPr>
                <w:rFonts w:eastAsia="SimSun"/>
                <w:kern w:val="24"/>
                <w:lang w:bidi="ar-SA"/>
              </w:rPr>
            </w:pPr>
            <w:r>
              <w:rPr>
                <w:rFonts w:eastAsia="SimSun"/>
                <w:kern w:val="24"/>
                <w:lang w:bidi="ar-SA"/>
              </w:rPr>
              <w:t>11</w:t>
            </w:r>
          </w:p>
        </w:tc>
        <w:tc>
          <w:tcPr>
            <w:tcW w:w="2430" w:type="dxa"/>
          </w:tcPr>
          <w:p w14:paraId="191B4CC7" w14:textId="77777777" w:rsidR="00F22D6C" w:rsidRPr="00640572" w:rsidRDefault="00F22D6C" w:rsidP="00F27A98">
            <w:pPr>
              <w:bidi w:val="0"/>
              <w:rPr>
                <w:rFonts w:eastAsia="SimSun"/>
                <w:kern w:val="24"/>
                <w:lang w:bidi="ar-SA"/>
              </w:rPr>
            </w:pPr>
            <w:proofErr w:type="spellStart"/>
            <w:r>
              <w:t>Alsaedi</w:t>
            </w:r>
            <w:proofErr w:type="spellEnd"/>
            <w:r>
              <w:t xml:space="preserve"> et al., 2016</w:t>
            </w:r>
          </w:p>
        </w:tc>
        <w:tc>
          <w:tcPr>
            <w:tcW w:w="2700" w:type="dxa"/>
          </w:tcPr>
          <w:p w14:paraId="475D37CC" w14:textId="77777777"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14:paraId="5E326E37" w14:textId="5975F927" w:rsidR="00F22D6C" w:rsidRDefault="00217BCA" w:rsidP="00473AFC">
            <w:pPr>
              <w:bidi w:val="0"/>
              <w:jc w:val="center"/>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{"citationID":"Z11MDy2o","properties":{"formattedCitation":"(Alsaedi et al., 2021)","plainCitation":"(Alsaedi et al., 2021)","dontUpdate":true,"noteIndex":0},"citationItems":[{"id":186,"uris":["http://zotero.org/users/local/50TXpa6m/items/LHEJ9PSG"],"itemData":{"id":186,"type":"article-journal","abstract":"In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w:t>
            </w:r>
            <w:proofErr w:type="spellStart"/>
            <w:r w:rsidRPr="00217BCA">
              <w:rPr>
                <w:rFonts w:eastAsia="SimSun"/>
              </w:rPr>
              <w:t>Alsaedi</w:t>
            </w:r>
            <w:proofErr w:type="spellEnd"/>
            <w:r w:rsidRPr="00217BCA">
              <w:rPr>
                <w:rFonts w:eastAsia="SimSun"/>
              </w:rPr>
              <w:t xml:space="preserve">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14:paraId="4FBB1D67"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863E80F"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BCA7A05"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14:paraId="71186B0C" w14:textId="77777777" w:rsidTr="00F22D6C">
        <w:tc>
          <w:tcPr>
            <w:tcW w:w="540" w:type="dxa"/>
          </w:tcPr>
          <w:p w14:paraId="308911E5" w14:textId="77777777" w:rsidR="00294F28" w:rsidRDefault="00294F28" w:rsidP="00F27A98">
            <w:pPr>
              <w:bidi w:val="0"/>
              <w:rPr>
                <w:rFonts w:eastAsia="SimSun"/>
                <w:kern w:val="24"/>
                <w:lang w:bidi="ar-SA"/>
              </w:rPr>
            </w:pPr>
          </w:p>
        </w:tc>
        <w:tc>
          <w:tcPr>
            <w:tcW w:w="2430" w:type="dxa"/>
          </w:tcPr>
          <w:p w14:paraId="15805509" w14:textId="77777777" w:rsidR="00294F28" w:rsidRDefault="00294F28" w:rsidP="00F27A98">
            <w:pPr>
              <w:bidi w:val="0"/>
            </w:pPr>
            <w:r>
              <w:t>Hasan et al., 2016 (</w:t>
            </w:r>
            <w:proofErr w:type="spellStart"/>
            <w:r>
              <w:t>TwitterNews</w:t>
            </w:r>
            <w:proofErr w:type="spellEnd"/>
            <w:r>
              <w:t>)</w:t>
            </w:r>
          </w:p>
        </w:tc>
        <w:tc>
          <w:tcPr>
            <w:tcW w:w="2700" w:type="dxa"/>
          </w:tcPr>
          <w:p w14:paraId="774B01C0" w14:textId="77777777"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14:paraId="138F0788" w14:textId="77777777"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14:paraId="7120ABB8" w14:textId="77777777"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14:paraId="0D689E58" w14:textId="77777777" w:rsidR="00294F28" w:rsidRDefault="00294F28" w:rsidP="00F27A98">
            <w:pPr>
              <w:bidi w:val="0"/>
              <w:jc w:val="center"/>
              <w:rPr>
                <w:rFonts w:eastAsia="SimSun"/>
                <w:kern w:val="24"/>
                <w:lang w:bidi="ar-SA"/>
              </w:rPr>
            </w:pPr>
            <w:r>
              <w:rPr>
                <w:rFonts w:eastAsia="SimSun"/>
                <w:kern w:val="24"/>
                <w:lang w:bidi="ar-SA"/>
              </w:rPr>
              <w:t>U</w:t>
            </w:r>
          </w:p>
        </w:tc>
        <w:tc>
          <w:tcPr>
            <w:tcW w:w="1260" w:type="dxa"/>
          </w:tcPr>
          <w:p w14:paraId="018F4A0C" w14:textId="77777777" w:rsidR="00294F28" w:rsidRDefault="00294F28" w:rsidP="00F27A98">
            <w:pPr>
              <w:bidi w:val="0"/>
              <w:jc w:val="center"/>
              <w:rPr>
                <w:rFonts w:eastAsia="SimSun"/>
                <w:kern w:val="24"/>
                <w:lang w:bidi="ar-SA"/>
              </w:rPr>
            </w:pPr>
            <w:r>
              <w:rPr>
                <w:rFonts w:eastAsia="SimSun"/>
                <w:kern w:val="24"/>
                <w:lang w:bidi="ar-SA"/>
              </w:rPr>
              <w:t>NED</w:t>
            </w:r>
          </w:p>
        </w:tc>
      </w:tr>
      <w:tr w:rsidR="00F22D6C" w:rsidRPr="00640572" w14:paraId="48859D15" w14:textId="77777777" w:rsidTr="00F22D6C">
        <w:tc>
          <w:tcPr>
            <w:tcW w:w="540" w:type="dxa"/>
          </w:tcPr>
          <w:p w14:paraId="50CFB082" w14:textId="77777777" w:rsidR="00F22D6C" w:rsidRDefault="00F22D6C" w:rsidP="00F27A98">
            <w:pPr>
              <w:bidi w:val="0"/>
              <w:rPr>
                <w:rFonts w:eastAsia="SimSun"/>
                <w:kern w:val="24"/>
                <w:lang w:bidi="ar-SA"/>
              </w:rPr>
            </w:pPr>
            <w:r>
              <w:rPr>
                <w:rFonts w:eastAsia="SimSun"/>
                <w:kern w:val="24"/>
                <w:lang w:bidi="ar-SA"/>
              </w:rPr>
              <w:t>12</w:t>
            </w:r>
          </w:p>
        </w:tc>
        <w:tc>
          <w:tcPr>
            <w:tcW w:w="2430" w:type="dxa"/>
          </w:tcPr>
          <w:p w14:paraId="4AB34810" w14:textId="77777777" w:rsidR="00F22D6C" w:rsidRDefault="00F22D6C" w:rsidP="00F27A98">
            <w:pPr>
              <w:bidi w:val="0"/>
            </w:pPr>
            <w:r w:rsidRPr="0083162C">
              <w:t>Chen et al., 2017</w:t>
            </w:r>
          </w:p>
        </w:tc>
        <w:tc>
          <w:tcPr>
            <w:tcW w:w="2700" w:type="dxa"/>
          </w:tcPr>
          <w:p w14:paraId="5AE069AC" w14:textId="77777777" w:rsidR="00F22D6C" w:rsidRDefault="00F22D6C" w:rsidP="00F27A98">
            <w:pPr>
              <w:bidi w:val="0"/>
              <w:rPr>
                <w:rFonts w:eastAsia="SimSun"/>
                <w:kern w:val="24"/>
                <w:lang w:bidi="ar-SA"/>
              </w:rPr>
            </w:pPr>
            <w:r>
              <w:t>NN, Online Clustering</w:t>
            </w:r>
          </w:p>
        </w:tc>
        <w:tc>
          <w:tcPr>
            <w:tcW w:w="1440" w:type="dxa"/>
          </w:tcPr>
          <w:p w14:paraId="6E42DFD8" w14:textId="77777777" w:rsidR="00F22D6C" w:rsidRDefault="00F22D6C" w:rsidP="00F27A98">
            <w:pPr>
              <w:bidi w:val="0"/>
              <w:jc w:val="center"/>
              <w:rPr>
                <w:rFonts w:eastAsia="SimSun"/>
                <w:kern w:val="24"/>
                <w:lang w:bidi="ar-SA"/>
              </w:rPr>
            </w:pPr>
          </w:p>
        </w:tc>
        <w:tc>
          <w:tcPr>
            <w:tcW w:w="2160" w:type="dxa"/>
          </w:tcPr>
          <w:p w14:paraId="1692650C" w14:textId="77777777" w:rsidR="00F22D6C" w:rsidRDefault="00F22D6C" w:rsidP="00F27A98">
            <w:pPr>
              <w:bidi w:val="0"/>
              <w:jc w:val="center"/>
              <w:rPr>
                <w:rFonts w:eastAsia="SimSun"/>
                <w:kern w:val="24"/>
                <w:lang w:bidi="ar-SA"/>
              </w:rPr>
            </w:pPr>
          </w:p>
        </w:tc>
        <w:tc>
          <w:tcPr>
            <w:tcW w:w="1260" w:type="dxa"/>
          </w:tcPr>
          <w:p w14:paraId="093B2F57"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3E93D600"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E52807D" w14:textId="77777777" w:rsidTr="00F22D6C">
        <w:tc>
          <w:tcPr>
            <w:tcW w:w="540" w:type="dxa"/>
          </w:tcPr>
          <w:p w14:paraId="48E81BB9" w14:textId="77777777"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14:paraId="0B7C7408" w14:textId="77777777" w:rsidR="00F22D6C" w:rsidRPr="0083162C" w:rsidRDefault="00F22D6C" w:rsidP="00F27A98">
            <w:pPr>
              <w:bidi w:val="0"/>
            </w:pPr>
            <w:r>
              <w:t>Zhang et al., 2017</w:t>
            </w:r>
          </w:p>
        </w:tc>
        <w:tc>
          <w:tcPr>
            <w:tcW w:w="2700" w:type="dxa"/>
          </w:tcPr>
          <w:p w14:paraId="407C18FE" w14:textId="77777777" w:rsidR="00F22D6C" w:rsidRDefault="00F22D6C" w:rsidP="00F27A98">
            <w:pPr>
              <w:bidi w:val="0"/>
            </w:pPr>
            <w:r>
              <w:t>Spatial-Temporal Clustering</w:t>
            </w:r>
          </w:p>
        </w:tc>
        <w:tc>
          <w:tcPr>
            <w:tcW w:w="1440" w:type="dxa"/>
          </w:tcPr>
          <w:p w14:paraId="73D7AA0D"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14:paraId="33A3B680"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A9D170E"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678A43A8"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0940C68C" w14:textId="77777777" w:rsidTr="00F22D6C">
        <w:tc>
          <w:tcPr>
            <w:tcW w:w="540" w:type="dxa"/>
          </w:tcPr>
          <w:p w14:paraId="7E1809EE" w14:textId="77777777" w:rsidR="00F22D6C" w:rsidRDefault="00F22D6C" w:rsidP="00F27A98">
            <w:pPr>
              <w:bidi w:val="0"/>
              <w:rPr>
                <w:rFonts w:eastAsia="SimSun"/>
                <w:kern w:val="24"/>
                <w:lang w:bidi="ar-SA"/>
              </w:rPr>
            </w:pPr>
            <w:r>
              <w:rPr>
                <w:rFonts w:eastAsia="SimSun"/>
                <w:kern w:val="24"/>
                <w:lang w:bidi="ar-SA"/>
              </w:rPr>
              <w:t>14</w:t>
            </w:r>
          </w:p>
        </w:tc>
        <w:tc>
          <w:tcPr>
            <w:tcW w:w="2430" w:type="dxa"/>
          </w:tcPr>
          <w:p w14:paraId="7B41FD72" w14:textId="77777777" w:rsidR="00F22D6C" w:rsidRDefault="00F22D6C" w:rsidP="00F27A98">
            <w:pPr>
              <w:bidi w:val="0"/>
            </w:pPr>
            <w:r>
              <w:t>Edouard, 2018</w:t>
            </w:r>
          </w:p>
        </w:tc>
        <w:tc>
          <w:tcPr>
            <w:tcW w:w="2700" w:type="dxa"/>
          </w:tcPr>
          <w:p w14:paraId="2DA506B6" w14:textId="77777777" w:rsidR="00F22D6C" w:rsidRDefault="00F22D6C" w:rsidP="00F27A98">
            <w:pPr>
              <w:bidi w:val="0"/>
              <w:rPr>
                <w:rFonts w:eastAsia="SimSun"/>
                <w:kern w:val="24"/>
                <w:lang w:bidi="ar-SA"/>
              </w:rPr>
            </w:pPr>
            <w:r>
              <w:t>Domain Vocabulary and Knowledge Based</w:t>
            </w:r>
          </w:p>
        </w:tc>
        <w:tc>
          <w:tcPr>
            <w:tcW w:w="1440" w:type="dxa"/>
          </w:tcPr>
          <w:p w14:paraId="2EFF372E" w14:textId="77777777" w:rsidR="00F22D6C" w:rsidRDefault="00F22D6C" w:rsidP="00F27A98">
            <w:pPr>
              <w:bidi w:val="0"/>
              <w:jc w:val="center"/>
              <w:rPr>
                <w:rFonts w:eastAsia="SimSun"/>
                <w:kern w:val="24"/>
                <w:lang w:bidi="ar-SA"/>
              </w:rPr>
            </w:pPr>
          </w:p>
        </w:tc>
        <w:tc>
          <w:tcPr>
            <w:tcW w:w="2160" w:type="dxa"/>
          </w:tcPr>
          <w:p w14:paraId="0FF4A8FE" w14:textId="77777777" w:rsidR="00F22D6C" w:rsidRDefault="00F22D6C" w:rsidP="00F27A98">
            <w:pPr>
              <w:bidi w:val="0"/>
              <w:jc w:val="center"/>
              <w:rPr>
                <w:rFonts w:eastAsia="SimSun"/>
                <w:kern w:val="24"/>
                <w:lang w:bidi="ar-SA"/>
              </w:rPr>
            </w:pPr>
          </w:p>
        </w:tc>
        <w:tc>
          <w:tcPr>
            <w:tcW w:w="1260" w:type="dxa"/>
          </w:tcPr>
          <w:p w14:paraId="3803E47A" w14:textId="77777777"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14:paraId="0860EBBF"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2C9E700" w14:textId="77777777" w:rsidTr="00F22D6C">
        <w:tc>
          <w:tcPr>
            <w:tcW w:w="540" w:type="dxa"/>
          </w:tcPr>
          <w:p w14:paraId="150D9944" w14:textId="77777777" w:rsidR="00F22D6C" w:rsidRDefault="00F22D6C" w:rsidP="00F27A98">
            <w:pPr>
              <w:bidi w:val="0"/>
              <w:rPr>
                <w:rFonts w:eastAsia="SimSun"/>
                <w:kern w:val="24"/>
                <w:lang w:bidi="ar-SA"/>
              </w:rPr>
            </w:pPr>
            <w:r>
              <w:rPr>
                <w:rFonts w:eastAsia="SimSun"/>
                <w:kern w:val="24"/>
                <w:lang w:bidi="ar-SA"/>
              </w:rPr>
              <w:t>15</w:t>
            </w:r>
          </w:p>
        </w:tc>
        <w:tc>
          <w:tcPr>
            <w:tcW w:w="2430" w:type="dxa"/>
          </w:tcPr>
          <w:p w14:paraId="45BD8637" w14:textId="77777777" w:rsidR="00F22D6C" w:rsidRDefault="00F22D6C" w:rsidP="00F27A98">
            <w:pPr>
              <w:bidi w:val="0"/>
            </w:pPr>
            <w:proofErr w:type="spellStart"/>
            <w:r>
              <w:t>Comito</w:t>
            </w:r>
            <w:proofErr w:type="spellEnd"/>
            <w:r>
              <w:t xml:space="preserve"> et al., 2019</w:t>
            </w:r>
          </w:p>
        </w:tc>
        <w:tc>
          <w:tcPr>
            <w:tcW w:w="2700" w:type="dxa"/>
          </w:tcPr>
          <w:p w14:paraId="12D2D4E2" w14:textId="77777777" w:rsidR="00F22D6C" w:rsidRDefault="00F22D6C" w:rsidP="00F27A98">
            <w:pPr>
              <w:bidi w:val="0"/>
              <w:rPr>
                <w:rFonts w:eastAsia="SimSun"/>
                <w:kern w:val="24"/>
                <w:lang w:bidi="ar-SA"/>
              </w:rPr>
            </w:pPr>
            <w:r>
              <w:t>Text &amp; Temporal Feature Clustering</w:t>
            </w:r>
          </w:p>
        </w:tc>
        <w:tc>
          <w:tcPr>
            <w:tcW w:w="1440" w:type="dxa"/>
          </w:tcPr>
          <w:p w14:paraId="3D3DA0F8" w14:textId="77777777" w:rsidR="00F22D6C" w:rsidRDefault="00F22D6C" w:rsidP="00F27A98">
            <w:pPr>
              <w:bidi w:val="0"/>
              <w:jc w:val="center"/>
              <w:rPr>
                <w:rFonts w:eastAsia="SimSun"/>
                <w:kern w:val="24"/>
                <w:lang w:bidi="ar-SA"/>
              </w:rPr>
            </w:pPr>
          </w:p>
        </w:tc>
        <w:tc>
          <w:tcPr>
            <w:tcW w:w="2160" w:type="dxa"/>
          </w:tcPr>
          <w:p w14:paraId="00550CC9"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9D82175"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3886650"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6F9EC40A" w14:textId="77777777" w:rsidTr="00F22D6C">
        <w:tc>
          <w:tcPr>
            <w:tcW w:w="540" w:type="dxa"/>
          </w:tcPr>
          <w:p w14:paraId="06AFBFF9" w14:textId="77777777" w:rsidR="00F22D6C" w:rsidRDefault="00F22D6C" w:rsidP="00F27A98">
            <w:pPr>
              <w:bidi w:val="0"/>
              <w:rPr>
                <w:rFonts w:eastAsia="SimSun"/>
                <w:kern w:val="24"/>
                <w:lang w:bidi="ar-SA"/>
              </w:rPr>
            </w:pPr>
            <w:r>
              <w:rPr>
                <w:rFonts w:eastAsia="SimSun"/>
                <w:kern w:val="24"/>
                <w:lang w:bidi="ar-SA"/>
              </w:rPr>
              <w:t>16</w:t>
            </w:r>
          </w:p>
        </w:tc>
        <w:tc>
          <w:tcPr>
            <w:tcW w:w="2430" w:type="dxa"/>
          </w:tcPr>
          <w:p w14:paraId="1F646630" w14:textId="77777777" w:rsidR="00F22D6C" w:rsidRDefault="00F22D6C" w:rsidP="00F27A98">
            <w:pPr>
              <w:bidi w:val="0"/>
            </w:pPr>
            <w:proofErr w:type="spellStart"/>
            <w:r>
              <w:t>Hossny</w:t>
            </w:r>
            <w:proofErr w:type="spellEnd"/>
            <w:r>
              <w:t xml:space="preserve"> et al., 2019</w:t>
            </w:r>
          </w:p>
        </w:tc>
        <w:tc>
          <w:tcPr>
            <w:tcW w:w="2700" w:type="dxa"/>
          </w:tcPr>
          <w:p w14:paraId="69B0F1C9" w14:textId="77777777" w:rsidR="00F22D6C" w:rsidRDefault="00F22D6C" w:rsidP="00F27A98">
            <w:pPr>
              <w:bidi w:val="0"/>
            </w:pPr>
            <w:r>
              <w:t>Keyword Volume Approach, SVM</w:t>
            </w:r>
          </w:p>
        </w:tc>
        <w:tc>
          <w:tcPr>
            <w:tcW w:w="1440" w:type="dxa"/>
          </w:tcPr>
          <w:p w14:paraId="4438AE9F" w14:textId="77777777"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14:paraId="4D8FD43D"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21CE1722"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A5A2733"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5C522F9C" w14:textId="77777777" w:rsidTr="00F22D6C">
        <w:tc>
          <w:tcPr>
            <w:tcW w:w="540" w:type="dxa"/>
          </w:tcPr>
          <w:p w14:paraId="38D39EDB" w14:textId="77777777" w:rsidR="00F22D6C" w:rsidRDefault="00F22D6C" w:rsidP="00F27A98">
            <w:pPr>
              <w:bidi w:val="0"/>
              <w:rPr>
                <w:rFonts w:eastAsia="SimSun"/>
                <w:kern w:val="24"/>
                <w:lang w:bidi="ar-SA"/>
              </w:rPr>
            </w:pPr>
            <w:r>
              <w:rPr>
                <w:rFonts w:eastAsia="SimSun"/>
                <w:kern w:val="24"/>
                <w:lang w:bidi="ar-SA"/>
              </w:rPr>
              <w:t>17</w:t>
            </w:r>
          </w:p>
        </w:tc>
        <w:tc>
          <w:tcPr>
            <w:tcW w:w="2430" w:type="dxa"/>
          </w:tcPr>
          <w:p w14:paraId="29820EB4" w14:textId="77777777" w:rsidR="00F22D6C" w:rsidRDefault="00F22D6C" w:rsidP="00F27A98">
            <w:pPr>
              <w:bidi w:val="0"/>
            </w:pPr>
            <w:proofErr w:type="spellStart"/>
            <w:r>
              <w:t>Fedoryszak</w:t>
            </w:r>
            <w:proofErr w:type="spellEnd"/>
            <w:r>
              <w:t xml:space="preserve"> et al., 2019</w:t>
            </w:r>
          </w:p>
        </w:tc>
        <w:tc>
          <w:tcPr>
            <w:tcW w:w="2700" w:type="dxa"/>
          </w:tcPr>
          <w:p w14:paraId="7D7ACC61" w14:textId="77777777" w:rsidR="00F22D6C" w:rsidRDefault="00F22D6C" w:rsidP="00F27A98">
            <w:pPr>
              <w:bidi w:val="0"/>
              <w:rPr>
                <w:rFonts w:eastAsia="SimSun"/>
                <w:kern w:val="24"/>
                <w:lang w:bidi="ar-SA"/>
              </w:rPr>
            </w:pPr>
            <w:r>
              <w:t>Cluster Chain, Graph</w:t>
            </w:r>
          </w:p>
        </w:tc>
        <w:tc>
          <w:tcPr>
            <w:tcW w:w="1440" w:type="dxa"/>
          </w:tcPr>
          <w:p w14:paraId="6AFF9FE5"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14:paraId="6BA5FB5E"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9A923A2"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8C8D9A3"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0EEE8277" w14:textId="77777777" w:rsidTr="00F22D6C">
        <w:tc>
          <w:tcPr>
            <w:tcW w:w="540" w:type="dxa"/>
          </w:tcPr>
          <w:p w14:paraId="57F95501" w14:textId="77777777" w:rsidR="00F22D6C" w:rsidRDefault="00F22D6C" w:rsidP="00F27A98">
            <w:pPr>
              <w:bidi w:val="0"/>
              <w:rPr>
                <w:rFonts w:eastAsia="SimSun"/>
                <w:kern w:val="24"/>
                <w:lang w:bidi="ar-SA"/>
              </w:rPr>
            </w:pPr>
            <w:r>
              <w:rPr>
                <w:rFonts w:eastAsia="SimSun"/>
                <w:kern w:val="24"/>
                <w:lang w:bidi="ar-SA"/>
              </w:rPr>
              <w:t>18</w:t>
            </w:r>
          </w:p>
        </w:tc>
        <w:tc>
          <w:tcPr>
            <w:tcW w:w="2430" w:type="dxa"/>
          </w:tcPr>
          <w:p w14:paraId="133EDF55" w14:textId="77777777" w:rsidR="00F22D6C" w:rsidRDefault="00F22D6C" w:rsidP="00F27A98">
            <w:pPr>
              <w:bidi w:val="0"/>
            </w:pPr>
            <w:r>
              <w:t>Nguyen et al., 2019</w:t>
            </w:r>
          </w:p>
        </w:tc>
        <w:tc>
          <w:tcPr>
            <w:tcW w:w="2700" w:type="dxa"/>
          </w:tcPr>
          <w:p w14:paraId="6E0A7CCB" w14:textId="77777777" w:rsidR="00F22D6C" w:rsidRDefault="00F22D6C" w:rsidP="00F27A98">
            <w:pPr>
              <w:bidi w:val="0"/>
              <w:rPr>
                <w:rFonts w:eastAsia="SimSun"/>
                <w:kern w:val="24"/>
                <w:lang w:bidi="ar-SA"/>
              </w:rPr>
            </w:pPr>
            <w:r>
              <w:t>Entity Clustering</w:t>
            </w:r>
          </w:p>
        </w:tc>
        <w:tc>
          <w:tcPr>
            <w:tcW w:w="1440" w:type="dxa"/>
          </w:tcPr>
          <w:p w14:paraId="23626B70" w14:textId="77777777" w:rsidR="00F22D6C" w:rsidRDefault="00F22D6C" w:rsidP="00F27A98">
            <w:pPr>
              <w:bidi w:val="0"/>
              <w:jc w:val="center"/>
              <w:rPr>
                <w:rFonts w:eastAsia="SimSun"/>
                <w:kern w:val="24"/>
                <w:lang w:bidi="ar-SA"/>
              </w:rPr>
            </w:pPr>
          </w:p>
        </w:tc>
        <w:tc>
          <w:tcPr>
            <w:tcW w:w="2160" w:type="dxa"/>
          </w:tcPr>
          <w:p w14:paraId="11C06C8D" w14:textId="77777777" w:rsidR="00F22D6C" w:rsidRDefault="00F22D6C" w:rsidP="00F27A98">
            <w:pPr>
              <w:bidi w:val="0"/>
              <w:jc w:val="center"/>
              <w:rPr>
                <w:rFonts w:eastAsia="SimSun"/>
                <w:kern w:val="24"/>
                <w:lang w:bidi="ar-SA"/>
              </w:rPr>
            </w:pPr>
          </w:p>
        </w:tc>
        <w:tc>
          <w:tcPr>
            <w:tcW w:w="1260" w:type="dxa"/>
          </w:tcPr>
          <w:p w14:paraId="1E110DEE"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0F50197D"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2C30DE4E" w14:textId="77777777" w:rsidTr="00F22D6C">
        <w:tc>
          <w:tcPr>
            <w:tcW w:w="540" w:type="dxa"/>
          </w:tcPr>
          <w:p w14:paraId="6F0FCF97" w14:textId="77777777" w:rsidR="00F22D6C" w:rsidRDefault="00F22D6C" w:rsidP="00F27A98">
            <w:pPr>
              <w:bidi w:val="0"/>
              <w:rPr>
                <w:rFonts w:eastAsia="SimSun"/>
                <w:kern w:val="24"/>
                <w:lang w:bidi="ar-SA"/>
              </w:rPr>
            </w:pPr>
            <w:r>
              <w:rPr>
                <w:rFonts w:eastAsia="SimSun"/>
                <w:kern w:val="24"/>
                <w:lang w:bidi="ar-SA"/>
              </w:rPr>
              <w:t>19</w:t>
            </w:r>
          </w:p>
        </w:tc>
        <w:tc>
          <w:tcPr>
            <w:tcW w:w="2430" w:type="dxa"/>
          </w:tcPr>
          <w:p w14:paraId="4C9BD52E" w14:textId="77777777" w:rsidR="00F22D6C" w:rsidRDefault="00F22D6C" w:rsidP="00F27A98">
            <w:pPr>
              <w:bidi w:val="0"/>
            </w:pPr>
            <w:r>
              <w:t>Saeed et al., 2019</w:t>
            </w:r>
          </w:p>
        </w:tc>
        <w:tc>
          <w:tcPr>
            <w:tcW w:w="2700" w:type="dxa"/>
          </w:tcPr>
          <w:p w14:paraId="114E3356" w14:textId="77777777" w:rsidR="00F22D6C" w:rsidRDefault="00F22D6C" w:rsidP="00F27A98">
            <w:pPr>
              <w:bidi w:val="0"/>
            </w:pPr>
            <w:r>
              <w:t>Graph, Clustering</w:t>
            </w:r>
          </w:p>
        </w:tc>
        <w:tc>
          <w:tcPr>
            <w:tcW w:w="1440" w:type="dxa"/>
          </w:tcPr>
          <w:p w14:paraId="001413C2" w14:textId="76E4A2DF" w:rsidR="00F22D6C" w:rsidRDefault="00217BCA" w:rsidP="003F7C44">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sidR="003F7C44" w:rsidRPr="003F7C44">
              <w:rPr>
                <w:rFonts w:eastAsia="SimSun"/>
              </w:rPr>
              <w:t xml:space="preserve">(Saeed, </w:t>
            </w:r>
            <w:proofErr w:type="spellStart"/>
            <w:r w:rsidR="003F7C44" w:rsidRPr="003F7C44">
              <w:rPr>
                <w:rFonts w:eastAsia="SimSun"/>
              </w:rPr>
              <w:t>Abbasi</w:t>
            </w:r>
            <w:proofErr w:type="spellEnd"/>
            <w:r w:rsidR="003F7C44" w:rsidRPr="003F7C44">
              <w:rPr>
                <w:rFonts w:eastAsia="SimSun"/>
              </w:rPr>
              <w:t xml:space="preserve">, </w:t>
            </w:r>
            <w:proofErr w:type="spellStart"/>
            <w:r w:rsidR="003F7C44" w:rsidRPr="003F7C44">
              <w:rPr>
                <w:rFonts w:eastAsia="SimSun"/>
              </w:rPr>
              <w:t>Razzak</w:t>
            </w:r>
            <w:proofErr w:type="spellEnd"/>
            <w:r w:rsidR="003F7C44" w:rsidRPr="003F7C44">
              <w:rPr>
                <w:rFonts w:eastAsia="SimSun"/>
              </w:rPr>
              <w:t>, et al., 2019)</w:t>
            </w:r>
            <w:r>
              <w:rPr>
                <w:rFonts w:eastAsia="SimSun"/>
                <w:kern w:val="24"/>
                <w:lang w:bidi="ar-SA"/>
              </w:rPr>
              <w:fldChar w:fldCharType="end"/>
            </w:r>
          </w:p>
        </w:tc>
        <w:tc>
          <w:tcPr>
            <w:tcW w:w="2160" w:type="dxa"/>
          </w:tcPr>
          <w:p w14:paraId="1D469EB8"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943B6E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5CBF2DC"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20D30A3B" w14:textId="77777777" w:rsidTr="00F22D6C">
        <w:tc>
          <w:tcPr>
            <w:tcW w:w="540" w:type="dxa"/>
          </w:tcPr>
          <w:p w14:paraId="69CD1DE4" w14:textId="77777777" w:rsidR="00F22D6C" w:rsidRDefault="00F22D6C" w:rsidP="00F27A98">
            <w:pPr>
              <w:bidi w:val="0"/>
              <w:rPr>
                <w:rFonts w:eastAsia="SimSun"/>
                <w:kern w:val="24"/>
                <w:lang w:bidi="ar-SA"/>
              </w:rPr>
            </w:pPr>
            <w:r>
              <w:rPr>
                <w:rFonts w:eastAsia="SimSun"/>
                <w:kern w:val="24"/>
                <w:lang w:bidi="ar-SA"/>
              </w:rPr>
              <w:t>20</w:t>
            </w:r>
          </w:p>
        </w:tc>
        <w:tc>
          <w:tcPr>
            <w:tcW w:w="2430" w:type="dxa"/>
          </w:tcPr>
          <w:p w14:paraId="7D009F92" w14:textId="77777777" w:rsidR="00F22D6C" w:rsidRDefault="00F22D6C" w:rsidP="00F27A98">
            <w:pPr>
              <w:bidi w:val="0"/>
            </w:pPr>
            <w:proofErr w:type="spellStart"/>
            <w:r>
              <w:t>Morabia</w:t>
            </w:r>
            <w:proofErr w:type="spellEnd"/>
            <w:r>
              <w:t xml:space="preserve"> et al, 2019 (</w:t>
            </w:r>
            <w:proofErr w:type="spellStart"/>
            <w:r>
              <w:t>SEDTWik</w:t>
            </w:r>
            <w:proofErr w:type="spellEnd"/>
            <w:r>
              <w:t>)</w:t>
            </w:r>
          </w:p>
        </w:tc>
        <w:tc>
          <w:tcPr>
            <w:tcW w:w="2700" w:type="dxa"/>
          </w:tcPr>
          <w:p w14:paraId="1BF6ABE3" w14:textId="77777777" w:rsidR="00F22D6C" w:rsidRPr="00640572" w:rsidRDefault="00F22D6C" w:rsidP="00F27A98">
            <w:pPr>
              <w:bidi w:val="0"/>
              <w:rPr>
                <w:rFonts w:eastAsia="SimSun"/>
                <w:kern w:val="24"/>
                <w:lang w:bidi="ar-SA"/>
              </w:rPr>
            </w:pPr>
            <w:r>
              <w:t>Segments, Hierarchical Clustering</w:t>
            </w:r>
          </w:p>
        </w:tc>
        <w:tc>
          <w:tcPr>
            <w:tcW w:w="1440" w:type="dxa"/>
          </w:tcPr>
          <w:p w14:paraId="612CE314"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14:paraId="12105846"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18173F63"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EE77728"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4BE397FC" w14:textId="77777777" w:rsidTr="00F22D6C">
        <w:tc>
          <w:tcPr>
            <w:tcW w:w="540" w:type="dxa"/>
          </w:tcPr>
          <w:p w14:paraId="5B3C44F6" w14:textId="77777777" w:rsidR="00F22D6C" w:rsidRDefault="00F22D6C" w:rsidP="00F27A98">
            <w:pPr>
              <w:bidi w:val="0"/>
              <w:rPr>
                <w:rFonts w:eastAsia="SimSun"/>
                <w:kern w:val="24"/>
                <w:lang w:bidi="ar-SA"/>
              </w:rPr>
            </w:pPr>
            <w:r>
              <w:rPr>
                <w:rFonts w:eastAsia="SimSun"/>
                <w:kern w:val="24"/>
                <w:lang w:bidi="ar-SA"/>
              </w:rPr>
              <w:t>21</w:t>
            </w:r>
          </w:p>
        </w:tc>
        <w:tc>
          <w:tcPr>
            <w:tcW w:w="2430" w:type="dxa"/>
          </w:tcPr>
          <w:p w14:paraId="322E6ECE" w14:textId="77777777" w:rsidR="00F22D6C" w:rsidRDefault="00F22D6C" w:rsidP="00F27A98">
            <w:pPr>
              <w:bidi w:val="0"/>
            </w:pPr>
            <w:r w:rsidRPr="00316125">
              <w:t>Liu et al., 2020</w:t>
            </w:r>
            <w:r>
              <w:t xml:space="preserve"> (</w:t>
            </w:r>
            <w:proofErr w:type="spellStart"/>
            <w:r w:rsidRPr="00316125">
              <w:t>EventX</w:t>
            </w:r>
            <w:proofErr w:type="spellEnd"/>
            <w:r>
              <w:t>)</w:t>
            </w:r>
          </w:p>
        </w:tc>
        <w:tc>
          <w:tcPr>
            <w:tcW w:w="2700" w:type="dxa"/>
          </w:tcPr>
          <w:p w14:paraId="3A5D9BB8" w14:textId="77777777" w:rsidR="00F22D6C" w:rsidRDefault="00F22D6C" w:rsidP="00F27A98">
            <w:pPr>
              <w:bidi w:val="0"/>
            </w:pPr>
            <w:r>
              <w:t>Community Detection</w:t>
            </w:r>
          </w:p>
        </w:tc>
        <w:tc>
          <w:tcPr>
            <w:tcW w:w="1440" w:type="dxa"/>
          </w:tcPr>
          <w:p w14:paraId="342BB53D" w14:textId="77777777" w:rsidR="00F22D6C" w:rsidRDefault="00F22D6C" w:rsidP="00F27A98">
            <w:pPr>
              <w:bidi w:val="0"/>
              <w:jc w:val="center"/>
            </w:pPr>
          </w:p>
        </w:tc>
        <w:tc>
          <w:tcPr>
            <w:tcW w:w="2160" w:type="dxa"/>
          </w:tcPr>
          <w:p w14:paraId="0BD4C55F" w14:textId="77777777" w:rsidR="00F22D6C" w:rsidRPr="00640572" w:rsidRDefault="00F22D6C" w:rsidP="00F27A98">
            <w:pPr>
              <w:bidi w:val="0"/>
              <w:jc w:val="center"/>
              <w:rPr>
                <w:rFonts w:eastAsia="SimSun"/>
                <w:kern w:val="24"/>
                <w:lang w:bidi="ar-SA"/>
              </w:rPr>
            </w:pPr>
            <w:r>
              <w:t>Unsupervised</w:t>
            </w:r>
          </w:p>
        </w:tc>
        <w:tc>
          <w:tcPr>
            <w:tcW w:w="1260" w:type="dxa"/>
          </w:tcPr>
          <w:p w14:paraId="7CA489AD"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4F42AC94"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3E6F26B6" w14:textId="77777777" w:rsidTr="00F22D6C">
        <w:tc>
          <w:tcPr>
            <w:tcW w:w="540" w:type="dxa"/>
          </w:tcPr>
          <w:p w14:paraId="754A7FCD" w14:textId="77777777" w:rsidR="00F22D6C" w:rsidRDefault="00F22D6C" w:rsidP="00F27A98">
            <w:pPr>
              <w:bidi w:val="0"/>
              <w:rPr>
                <w:rFonts w:eastAsia="SimSun"/>
                <w:kern w:val="24"/>
                <w:lang w:bidi="ar-SA"/>
              </w:rPr>
            </w:pPr>
            <w:r>
              <w:rPr>
                <w:rFonts w:eastAsia="SimSun"/>
                <w:kern w:val="24"/>
                <w:lang w:bidi="ar-SA"/>
              </w:rPr>
              <w:t>22</w:t>
            </w:r>
          </w:p>
        </w:tc>
        <w:tc>
          <w:tcPr>
            <w:tcW w:w="2430" w:type="dxa"/>
          </w:tcPr>
          <w:p w14:paraId="4615D2D5" w14:textId="77777777" w:rsidR="00F22D6C" w:rsidRDefault="00F22D6C" w:rsidP="00F27A98">
            <w:pPr>
              <w:bidi w:val="0"/>
            </w:pPr>
            <w:r>
              <w:t>Cao et al., 2020 (IED KCN)</w:t>
            </w:r>
          </w:p>
        </w:tc>
        <w:tc>
          <w:tcPr>
            <w:tcW w:w="2700" w:type="dxa"/>
          </w:tcPr>
          <w:p w14:paraId="4E461CDB" w14:textId="77777777" w:rsidR="00F22D6C" w:rsidRPr="00640572" w:rsidRDefault="00F22D6C" w:rsidP="00F27A98">
            <w:pPr>
              <w:bidi w:val="0"/>
              <w:rPr>
                <w:rFonts w:eastAsia="SimSun"/>
                <w:kern w:val="24"/>
                <w:lang w:bidi="ar-SA"/>
              </w:rPr>
            </w:pPr>
            <w:r>
              <w:t>Knowledge Consolidation Network (KCN)</w:t>
            </w:r>
          </w:p>
        </w:tc>
        <w:tc>
          <w:tcPr>
            <w:tcW w:w="1440" w:type="dxa"/>
          </w:tcPr>
          <w:p w14:paraId="72CDD17A" w14:textId="77777777"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14:paraId="5CEA1FF1"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1CD84CAD"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31024072"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7BCFC7D9" w14:textId="77777777" w:rsidTr="00F22D6C">
        <w:tc>
          <w:tcPr>
            <w:tcW w:w="540" w:type="dxa"/>
          </w:tcPr>
          <w:p w14:paraId="492CF107" w14:textId="77777777" w:rsidR="00F22D6C" w:rsidRDefault="00F22D6C" w:rsidP="00F27A98">
            <w:pPr>
              <w:bidi w:val="0"/>
              <w:rPr>
                <w:rFonts w:eastAsia="SimSun"/>
                <w:kern w:val="24"/>
                <w:lang w:bidi="ar-SA"/>
              </w:rPr>
            </w:pPr>
            <w:r>
              <w:rPr>
                <w:rFonts w:eastAsia="SimSun"/>
                <w:kern w:val="24"/>
                <w:lang w:bidi="ar-SA"/>
              </w:rPr>
              <w:t>23</w:t>
            </w:r>
          </w:p>
        </w:tc>
        <w:tc>
          <w:tcPr>
            <w:tcW w:w="2430" w:type="dxa"/>
          </w:tcPr>
          <w:p w14:paraId="5C277C5F" w14:textId="77777777" w:rsidR="00F22D6C" w:rsidRDefault="00F22D6C" w:rsidP="00F27A98">
            <w:pPr>
              <w:bidi w:val="0"/>
            </w:pPr>
            <w:r>
              <w:t>Li and Zhang, 2021</w:t>
            </w:r>
          </w:p>
        </w:tc>
        <w:tc>
          <w:tcPr>
            <w:tcW w:w="2700" w:type="dxa"/>
          </w:tcPr>
          <w:p w14:paraId="71DB38C0" w14:textId="77777777" w:rsidR="00F22D6C" w:rsidRPr="00640572" w:rsidRDefault="00F22D6C" w:rsidP="00F27A98">
            <w:pPr>
              <w:bidi w:val="0"/>
              <w:rPr>
                <w:rFonts w:eastAsia="SimSun"/>
                <w:kern w:val="24"/>
                <w:lang w:bidi="ar-SA"/>
              </w:rPr>
            </w:pPr>
            <w:r>
              <w:t>Semantic Term, GCN, Clustering</w:t>
            </w:r>
          </w:p>
        </w:tc>
        <w:tc>
          <w:tcPr>
            <w:tcW w:w="1440" w:type="dxa"/>
          </w:tcPr>
          <w:p w14:paraId="021D21B4" w14:textId="77777777"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14:paraId="32A2A4EC" w14:textId="77777777" w:rsidR="00F22D6C" w:rsidRPr="00640572" w:rsidRDefault="00F22D6C" w:rsidP="00F27A98">
            <w:pPr>
              <w:bidi w:val="0"/>
              <w:jc w:val="center"/>
              <w:rPr>
                <w:rFonts w:eastAsia="SimSun"/>
                <w:kern w:val="24"/>
                <w:lang w:bidi="ar-SA"/>
              </w:rPr>
            </w:pPr>
          </w:p>
        </w:tc>
        <w:tc>
          <w:tcPr>
            <w:tcW w:w="1260" w:type="dxa"/>
          </w:tcPr>
          <w:p w14:paraId="249DC3DC"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36F9C66" w14:textId="77777777"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14:paraId="2133FC5B" w14:textId="77777777" w:rsidTr="00F22D6C">
        <w:tc>
          <w:tcPr>
            <w:tcW w:w="540" w:type="dxa"/>
          </w:tcPr>
          <w:p w14:paraId="6D32C504" w14:textId="77777777" w:rsidR="00F22D6C" w:rsidRDefault="00F22D6C" w:rsidP="00F27A98">
            <w:pPr>
              <w:bidi w:val="0"/>
              <w:rPr>
                <w:rFonts w:eastAsia="SimSun"/>
                <w:kern w:val="24"/>
                <w:lang w:bidi="ar-SA"/>
              </w:rPr>
            </w:pPr>
            <w:r>
              <w:rPr>
                <w:rFonts w:eastAsia="SimSun"/>
                <w:kern w:val="24"/>
                <w:lang w:bidi="ar-SA"/>
              </w:rPr>
              <w:t>24</w:t>
            </w:r>
          </w:p>
        </w:tc>
        <w:tc>
          <w:tcPr>
            <w:tcW w:w="2430" w:type="dxa"/>
          </w:tcPr>
          <w:p w14:paraId="4FBD2DF4" w14:textId="77777777" w:rsidR="00F22D6C" w:rsidRDefault="00BE7F1E" w:rsidP="00F27A98">
            <w:pPr>
              <w:bidi w:val="0"/>
            </w:pPr>
            <w:proofErr w:type="spellStart"/>
            <w:r>
              <w:t>Ghaemi</w:t>
            </w:r>
            <w:proofErr w:type="spellEnd"/>
            <w:r>
              <w:t xml:space="preserve"> et al., 202</w:t>
            </w:r>
            <w:r w:rsidR="00F22D6C">
              <w:t>1</w:t>
            </w:r>
          </w:p>
        </w:tc>
        <w:tc>
          <w:tcPr>
            <w:tcW w:w="2700" w:type="dxa"/>
          </w:tcPr>
          <w:p w14:paraId="2798BB17" w14:textId="77777777" w:rsidR="00F22D6C" w:rsidRDefault="00F22D6C" w:rsidP="00F27A98">
            <w:pPr>
              <w:bidi w:val="0"/>
            </w:pPr>
            <w:r>
              <w:t>Spatial-Temporal Clustering,  VDBSCAN</w:t>
            </w:r>
          </w:p>
        </w:tc>
        <w:tc>
          <w:tcPr>
            <w:tcW w:w="1440" w:type="dxa"/>
          </w:tcPr>
          <w:p w14:paraId="294E25D7" w14:textId="39ACA485" w:rsidR="00F22D6C" w:rsidRDefault="00DA3F65" w:rsidP="003F7C44">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sidR="003F7C44" w:rsidRPr="003F7C44">
              <w:rPr>
                <w:rFonts w:eastAsia="SimSun"/>
              </w:rPr>
              <w:t>(</w:t>
            </w:r>
            <w:proofErr w:type="spellStart"/>
            <w:r w:rsidR="003F7C44" w:rsidRPr="003F7C44">
              <w:rPr>
                <w:rFonts w:eastAsia="SimSun"/>
              </w:rPr>
              <w:t>Ghaemi</w:t>
            </w:r>
            <w:proofErr w:type="spellEnd"/>
            <w:r w:rsidR="003F7C44" w:rsidRPr="003F7C44">
              <w:rPr>
                <w:rFonts w:eastAsia="SimSun"/>
              </w:rPr>
              <w:t xml:space="preserve"> &amp; </w:t>
            </w:r>
            <w:proofErr w:type="spellStart"/>
            <w:r w:rsidR="003F7C44" w:rsidRPr="003F7C44">
              <w:rPr>
                <w:rFonts w:eastAsia="SimSun"/>
              </w:rPr>
              <w:t>Farnaghi</w:t>
            </w:r>
            <w:proofErr w:type="spellEnd"/>
            <w:r w:rsidR="003F7C44" w:rsidRPr="003F7C44">
              <w:rPr>
                <w:rFonts w:eastAsia="SimSun"/>
              </w:rPr>
              <w:t>, 2023)</w:t>
            </w:r>
            <w:r>
              <w:rPr>
                <w:rFonts w:eastAsia="SimSun"/>
                <w:kern w:val="24"/>
                <w:lang w:bidi="ar-SA"/>
              </w:rPr>
              <w:fldChar w:fldCharType="end"/>
            </w:r>
          </w:p>
        </w:tc>
        <w:tc>
          <w:tcPr>
            <w:tcW w:w="2160" w:type="dxa"/>
          </w:tcPr>
          <w:p w14:paraId="360E83B2"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5DF0E4A"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393429CA"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08EA2DAC" w14:textId="77777777" w:rsidTr="00F22D6C">
        <w:tc>
          <w:tcPr>
            <w:tcW w:w="540" w:type="dxa"/>
          </w:tcPr>
          <w:p w14:paraId="6264FDF5" w14:textId="77777777" w:rsidR="00F22D6C" w:rsidRPr="00640572" w:rsidRDefault="00F22D6C" w:rsidP="00F27A98">
            <w:pPr>
              <w:bidi w:val="0"/>
              <w:rPr>
                <w:rFonts w:eastAsia="SimSun"/>
                <w:kern w:val="24"/>
                <w:lang w:bidi="ar-SA"/>
              </w:rPr>
            </w:pPr>
            <w:r>
              <w:rPr>
                <w:rFonts w:eastAsia="SimSun"/>
                <w:kern w:val="24"/>
                <w:lang w:bidi="ar-SA"/>
              </w:rPr>
              <w:t>25</w:t>
            </w:r>
          </w:p>
        </w:tc>
        <w:tc>
          <w:tcPr>
            <w:tcW w:w="2430" w:type="dxa"/>
          </w:tcPr>
          <w:p w14:paraId="576F841B" w14:textId="77777777" w:rsidR="00F22D6C" w:rsidRPr="00640572" w:rsidRDefault="00F22D6C" w:rsidP="00F27A98">
            <w:pPr>
              <w:bidi w:val="0"/>
              <w:rPr>
                <w:rFonts w:eastAsia="SimSun"/>
                <w:kern w:val="24"/>
                <w:lang w:bidi="ar-SA"/>
              </w:rPr>
            </w:pPr>
            <w:r>
              <w:t>Cao et al., 2021 (KPGNN)</w:t>
            </w:r>
          </w:p>
        </w:tc>
        <w:tc>
          <w:tcPr>
            <w:tcW w:w="2700" w:type="dxa"/>
          </w:tcPr>
          <w:p w14:paraId="6C2BF36C" w14:textId="77777777" w:rsidR="00F22D6C" w:rsidRPr="00640572" w:rsidRDefault="00F22D6C" w:rsidP="00F27A98">
            <w:pPr>
              <w:bidi w:val="0"/>
              <w:rPr>
                <w:rFonts w:eastAsia="SimSun"/>
                <w:kern w:val="24"/>
                <w:lang w:bidi="ar-SA"/>
              </w:rPr>
            </w:pPr>
            <w:r>
              <w:t>GNN, Clustering</w:t>
            </w:r>
          </w:p>
        </w:tc>
        <w:tc>
          <w:tcPr>
            <w:tcW w:w="1440" w:type="dxa"/>
          </w:tcPr>
          <w:p w14:paraId="6D265A7C" w14:textId="77777777"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14:paraId="736A48BF"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4F75B169"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7123E3E1" w14:textId="77777777" w:rsidR="00F22D6C" w:rsidRDefault="00F22D6C" w:rsidP="00F27A98">
            <w:pPr>
              <w:pStyle w:val="af5"/>
              <w:tabs>
                <w:tab w:val="left" w:pos="1957"/>
              </w:tabs>
              <w:bidi w:val="0"/>
              <w:jc w:val="center"/>
            </w:pPr>
            <w:r>
              <w:t>NED</w:t>
            </w:r>
          </w:p>
        </w:tc>
      </w:tr>
      <w:tr w:rsidR="00F22D6C" w:rsidRPr="00640572" w14:paraId="19B07905" w14:textId="77777777" w:rsidTr="00F22D6C">
        <w:tc>
          <w:tcPr>
            <w:tcW w:w="540" w:type="dxa"/>
          </w:tcPr>
          <w:p w14:paraId="1AE6C793" w14:textId="77777777" w:rsidR="00F22D6C" w:rsidRDefault="00F22D6C" w:rsidP="00F27A98">
            <w:pPr>
              <w:bidi w:val="0"/>
              <w:rPr>
                <w:rFonts w:eastAsia="SimSun"/>
                <w:kern w:val="24"/>
                <w:lang w:bidi="ar-SA"/>
              </w:rPr>
            </w:pPr>
            <w:r>
              <w:rPr>
                <w:rFonts w:eastAsia="SimSun"/>
                <w:kern w:val="24"/>
                <w:lang w:bidi="ar-SA"/>
              </w:rPr>
              <w:t>26</w:t>
            </w:r>
          </w:p>
        </w:tc>
        <w:tc>
          <w:tcPr>
            <w:tcW w:w="2430" w:type="dxa"/>
          </w:tcPr>
          <w:p w14:paraId="22830CB3" w14:textId="77777777" w:rsidR="00F22D6C" w:rsidRDefault="00F22D6C" w:rsidP="00F27A98">
            <w:pPr>
              <w:bidi w:val="0"/>
            </w:pPr>
            <w:r>
              <w:t>George et al., 2021</w:t>
            </w:r>
          </w:p>
        </w:tc>
        <w:tc>
          <w:tcPr>
            <w:tcW w:w="2700" w:type="dxa"/>
          </w:tcPr>
          <w:p w14:paraId="188AEEA5" w14:textId="77777777" w:rsidR="00F22D6C" w:rsidRDefault="00F22D6C" w:rsidP="00F27A98">
            <w:pPr>
              <w:bidi w:val="0"/>
            </w:pPr>
            <w:r>
              <w:t>Spatial-Temporal Clustering</w:t>
            </w:r>
          </w:p>
        </w:tc>
        <w:tc>
          <w:tcPr>
            <w:tcW w:w="1440" w:type="dxa"/>
          </w:tcPr>
          <w:p w14:paraId="24F1EB96" w14:textId="77777777"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14:paraId="6FE7A372"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247630F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65416AF0" w14:textId="77777777" w:rsidR="00F22D6C" w:rsidRDefault="00F22D6C" w:rsidP="00F27A98">
            <w:pPr>
              <w:pStyle w:val="af5"/>
              <w:tabs>
                <w:tab w:val="left" w:pos="1957"/>
              </w:tabs>
              <w:bidi w:val="0"/>
              <w:jc w:val="center"/>
            </w:pPr>
            <w:r>
              <w:t>NED</w:t>
            </w:r>
          </w:p>
        </w:tc>
      </w:tr>
      <w:tr w:rsidR="00F22D6C" w:rsidRPr="00640572" w14:paraId="5266FF53" w14:textId="77777777" w:rsidTr="00F22D6C">
        <w:tc>
          <w:tcPr>
            <w:tcW w:w="540" w:type="dxa"/>
          </w:tcPr>
          <w:p w14:paraId="221F63A6" w14:textId="77777777" w:rsidR="00F22D6C" w:rsidRDefault="00F22D6C" w:rsidP="00F27A98">
            <w:pPr>
              <w:bidi w:val="0"/>
              <w:rPr>
                <w:rFonts w:eastAsia="SimSun"/>
                <w:kern w:val="24"/>
                <w:lang w:bidi="ar-SA"/>
              </w:rPr>
            </w:pPr>
            <w:r>
              <w:rPr>
                <w:rFonts w:eastAsia="SimSun"/>
                <w:kern w:val="24"/>
                <w:lang w:bidi="ar-SA"/>
              </w:rPr>
              <w:t>27</w:t>
            </w:r>
          </w:p>
        </w:tc>
        <w:tc>
          <w:tcPr>
            <w:tcW w:w="2430" w:type="dxa"/>
          </w:tcPr>
          <w:p w14:paraId="293E9EF0" w14:textId="77777777" w:rsidR="00F22D6C" w:rsidRDefault="00F22D6C" w:rsidP="00F27A98">
            <w:pPr>
              <w:bidi w:val="0"/>
            </w:pPr>
            <w:proofErr w:type="spellStart"/>
            <w:r>
              <w:t>Mojiri</w:t>
            </w:r>
            <w:proofErr w:type="spellEnd"/>
            <w:r>
              <w:t xml:space="preserve"> et al., 2021</w:t>
            </w:r>
          </w:p>
        </w:tc>
        <w:tc>
          <w:tcPr>
            <w:tcW w:w="2700" w:type="dxa"/>
          </w:tcPr>
          <w:p w14:paraId="6264298A" w14:textId="77777777" w:rsidR="00F22D6C" w:rsidRDefault="00F22D6C" w:rsidP="00F27A98">
            <w:pPr>
              <w:bidi w:val="0"/>
            </w:pPr>
            <w:r>
              <w:t xml:space="preserve">Burst Keywords, Time Series Analysis </w:t>
            </w:r>
          </w:p>
        </w:tc>
        <w:tc>
          <w:tcPr>
            <w:tcW w:w="1440" w:type="dxa"/>
          </w:tcPr>
          <w:p w14:paraId="379A707F" w14:textId="77777777" w:rsidR="00F22D6C" w:rsidRDefault="00F22D6C" w:rsidP="00F27A98">
            <w:pPr>
              <w:bidi w:val="0"/>
              <w:jc w:val="center"/>
              <w:rPr>
                <w:rFonts w:eastAsia="SimSun"/>
                <w:kern w:val="24"/>
                <w:lang w:bidi="ar-SA"/>
              </w:rPr>
            </w:pPr>
          </w:p>
        </w:tc>
        <w:tc>
          <w:tcPr>
            <w:tcW w:w="2160" w:type="dxa"/>
          </w:tcPr>
          <w:p w14:paraId="3ADA780D"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6A3C623D"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29919DFF" w14:textId="77777777" w:rsidR="00F22D6C" w:rsidRDefault="00F22D6C" w:rsidP="00F27A98">
            <w:pPr>
              <w:pStyle w:val="af5"/>
              <w:tabs>
                <w:tab w:val="left" w:pos="1957"/>
              </w:tabs>
              <w:bidi w:val="0"/>
              <w:jc w:val="center"/>
            </w:pPr>
            <w:r>
              <w:t>NED</w:t>
            </w:r>
          </w:p>
        </w:tc>
      </w:tr>
      <w:tr w:rsidR="00F22D6C" w:rsidRPr="00640572" w14:paraId="292572B6" w14:textId="77777777" w:rsidTr="00F22D6C">
        <w:tc>
          <w:tcPr>
            <w:tcW w:w="540" w:type="dxa"/>
          </w:tcPr>
          <w:p w14:paraId="545DFC20" w14:textId="77777777" w:rsidR="00F22D6C" w:rsidRDefault="00F22D6C" w:rsidP="00F27A98">
            <w:pPr>
              <w:bidi w:val="0"/>
              <w:rPr>
                <w:rFonts w:eastAsia="SimSun"/>
                <w:kern w:val="24"/>
                <w:lang w:bidi="ar-SA"/>
              </w:rPr>
            </w:pPr>
            <w:r>
              <w:rPr>
                <w:rFonts w:eastAsia="SimSun"/>
                <w:kern w:val="24"/>
                <w:lang w:bidi="ar-SA"/>
              </w:rPr>
              <w:t>28</w:t>
            </w:r>
          </w:p>
        </w:tc>
        <w:tc>
          <w:tcPr>
            <w:tcW w:w="2430" w:type="dxa"/>
          </w:tcPr>
          <w:p w14:paraId="349E43D3" w14:textId="77777777" w:rsidR="00F22D6C" w:rsidRDefault="00F22D6C" w:rsidP="00F27A98">
            <w:pPr>
              <w:bidi w:val="0"/>
            </w:pPr>
            <w:r>
              <w:t>Yamani et al., 2021</w:t>
            </w:r>
          </w:p>
        </w:tc>
        <w:tc>
          <w:tcPr>
            <w:tcW w:w="2700" w:type="dxa"/>
          </w:tcPr>
          <w:p w14:paraId="369CB438" w14:textId="77777777" w:rsidR="00F22D6C" w:rsidRDefault="00F22D6C" w:rsidP="00F27A98">
            <w:pPr>
              <w:bidi w:val="0"/>
            </w:pPr>
            <w:r>
              <w:t>Knowledge Based, MLM</w:t>
            </w:r>
          </w:p>
        </w:tc>
        <w:tc>
          <w:tcPr>
            <w:tcW w:w="1440" w:type="dxa"/>
          </w:tcPr>
          <w:p w14:paraId="34BA9585" w14:textId="77777777"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(Yamani et al., n.d.)</w:t>
            </w:r>
            <w:r>
              <w:rPr>
                <w:rFonts w:eastAsia="SimSun"/>
                <w:kern w:val="24"/>
                <w:lang w:bidi="ar-SA"/>
              </w:rPr>
              <w:fldChar w:fldCharType="end"/>
            </w:r>
          </w:p>
        </w:tc>
        <w:tc>
          <w:tcPr>
            <w:tcW w:w="2160" w:type="dxa"/>
          </w:tcPr>
          <w:p w14:paraId="7506EC99"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25AFAF42"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5FE32C40" w14:textId="77777777" w:rsidR="00F22D6C" w:rsidRDefault="00F22D6C" w:rsidP="00F27A98">
            <w:pPr>
              <w:pStyle w:val="af5"/>
              <w:tabs>
                <w:tab w:val="left" w:pos="1957"/>
              </w:tabs>
              <w:bidi w:val="0"/>
              <w:jc w:val="center"/>
            </w:pPr>
            <w:r>
              <w:t>-</w:t>
            </w:r>
          </w:p>
        </w:tc>
      </w:tr>
      <w:tr w:rsidR="00F22D6C" w:rsidRPr="00640572" w14:paraId="4276F218" w14:textId="77777777" w:rsidTr="00F22D6C">
        <w:tc>
          <w:tcPr>
            <w:tcW w:w="540" w:type="dxa"/>
          </w:tcPr>
          <w:p w14:paraId="1CAE7355" w14:textId="77777777" w:rsidR="00F22D6C" w:rsidRPr="00640572" w:rsidRDefault="00F22D6C" w:rsidP="00F27A98">
            <w:pPr>
              <w:bidi w:val="0"/>
              <w:rPr>
                <w:rFonts w:eastAsia="SimSun"/>
                <w:kern w:val="24"/>
                <w:lang w:bidi="ar-SA"/>
              </w:rPr>
            </w:pPr>
            <w:r>
              <w:rPr>
                <w:rFonts w:eastAsia="SimSun"/>
                <w:kern w:val="24"/>
                <w:lang w:bidi="ar-SA"/>
              </w:rPr>
              <w:t>29</w:t>
            </w:r>
          </w:p>
        </w:tc>
        <w:tc>
          <w:tcPr>
            <w:tcW w:w="2430" w:type="dxa"/>
          </w:tcPr>
          <w:p w14:paraId="6B8B34BB" w14:textId="77777777" w:rsidR="00F22D6C" w:rsidRPr="00640572" w:rsidRDefault="00F22D6C" w:rsidP="00F27A98">
            <w:pPr>
              <w:bidi w:val="0"/>
              <w:rPr>
                <w:rFonts w:eastAsia="SimSun"/>
                <w:kern w:val="24"/>
                <w:lang w:bidi="ar-SA"/>
              </w:rPr>
            </w:pPr>
            <w:r>
              <w:t>Peng et al., 2022 (</w:t>
            </w:r>
            <w:proofErr w:type="spellStart"/>
            <w:r>
              <w:t>FineEvent</w:t>
            </w:r>
            <w:proofErr w:type="spellEnd"/>
            <w:r>
              <w:t>)</w:t>
            </w:r>
          </w:p>
        </w:tc>
        <w:tc>
          <w:tcPr>
            <w:tcW w:w="2700" w:type="dxa"/>
          </w:tcPr>
          <w:p w14:paraId="5672D441" w14:textId="77777777"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14:paraId="0E45B83A" w14:textId="77777777"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14:paraId="23B95127" w14:textId="77777777"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14:paraId="176B14F8"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021032BB" w14:textId="77777777" w:rsidR="00F22D6C" w:rsidRDefault="00F22D6C" w:rsidP="00F27A98">
            <w:pPr>
              <w:pStyle w:val="af5"/>
              <w:tabs>
                <w:tab w:val="left" w:pos="1957"/>
              </w:tabs>
              <w:bidi w:val="0"/>
              <w:jc w:val="center"/>
            </w:pPr>
            <w:r>
              <w:t>-</w:t>
            </w:r>
          </w:p>
        </w:tc>
      </w:tr>
      <w:tr w:rsidR="00F22D6C" w:rsidRPr="00640572" w14:paraId="18D498A0" w14:textId="77777777" w:rsidTr="00F22D6C">
        <w:tc>
          <w:tcPr>
            <w:tcW w:w="540" w:type="dxa"/>
          </w:tcPr>
          <w:p w14:paraId="68326B78" w14:textId="77777777" w:rsidR="00F22D6C" w:rsidRDefault="00F22D6C" w:rsidP="00F27A98">
            <w:pPr>
              <w:bidi w:val="0"/>
              <w:rPr>
                <w:rFonts w:eastAsia="SimSun"/>
                <w:kern w:val="24"/>
                <w:lang w:bidi="ar-SA"/>
              </w:rPr>
            </w:pPr>
            <w:r>
              <w:rPr>
                <w:rFonts w:eastAsia="SimSun"/>
                <w:kern w:val="24"/>
                <w:lang w:bidi="ar-SA"/>
              </w:rPr>
              <w:t>30</w:t>
            </w:r>
          </w:p>
        </w:tc>
        <w:tc>
          <w:tcPr>
            <w:tcW w:w="2430" w:type="dxa"/>
          </w:tcPr>
          <w:p w14:paraId="7151C8E3" w14:textId="77777777" w:rsidR="00F22D6C" w:rsidRDefault="00F22D6C" w:rsidP="00F27A98">
            <w:pPr>
              <w:bidi w:val="0"/>
            </w:pPr>
            <w:proofErr w:type="spellStart"/>
            <w:r>
              <w:t>Hettiarachchi</w:t>
            </w:r>
            <w:proofErr w:type="spellEnd"/>
            <w:r>
              <w:t xml:space="preserve"> et al., 2022 (Embed2Detect)</w:t>
            </w:r>
          </w:p>
        </w:tc>
        <w:tc>
          <w:tcPr>
            <w:tcW w:w="2700" w:type="dxa"/>
          </w:tcPr>
          <w:p w14:paraId="699494B0" w14:textId="77777777" w:rsidR="00F22D6C" w:rsidRPr="00640572" w:rsidRDefault="00F22D6C" w:rsidP="00F27A98">
            <w:pPr>
              <w:bidi w:val="0"/>
              <w:rPr>
                <w:rFonts w:eastAsia="SimSun"/>
                <w:kern w:val="24"/>
                <w:lang w:bidi="ar-SA"/>
              </w:rPr>
            </w:pPr>
            <w:r>
              <w:t>NN, hierarchical clustering</w:t>
            </w:r>
          </w:p>
        </w:tc>
        <w:tc>
          <w:tcPr>
            <w:tcW w:w="1440" w:type="dxa"/>
          </w:tcPr>
          <w:p w14:paraId="04191742"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14:paraId="519DE0FE" w14:textId="77777777"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30CD5BF2" w14:textId="77777777"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14:paraId="514D2D6D" w14:textId="77777777" w:rsidR="00F22D6C" w:rsidRDefault="00F22D6C" w:rsidP="00F27A98">
            <w:pPr>
              <w:pStyle w:val="af5"/>
              <w:tabs>
                <w:tab w:val="left" w:pos="1957"/>
              </w:tabs>
              <w:bidi w:val="0"/>
              <w:jc w:val="center"/>
            </w:pPr>
            <w:r>
              <w:t>NED</w:t>
            </w:r>
          </w:p>
        </w:tc>
      </w:tr>
      <w:tr w:rsidR="00F22D6C" w:rsidRPr="00640572" w14:paraId="6C24F731" w14:textId="77777777" w:rsidTr="00F22D6C">
        <w:tc>
          <w:tcPr>
            <w:tcW w:w="540" w:type="dxa"/>
          </w:tcPr>
          <w:p w14:paraId="2EEFE66D" w14:textId="77777777" w:rsidR="00F22D6C" w:rsidRDefault="00F22D6C" w:rsidP="00F27A98">
            <w:pPr>
              <w:bidi w:val="0"/>
              <w:rPr>
                <w:rFonts w:eastAsia="SimSun"/>
                <w:kern w:val="24"/>
                <w:lang w:bidi="ar-SA"/>
              </w:rPr>
            </w:pPr>
            <w:r>
              <w:rPr>
                <w:rFonts w:eastAsia="SimSun"/>
                <w:kern w:val="24"/>
                <w:lang w:bidi="ar-SA"/>
              </w:rPr>
              <w:t>31</w:t>
            </w:r>
          </w:p>
        </w:tc>
        <w:tc>
          <w:tcPr>
            <w:tcW w:w="2430" w:type="dxa"/>
          </w:tcPr>
          <w:p w14:paraId="4467B532" w14:textId="77777777" w:rsidR="00F22D6C" w:rsidRDefault="00F22D6C" w:rsidP="00F27A98">
            <w:pPr>
              <w:bidi w:val="0"/>
            </w:pPr>
            <w:proofErr w:type="spellStart"/>
            <w:r>
              <w:t>Afyouni</w:t>
            </w:r>
            <w:proofErr w:type="spellEnd"/>
            <w:r>
              <w:t xml:space="preserve"> Khan et al., 2022</w:t>
            </w:r>
          </w:p>
        </w:tc>
        <w:tc>
          <w:tcPr>
            <w:tcW w:w="2700" w:type="dxa"/>
          </w:tcPr>
          <w:p w14:paraId="599F1195" w14:textId="77777777" w:rsidR="00F22D6C" w:rsidRDefault="00F22D6C" w:rsidP="00F27A98">
            <w:pPr>
              <w:bidi w:val="0"/>
            </w:pPr>
            <w:r>
              <w:t>Spatial-Temporal Clustering, Classification</w:t>
            </w:r>
          </w:p>
        </w:tc>
        <w:tc>
          <w:tcPr>
            <w:tcW w:w="1440" w:type="dxa"/>
          </w:tcPr>
          <w:p w14:paraId="467279D7"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14:paraId="30B8F87C"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43217C8C"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6B3D5FB" w14:textId="77777777" w:rsidR="00F22D6C" w:rsidRDefault="00F22D6C" w:rsidP="00F27A98">
            <w:pPr>
              <w:pStyle w:val="af5"/>
              <w:tabs>
                <w:tab w:val="left" w:pos="1957"/>
              </w:tabs>
              <w:bidi w:val="0"/>
              <w:jc w:val="center"/>
            </w:pPr>
            <w:r>
              <w:t>NED</w:t>
            </w:r>
          </w:p>
        </w:tc>
      </w:tr>
      <w:tr w:rsidR="00F22D6C" w:rsidRPr="00640572" w14:paraId="45ED37E9" w14:textId="77777777" w:rsidTr="00F22D6C">
        <w:tc>
          <w:tcPr>
            <w:tcW w:w="540" w:type="dxa"/>
          </w:tcPr>
          <w:p w14:paraId="612BFA20" w14:textId="77777777" w:rsidR="00F22D6C" w:rsidRPr="00640572" w:rsidRDefault="00F22D6C" w:rsidP="00F27A98">
            <w:pPr>
              <w:bidi w:val="0"/>
              <w:rPr>
                <w:rFonts w:eastAsia="SimSun"/>
                <w:kern w:val="24"/>
                <w:lang w:bidi="ar-SA"/>
              </w:rPr>
            </w:pPr>
            <w:r>
              <w:rPr>
                <w:rFonts w:eastAsia="SimSun"/>
                <w:kern w:val="24"/>
                <w:lang w:bidi="ar-SA"/>
              </w:rPr>
              <w:lastRenderedPageBreak/>
              <w:t>32</w:t>
            </w:r>
          </w:p>
        </w:tc>
        <w:tc>
          <w:tcPr>
            <w:tcW w:w="2430" w:type="dxa"/>
          </w:tcPr>
          <w:p w14:paraId="6F278A0B" w14:textId="77777777" w:rsidR="00F22D6C" w:rsidRPr="00640572" w:rsidRDefault="00F22D6C" w:rsidP="00F27A98">
            <w:pPr>
              <w:bidi w:val="0"/>
              <w:rPr>
                <w:rFonts w:eastAsia="SimSun"/>
                <w:kern w:val="24"/>
                <w:lang w:bidi="ar-SA"/>
              </w:rPr>
            </w:pPr>
            <w:r>
              <w:t>Ren et al., 2022 (QSGNN)</w:t>
            </w:r>
          </w:p>
        </w:tc>
        <w:tc>
          <w:tcPr>
            <w:tcW w:w="2700" w:type="dxa"/>
          </w:tcPr>
          <w:p w14:paraId="5AE7C1D4" w14:textId="77777777" w:rsidR="00F22D6C" w:rsidRPr="00640572" w:rsidRDefault="00F22D6C" w:rsidP="00F27A98">
            <w:pPr>
              <w:bidi w:val="0"/>
              <w:rPr>
                <w:rFonts w:eastAsia="SimSun"/>
                <w:kern w:val="24"/>
                <w:lang w:bidi="ar-SA"/>
              </w:rPr>
            </w:pPr>
            <w:r>
              <w:t>GNNs, Online Clustering</w:t>
            </w:r>
          </w:p>
        </w:tc>
        <w:tc>
          <w:tcPr>
            <w:tcW w:w="1440" w:type="dxa"/>
          </w:tcPr>
          <w:p w14:paraId="0803C958"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14:paraId="144FFAF4" w14:textId="77777777"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14:paraId="5B5B2F24" w14:textId="77777777"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14:paraId="542C6360" w14:textId="77777777"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14:paraId="07184766" w14:textId="77777777" w:rsidTr="00F22D6C">
        <w:tc>
          <w:tcPr>
            <w:tcW w:w="540" w:type="dxa"/>
          </w:tcPr>
          <w:p w14:paraId="3886BDE9" w14:textId="77777777" w:rsidR="00F22D6C" w:rsidRDefault="00F22D6C" w:rsidP="00F27A98">
            <w:pPr>
              <w:bidi w:val="0"/>
              <w:rPr>
                <w:rFonts w:eastAsia="SimSun"/>
                <w:kern w:val="24"/>
                <w:lang w:bidi="ar-SA"/>
              </w:rPr>
            </w:pPr>
            <w:r>
              <w:rPr>
                <w:rFonts w:eastAsia="SimSun"/>
                <w:kern w:val="24"/>
                <w:lang w:bidi="ar-SA"/>
              </w:rPr>
              <w:t>33</w:t>
            </w:r>
          </w:p>
        </w:tc>
        <w:tc>
          <w:tcPr>
            <w:tcW w:w="2430" w:type="dxa"/>
          </w:tcPr>
          <w:p w14:paraId="24306C70" w14:textId="77777777" w:rsidR="00F22D6C" w:rsidRDefault="00F22D6C" w:rsidP="00F27A98">
            <w:pPr>
              <w:bidi w:val="0"/>
            </w:pPr>
            <w:r>
              <w:t>Bok et al.,2023</w:t>
            </w:r>
          </w:p>
        </w:tc>
        <w:tc>
          <w:tcPr>
            <w:tcW w:w="2700" w:type="dxa"/>
          </w:tcPr>
          <w:p w14:paraId="70BCC187" w14:textId="77777777" w:rsidR="00F22D6C" w:rsidRDefault="00F22D6C" w:rsidP="00F27A98">
            <w:pPr>
              <w:bidi w:val="0"/>
            </w:pPr>
            <w:r>
              <w:t>Graph, Online Clustering</w:t>
            </w:r>
          </w:p>
        </w:tc>
        <w:tc>
          <w:tcPr>
            <w:tcW w:w="1440" w:type="dxa"/>
          </w:tcPr>
          <w:p w14:paraId="145944C4" w14:textId="77777777"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14:paraId="3FAFDC42"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58A1ADA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4D8F2200"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23BC79C4" w14:textId="77777777" w:rsidTr="00F22D6C">
        <w:tc>
          <w:tcPr>
            <w:tcW w:w="540" w:type="dxa"/>
          </w:tcPr>
          <w:p w14:paraId="4977CF06" w14:textId="77777777" w:rsidR="00F22D6C" w:rsidRDefault="00F22D6C" w:rsidP="00F27A98">
            <w:pPr>
              <w:bidi w:val="0"/>
              <w:rPr>
                <w:rFonts w:eastAsia="SimSun"/>
                <w:kern w:val="24"/>
                <w:lang w:bidi="ar-SA"/>
              </w:rPr>
            </w:pPr>
            <w:r>
              <w:rPr>
                <w:rFonts w:eastAsia="SimSun"/>
                <w:kern w:val="24"/>
                <w:lang w:bidi="ar-SA"/>
              </w:rPr>
              <w:t>34</w:t>
            </w:r>
          </w:p>
        </w:tc>
        <w:tc>
          <w:tcPr>
            <w:tcW w:w="2430" w:type="dxa"/>
          </w:tcPr>
          <w:p w14:paraId="144DF126" w14:textId="77777777" w:rsidR="00F22D6C" w:rsidRDefault="00F22D6C" w:rsidP="00F27A98">
            <w:pPr>
              <w:bidi w:val="0"/>
            </w:pPr>
            <w:r>
              <w:t>Cao et al., 2024 (</w:t>
            </w:r>
            <w:proofErr w:type="spellStart"/>
            <w:r>
              <w:t>HISEvent</w:t>
            </w:r>
            <w:proofErr w:type="spellEnd"/>
            <w:r>
              <w:t>)</w:t>
            </w:r>
          </w:p>
        </w:tc>
        <w:tc>
          <w:tcPr>
            <w:tcW w:w="2700" w:type="dxa"/>
          </w:tcPr>
          <w:p w14:paraId="0D28FBBA" w14:textId="77777777" w:rsidR="00F22D6C" w:rsidRDefault="00F22D6C" w:rsidP="00F27A98">
            <w:pPr>
              <w:bidi w:val="0"/>
            </w:pPr>
            <w:r>
              <w:t>GNNs, Graph Clustering</w:t>
            </w:r>
          </w:p>
        </w:tc>
        <w:tc>
          <w:tcPr>
            <w:tcW w:w="1440" w:type="dxa"/>
          </w:tcPr>
          <w:p w14:paraId="784DB588" w14:textId="77777777"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14:paraId="583A0DA1"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4629B0A1"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4869F3D8" w14:textId="77777777" w:rsidR="00F22D6C" w:rsidRPr="00AE258B" w:rsidRDefault="00F22D6C" w:rsidP="00F27A98">
            <w:pPr>
              <w:bidi w:val="0"/>
              <w:jc w:val="center"/>
              <w:rPr>
                <w:rFonts w:eastAsia="SimSun"/>
                <w:kern w:val="24"/>
                <w:lang w:bidi="ar-SA"/>
              </w:rPr>
            </w:pPr>
          </w:p>
        </w:tc>
      </w:tr>
      <w:tr w:rsidR="00F22D6C" w:rsidRPr="00640572" w14:paraId="3EEA6046" w14:textId="77777777" w:rsidTr="00F22D6C">
        <w:tc>
          <w:tcPr>
            <w:tcW w:w="540" w:type="dxa"/>
          </w:tcPr>
          <w:p w14:paraId="109814F2" w14:textId="77777777" w:rsidR="00F22D6C" w:rsidRDefault="00F22D6C" w:rsidP="00F27A98">
            <w:pPr>
              <w:bidi w:val="0"/>
              <w:rPr>
                <w:rFonts w:eastAsia="SimSun"/>
                <w:kern w:val="24"/>
                <w:lang w:bidi="ar-SA"/>
              </w:rPr>
            </w:pPr>
            <w:r>
              <w:rPr>
                <w:rFonts w:eastAsia="SimSun"/>
                <w:kern w:val="24"/>
                <w:lang w:bidi="ar-SA"/>
              </w:rPr>
              <w:t>35</w:t>
            </w:r>
          </w:p>
        </w:tc>
        <w:tc>
          <w:tcPr>
            <w:tcW w:w="2430" w:type="dxa"/>
          </w:tcPr>
          <w:p w14:paraId="356838FE" w14:textId="77777777" w:rsidR="00F22D6C" w:rsidRDefault="00F22D6C" w:rsidP="00F27A98">
            <w:pPr>
              <w:bidi w:val="0"/>
            </w:pPr>
            <w:r>
              <w:t>Yue et al., 2023</w:t>
            </w:r>
          </w:p>
        </w:tc>
        <w:tc>
          <w:tcPr>
            <w:tcW w:w="2700" w:type="dxa"/>
          </w:tcPr>
          <w:p w14:paraId="7A5F4123" w14:textId="77777777" w:rsidR="00F22D6C" w:rsidRDefault="00F22D6C" w:rsidP="00F27A98">
            <w:pPr>
              <w:bidi w:val="0"/>
            </w:pPr>
            <w:r>
              <w:t>MLM</w:t>
            </w:r>
          </w:p>
        </w:tc>
        <w:tc>
          <w:tcPr>
            <w:tcW w:w="1440" w:type="dxa"/>
          </w:tcPr>
          <w:p w14:paraId="3352C5E4"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14:paraId="097E7E25"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54B9FB66" w14:textId="77777777" w:rsidR="00F22D6C" w:rsidRDefault="00F22D6C" w:rsidP="00F27A98">
            <w:pPr>
              <w:bidi w:val="0"/>
              <w:jc w:val="center"/>
              <w:rPr>
                <w:rFonts w:eastAsia="SimSun"/>
                <w:kern w:val="24"/>
                <w:lang w:bidi="ar-SA"/>
              </w:rPr>
            </w:pPr>
            <w:r>
              <w:rPr>
                <w:rFonts w:eastAsia="SimSun"/>
                <w:kern w:val="24"/>
                <w:lang w:bidi="ar-SA"/>
              </w:rPr>
              <w:t>-</w:t>
            </w:r>
          </w:p>
        </w:tc>
        <w:tc>
          <w:tcPr>
            <w:tcW w:w="1260" w:type="dxa"/>
          </w:tcPr>
          <w:p w14:paraId="7DEE6D77" w14:textId="77777777"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14:paraId="426969A9" w14:textId="77777777" w:rsidTr="00F22D6C">
        <w:tc>
          <w:tcPr>
            <w:tcW w:w="540" w:type="dxa"/>
          </w:tcPr>
          <w:p w14:paraId="407C2297" w14:textId="77777777" w:rsidR="00F22D6C" w:rsidRDefault="00F22D6C" w:rsidP="00F27A98">
            <w:pPr>
              <w:bidi w:val="0"/>
              <w:rPr>
                <w:rFonts w:eastAsia="SimSun"/>
                <w:kern w:val="24"/>
                <w:lang w:bidi="ar-SA"/>
              </w:rPr>
            </w:pPr>
            <w:r>
              <w:rPr>
                <w:rFonts w:eastAsia="SimSun"/>
                <w:kern w:val="24"/>
                <w:lang w:bidi="ar-SA"/>
              </w:rPr>
              <w:t>36</w:t>
            </w:r>
          </w:p>
        </w:tc>
        <w:tc>
          <w:tcPr>
            <w:tcW w:w="2430" w:type="dxa"/>
          </w:tcPr>
          <w:p w14:paraId="7547C76E" w14:textId="77777777" w:rsidR="00F22D6C" w:rsidRDefault="00F22D6C" w:rsidP="00F27A98">
            <w:pPr>
              <w:bidi w:val="0"/>
            </w:pPr>
            <w:r w:rsidRPr="00095790">
              <w:t>Pradhan</w:t>
            </w:r>
            <w:r>
              <w:t xml:space="preserve"> et al., 2024 (</w:t>
            </w:r>
            <w:proofErr w:type="spellStart"/>
            <w:r>
              <w:t>EDTBert</w:t>
            </w:r>
            <w:proofErr w:type="spellEnd"/>
            <w:r>
              <w:t>)</w:t>
            </w:r>
          </w:p>
        </w:tc>
        <w:tc>
          <w:tcPr>
            <w:tcW w:w="2700" w:type="dxa"/>
          </w:tcPr>
          <w:p w14:paraId="5DBAB93A" w14:textId="77777777" w:rsidR="00F22D6C" w:rsidRDefault="00F22D6C" w:rsidP="00F27A98">
            <w:pPr>
              <w:bidi w:val="0"/>
            </w:pPr>
            <w:r>
              <w:t>Graph Clustering, PLMs</w:t>
            </w:r>
          </w:p>
        </w:tc>
        <w:tc>
          <w:tcPr>
            <w:tcW w:w="1440" w:type="dxa"/>
          </w:tcPr>
          <w:p w14:paraId="5F60C00F"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14:paraId="1DB4DF0F" w14:textId="77777777" w:rsidR="00F22D6C" w:rsidRDefault="00F22D6C" w:rsidP="00F27A98">
            <w:pPr>
              <w:bidi w:val="0"/>
              <w:jc w:val="center"/>
              <w:rPr>
                <w:rFonts w:eastAsia="SimSun"/>
                <w:kern w:val="24"/>
                <w:lang w:bidi="ar-SA"/>
              </w:rPr>
            </w:pPr>
          </w:p>
        </w:tc>
        <w:tc>
          <w:tcPr>
            <w:tcW w:w="1260" w:type="dxa"/>
          </w:tcPr>
          <w:p w14:paraId="3EDE1399" w14:textId="77777777" w:rsidR="00F22D6C" w:rsidRDefault="00F22D6C" w:rsidP="00F27A98">
            <w:pPr>
              <w:bidi w:val="0"/>
              <w:jc w:val="center"/>
              <w:rPr>
                <w:rFonts w:eastAsia="SimSun"/>
                <w:kern w:val="24"/>
                <w:lang w:bidi="ar-SA"/>
              </w:rPr>
            </w:pPr>
          </w:p>
        </w:tc>
        <w:tc>
          <w:tcPr>
            <w:tcW w:w="1260" w:type="dxa"/>
          </w:tcPr>
          <w:p w14:paraId="68A2A38E" w14:textId="77777777" w:rsidR="00F22D6C" w:rsidRDefault="00F22D6C" w:rsidP="00F27A98">
            <w:pPr>
              <w:bidi w:val="0"/>
              <w:jc w:val="center"/>
              <w:rPr>
                <w:rFonts w:eastAsia="SimSun"/>
                <w:kern w:val="24"/>
                <w:lang w:bidi="ar-SA"/>
              </w:rPr>
            </w:pPr>
          </w:p>
        </w:tc>
      </w:tr>
      <w:tr w:rsidR="00F22D6C" w:rsidRPr="00640572" w14:paraId="76847D36" w14:textId="77777777" w:rsidTr="00F22D6C">
        <w:tc>
          <w:tcPr>
            <w:tcW w:w="540" w:type="dxa"/>
          </w:tcPr>
          <w:p w14:paraId="61074186" w14:textId="77777777" w:rsidR="00F22D6C" w:rsidRDefault="00F22D6C" w:rsidP="00F27A98">
            <w:pPr>
              <w:bidi w:val="0"/>
              <w:rPr>
                <w:rFonts w:eastAsia="SimSun"/>
                <w:kern w:val="24"/>
                <w:lang w:bidi="ar-SA"/>
              </w:rPr>
            </w:pPr>
            <w:r>
              <w:rPr>
                <w:rFonts w:eastAsia="SimSun"/>
                <w:kern w:val="24"/>
                <w:lang w:bidi="ar-SA"/>
              </w:rPr>
              <w:t>37</w:t>
            </w:r>
          </w:p>
        </w:tc>
        <w:tc>
          <w:tcPr>
            <w:tcW w:w="2430" w:type="dxa"/>
          </w:tcPr>
          <w:p w14:paraId="6E69964E" w14:textId="77777777" w:rsidR="00F22D6C" w:rsidRDefault="00F22D6C" w:rsidP="00F27A98">
            <w:pPr>
              <w:bidi w:val="0"/>
            </w:pPr>
            <w:proofErr w:type="spellStart"/>
            <w:r>
              <w:t>Guo</w:t>
            </w:r>
            <w:proofErr w:type="spellEnd"/>
            <w:r>
              <w:t xml:space="preserve"> et al., 2024 (HCRC)</w:t>
            </w:r>
          </w:p>
        </w:tc>
        <w:tc>
          <w:tcPr>
            <w:tcW w:w="2700" w:type="dxa"/>
          </w:tcPr>
          <w:p w14:paraId="63B82C5D" w14:textId="77777777" w:rsidR="00F22D6C" w:rsidRDefault="00F22D6C" w:rsidP="00F27A98">
            <w:pPr>
              <w:bidi w:val="0"/>
            </w:pPr>
            <w:r>
              <w:t>GNNs, Incremental Clustering</w:t>
            </w:r>
          </w:p>
        </w:tc>
        <w:tc>
          <w:tcPr>
            <w:tcW w:w="1440" w:type="dxa"/>
          </w:tcPr>
          <w:p w14:paraId="2B8AD9B5"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14:paraId="08CEBA24"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7DC7B231"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710C0E10" w14:textId="77777777"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14:paraId="2556ECC9" w14:textId="77777777" w:rsidTr="00F22D6C">
        <w:tc>
          <w:tcPr>
            <w:tcW w:w="540" w:type="dxa"/>
          </w:tcPr>
          <w:p w14:paraId="53C47521" w14:textId="77777777" w:rsidR="00F22D6C" w:rsidRDefault="00F22D6C" w:rsidP="00F27A98">
            <w:pPr>
              <w:bidi w:val="0"/>
              <w:rPr>
                <w:rFonts w:eastAsia="SimSun"/>
                <w:kern w:val="24"/>
                <w:lang w:bidi="ar-SA"/>
              </w:rPr>
            </w:pPr>
            <w:r>
              <w:rPr>
                <w:rFonts w:eastAsia="SimSun"/>
                <w:kern w:val="24"/>
                <w:lang w:bidi="ar-SA"/>
              </w:rPr>
              <w:t>38</w:t>
            </w:r>
          </w:p>
        </w:tc>
        <w:tc>
          <w:tcPr>
            <w:tcW w:w="2430" w:type="dxa"/>
          </w:tcPr>
          <w:p w14:paraId="32CE5E36" w14:textId="77777777" w:rsidR="00F22D6C" w:rsidRDefault="00F22D6C" w:rsidP="00F22D6C">
            <w:pPr>
              <w:bidi w:val="0"/>
            </w:pPr>
            <w:r>
              <w:t>Ray et al., 2024</w:t>
            </w:r>
          </w:p>
        </w:tc>
        <w:tc>
          <w:tcPr>
            <w:tcW w:w="2700" w:type="dxa"/>
          </w:tcPr>
          <w:p w14:paraId="320114AF" w14:textId="77777777" w:rsidR="00F22D6C" w:rsidRDefault="00F22D6C" w:rsidP="00F27A98">
            <w:pPr>
              <w:bidi w:val="0"/>
            </w:pPr>
            <w:r>
              <w:t>Incremental Clustering</w:t>
            </w:r>
          </w:p>
        </w:tc>
        <w:tc>
          <w:tcPr>
            <w:tcW w:w="1440" w:type="dxa"/>
          </w:tcPr>
          <w:p w14:paraId="6E8359F5"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14:paraId="401F0AC8" w14:textId="77777777"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14:paraId="01ED8163"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0F896791"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61F1A3E5" w14:textId="77777777" w:rsidTr="00F22D6C">
        <w:tc>
          <w:tcPr>
            <w:tcW w:w="540" w:type="dxa"/>
          </w:tcPr>
          <w:p w14:paraId="12C6B3F6" w14:textId="77777777" w:rsidR="00F22D6C" w:rsidRDefault="00F22D6C" w:rsidP="00F27A98">
            <w:pPr>
              <w:bidi w:val="0"/>
              <w:rPr>
                <w:rFonts w:eastAsia="SimSun"/>
                <w:kern w:val="24"/>
                <w:lang w:bidi="ar-SA"/>
              </w:rPr>
            </w:pPr>
            <w:r>
              <w:rPr>
                <w:rFonts w:eastAsia="SimSun"/>
                <w:kern w:val="24"/>
                <w:lang w:bidi="ar-SA"/>
              </w:rPr>
              <w:t>39</w:t>
            </w:r>
          </w:p>
        </w:tc>
        <w:tc>
          <w:tcPr>
            <w:tcW w:w="2430" w:type="dxa"/>
          </w:tcPr>
          <w:p w14:paraId="6BF2AF25" w14:textId="77777777" w:rsidR="00F22D6C" w:rsidRDefault="00861A22" w:rsidP="00F27A98">
            <w:pPr>
              <w:bidi w:val="0"/>
            </w:pPr>
            <w:r>
              <w:t>P. Li et al., 2024 (</w:t>
            </w:r>
            <w:r w:rsidR="00F22D6C">
              <w:t>RPLMSED</w:t>
            </w:r>
            <w:r>
              <w:t>)</w:t>
            </w:r>
          </w:p>
        </w:tc>
        <w:tc>
          <w:tcPr>
            <w:tcW w:w="2700" w:type="dxa"/>
          </w:tcPr>
          <w:p w14:paraId="583602EB" w14:textId="77777777" w:rsidR="00F22D6C" w:rsidRDefault="00F22D6C" w:rsidP="00F27A98">
            <w:pPr>
              <w:bidi w:val="0"/>
            </w:pPr>
            <w:r>
              <w:t>PLMs</w:t>
            </w:r>
          </w:p>
        </w:tc>
        <w:tc>
          <w:tcPr>
            <w:tcW w:w="1440" w:type="dxa"/>
          </w:tcPr>
          <w:p w14:paraId="2B1AE18A"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14:paraId="414B41C0" w14:textId="77777777"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14:paraId="7F263BB0" w14:textId="77777777" w:rsidR="00F22D6C" w:rsidRDefault="00F22D6C" w:rsidP="00F27A98">
            <w:pPr>
              <w:bidi w:val="0"/>
              <w:jc w:val="center"/>
              <w:rPr>
                <w:rFonts w:eastAsia="SimSun"/>
                <w:kern w:val="24"/>
                <w:lang w:bidi="ar-SA"/>
              </w:rPr>
            </w:pPr>
            <w:r>
              <w:rPr>
                <w:rFonts w:eastAsia="SimSun"/>
                <w:kern w:val="24"/>
                <w:lang w:bidi="ar-SA"/>
              </w:rPr>
              <w:t>S</w:t>
            </w:r>
          </w:p>
        </w:tc>
        <w:tc>
          <w:tcPr>
            <w:tcW w:w="1260" w:type="dxa"/>
          </w:tcPr>
          <w:p w14:paraId="78CCC013" w14:textId="77777777"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14:paraId="5EDEC637" w14:textId="77777777" w:rsidTr="00F22D6C">
        <w:tc>
          <w:tcPr>
            <w:tcW w:w="540" w:type="dxa"/>
          </w:tcPr>
          <w:p w14:paraId="0E295FF0" w14:textId="77777777" w:rsidR="00F22D6C" w:rsidRDefault="00F22D6C" w:rsidP="00F27A98">
            <w:pPr>
              <w:bidi w:val="0"/>
              <w:rPr>
                <w:rFonts w:eastAsia="SimSun"/>
                <w:kern w:val="24"/>
                <w:lang w:bidi="ar-SA"/>
              </w:rPr>
            </w:pPr>
            <w:r>
              <w:rPr>
                <w:rFonts w:eastAsia="SimSun"/>
                <w:kern w:val="24"/>
                <w:lang w:bidi="ar-SA"/>
              </w:rPr>
              <w:t>40</w:t>
            </w:r>
          </w:p>
        </w:tc>
        <w:tc>
          <w:tcPr>
            <w:tcW w:w="2430" w:type="dxa"/>
          </w:tcPr>
          <w:p w14:paraId="64522233" w14:textId="77777777" w:rsidR="00F22D6C" w:rsidRDefault="00F22D6C" w:rsidP="00F27A98">
            <w:pPr>
              <w:bidi w:val="0"/>
            </w:pPr>
            <w:proofErr w:type="spellStart"/>
            <w:r>
              <w:t>Abagissa</w:t>
            </w:r>
            <w:proofErr w:type="spellEnd"/>
            <w:r>
              <w:t xml:space="preserve"> et al., 2024 (</w:t>
            </w:r>
            <w:proofErr w:type="spellStart"/>
            <w:r>
              <w:t>DistilBert</w:t>
            </w:r>
            <w:proofErr w:type="spellEnd"/>
            <w:r>
              <w:t xml:space="preserve"> – GNN)</w:t>
            </w:r>
          </w:p>
        </w:tc>
        <w:tc>
          <w:tcPr>
            <w:tcW w:w="2700" w:type="dxa"/>
          </w:tcPr>
          <w:p w14:paraId="3DF6D838" w14:textId="77777777" w:rsidR="00F22D6C" w:rsidRDefault="00F22D6C" w:rsidP="00F27A98">
            <w:pPr>
              <w:bidi w:val="0"/>
            </w:pPr>
            <w:r>
              <w:t>GNNs, Clustering</w:t>
            </w:r>
          </w:p>
        </w:tc>
        <w:tc>
          <w:tcPr>
            <w:tcW w:w="1440" w:type="dxa"/>
          </w:tcPr>
          <w:p w14:paraId="41D1A014"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14:paraId="21F700E6" w14:textId="77777777" w:rsidR="00F22D6C" w:rsidRDefault="00F22D6C" w:rsidP="00F27A98">
            <w:pPr>
              <w:bidi w:val="0"/>
              <w:jc w:val="center"/>
              <w:rPr>
                <w:rFonts w:eastAsia="SimSun"/>
                <w:kern w:val="24"/>
                <w:lang w:bidi="ar-SA"/>
              </w:rPr>
            </w:pPr>
          </w:p>
        </w:tc>
        <w:tc>
          <w:tcPr>
            <w:tcW w:w="1260" w:type="dxa"/>
          </w:tcPr>
          <w:p w14:paraId="1BEA4508" w14:textId="77777777" w:rsidR="00F22D6C" w:rsidRDefault="00F22D6C" w:rsidP="00F27A98">
            <w:pPr>
              <w:bidi w:val="0"/>
              <w:jc w:val="center"/>
              <w:rPr>
                <w:rFonts w:eastAsia="SimSun"/>
                <w:kern w:val="24"/>
                <w:lang w:bidi="ar-SA"/>
              </w:rPr>
            </w:pPr>
            <w:r>
              <w:rPr>
                <w:rFonts w:eastAsia="SimSun"/>
                <w:kern w:val="24"/>
                <w:lang w:bidi="ar-SA"/>
              </w:rPr>
              <w:t>U</w:t>
            </w:r>
          </w:p>
        </w:tc>
        <w:tc>
          <w:tcPr>
            <w:tcW w:w="1260" w:type="dxa"/>
          </w:tcPr>
          <w:p w14:paraId="056716B5" w14:textId="77777777" w:rsidR="00F22D6C" w:rsidRDefault="00F22D6C" w:rsidP="00F27A98">
            <w:pPr>
              <w:bidi w:val="0"/>
              <w:jc w:val="center"/>
              <w:rPr>
                <w:rFonts w:eastAsia="SimSun"/>
                <w:kern w:val="24"/>
                <w:lang w:bidi="ar-SA"/>
              </w:rPr>
            </w:pPr>
            <w:r>
              <w:rPr>
                <w:rFonts w:eastAsia="SimSun"/>
                <w:kern w:val="24"/>
                <w:lang w:bidi="ar-SA"/>
              </w:rPr>
              <w:t>NED</w:t>
            </w:r>
          </w:p>
        </w:tc>
      </w:tr>
      <w:tr w:rsidR="00F22D6C" w:rsidRPr="00640572" w14:paraId="7DE6EDFD" w14:textId="77777777" w:rsidTr="00F22D6C">
        <w:tc>
          <w:tcPr>
            <w:tcW w:w="540" w:type="dxa"/>
          </w:tcPr>
          <w:p w14:paraId="2367091E" w14:textId="77777777" w:rsidR="00F22D6C" w:rsidRDefault="00F22D6C" w:rsidP="00F22D6C">
            <w:pPr>
              <w:bidi w:val="0"/>
              <w:rPr>
                <w:rFonts w:eastAsia="SimSun"/>
                <w:kern w:val="24"/>
                <w:lang w:bidi="ar-SA"/>
              </w:rPr>
            </w:pPr>
            <w:r>
              <w:rPr>
                <w:rFonts w:eastAsia="SimSun"/>
                <w:kern w:val="24"/>
                <w:lang w:bidi="ar-SA"/>
              </w:rPr>
              <w:t>41</w:t>
            </w:r>
          </w:p>
        </w:tc>
        <w:tc>
          <w:tcPr>
            <w:tcW w:w="2430" w:type="dxa"/>
          </w:tcPr>
          <w:p w14:paraId="42D59545" w14:textId="77777777" w:rsidR="00F22D6C" w:rsidRDefault="00F22D6C" w:rsidP="00F22D6C">
            <w:pPr>
              <w:bidi w:val="0"/>
            </w:pPr>
            <w:r>
              <w:t>Yang et al., 2024 (ADPSEM)</w:t>
            </w:r>
          </w:p>
        </w:tc>
        <w:tc>
          <w:tcPr>
            <w:tcW w:w="2700" w:type="dxa"/>
          </w:tcPr>
          <w:p w14:paraId="16CC5BF3" w14:textId="77777777" w:rsidR="00F22D6C" w:rsidRDefault="00F22D6C" w:rsidP="00F22D6C">
            <w:pPr>
              <w:bidi w:val="0"/>
            </w:pPr>
            <w:r>
              <w:t>Structural Entropy Minimization</w:t>
            </w:r>
          </w:p>
        </w:tc>
        <w:tc>
          <w:tcPr>
            <w:tcW w:w="1440" w:type="dxa"/>
          </w:tcPr>
          <w:p w14:paraId="38F031A0"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14:paraId="71AC9160"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0452104E" w14:textId="77777777" w:rsidR="00F22D6C" w:rsidRDefault="00F22D6C" w:rsidP="00F22D6C">
            <w:pPr>
              <w:bidi w:val="0"/>
              <w:jc w:val="center"/>
              <w:rPr>
                <w:rFonts w:eastAsia="SimSun"/>
                <w:kern w:val="24"/>
                <w:lang w:bidi="ar-SA"/>
              </w:rPr>
            </w:pPr>
            <w:r>
              <w:rPr>
                <w:rFonts w:eastAsia="SimSun"/>
                <w:kern w:val="24"/>
                <w:lang w:bidi="ar-SA"/>
              </w:rPr>
              <w:t>-</w:t>
            </w:r>
          </w:p>
        </w:tc>
        <w:tc>
          <w:tcPr>
            <w:tcW w:w="1260" w:type="dxa"/>
          </w:tcPr>
          <w:p w14:paraId="5B4840B3" w14:textId="77777777"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14:paraId="746216F1" w14:textId="77777777" w:rsidTr="00F22D6C">
        <w:tc>
          <w:tcPr>
            <w:tcW w:w="540" w:type="dxa"/>
          </w:tcPr>
          <w:p w14:paraId="1F44F062" w14:textId="77777777" w:rsidR="00F22D6C" w:rsidRDefault="00F22D6C" w:rsidP="00F22D6C">
            <w:pPr>
              <w:bidi w:val="0"/>
              <w:rPr>
                <w:rFonts w:eastAsia="SimSun"/>
                <w:kern w:val="24"/>
                <w:lang w:bidi="ar-SA"/>
              </w:rPr>
            </w:pPr>
            <w:r>
              <w:rPr>
                <w:rFonts w:eastAsia="SimSun"/>
                <w:kern w:val="24"/>
                <w:lang w:bidi="ar-SA"/>
              </w:rPr>
              <w:t>42</w:t>
            </w:r>
          </w:p>
        </w:tc>
        <w:tc>
          <w:tcPr>
            <w:tcW w:w="2430" w:type="dxa"/>
          </w:tcPr>
          <w:p w14:paraId="32C6A19D" w14:textId="77777777" w:rsidR="00F22D6C" w:rsidRDefault="00F22D6C" w:rsidP="00F22D6C">
            <w:pPr>
              <w:bidi w:val="0"/>
            </w:pPr>
            <w:r>
              <w:t>Yu et al., 2024 (</w:t>
            </w:r>
            <w:proofErr w:type="spellStart"/>
            <w:r>
              <w:t>HyperSED</w:t>
            </w:r>
            <w:proofErr w:type="spellEnd"/>
            <w:r>
              <w:t>)</w:t>
            </w:r>
          </w:p>
        </w:tc>
        <w:tc>
          <w:tcPr>
            <w:tcW w:w="2700" w:type="dxa"/>
          </w:tcPr>
          <w:p w14:paraId="0932DEDA" w14:textId="77777777" w:rsidR="00F22D6C" w:rsidRDefault="00F22D6C" w:rsidP="00F22D6C">
            <w:pPr>
              <w:bidi w:val="0"/>
            </w:pPr>
            <w:r>
              <w:t>Hyperbolic Embedding, Graph Partitioning</w:t>
            </w:r>
          </w:p>
        </w:tc>
        <w:tc>
          <w:tcPr>
            <w:tcW w:w="1440" w:type="dxa"/>
          </w:tcPr>
          <w:p w14:paraId="7F9C0A5D" w14:textId="77777777"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14:paraId="20468254"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4C02A3C3" w14:textId="77777777" w:rsidR="00F22D6C" w:rsidRDefault="00F22D6C" w:rsidP="00F22D6C">
            <w:pPr>
              <w:bidi w:val="0"/>
              <w:jc w:val="center"/>
              <w:rPr>
                <w:rFonts w:eastAsia="SimSun"/>
                <w:kern w:val="24"/>
                <w:lang w:bidi="ar-SA"/>
              </w:rPr>
            </w:pPr>
            <w:r>
              <w:rPr>
                <w:rFonts w:eastAsia="SimSun"/>
                <w:kern w:val="24"/>
                <w:lang w:bidi="ar-SA"/>
              </w:rPr>
              <w:t>U</w:t>
            </w:r>
          </w:p>
        </w:tc>
        <w:tc>
          <w:tcPr>
            <w:tcW w:w="1260" w:type="dxa"/>
          </w:tcPr>
          <w:p w14:paraId="1C51421D" w14:textId="77777777" w:rsidR="00F22D6C" w:rsidRPr="00AE258B" w:rsidRDefault="00F22D6C" w:rsidP="00F22D6C">
            <w:pPr>
              <w:bidi w:val="0"/>
              <w:jc w:val="center"/>
              <w:rPr>
                <w:rFonts w:eastAsia="SimSun"/>
                <w:kern w:val="24"/>
                <w:lang w:bidi="ar-SA"/>
              </w:rPr>
            </w:pPr>
          </w:p>
        </w:tc>
      </w:tr>
      <w:tr w:rsidR="00F22D6C" w:rsidRPr="00640572" w14:paraId="7664E0AD" w14:textId="77777777" w:rsidTr="00F22D6C">
        <w:tc>
          <w:tcPr>
            <w:tcW w:w="540" w:type="dxa"/>
          </w:tcPr>
          <w:p w14:paraId="72171588" w14:textId="77777777" w:rsidR="00F22D6C" w:rsidRDefault="00F22D6C" w:rsidP="00F22D6C">
            <w:pPr>
              <w:bidi w:val="0"/>
              <w:rPr>
                <w:rFonts w:eastAsia="SimSun"/>
                <w:kern w:val="24"/>
                <w:lang w:bidi="ar-SA"/>
              </w:rPr>
            </w:pPr>
            <w:r>
              <w:rPr>
                <w:rFonts w:eastAsia="SimSun"/>
                <w:kern w:val="24"/>
                <w:lang w:bidi="ar-SA"/>
              </w:rPr>
              <w:t>43</w:t>
            </w:r>
          </w:p>
        </w:tc>
        <w:tc>
          <w:tcPr>
            <w:tcW w:w="2430" w:type="dxa"/>
          </w:tcPr>
          <w:p w14:paraId="7AA1F784" w14:textId="77777777" w:rsidR="00F22D6C" w:rsidRDefault="00F22D6C" w:rsidP="00F22D6C">
            <w:pPr>
              <w:bidi w:val="0"/>
            </w:pPr>
            <w:proofErr w:type="spellStart"/>
            <w:r>
              <w:t>Kovalchuk</w:t>
            </w:r>
            <w:proofErr w:type="spellEnd"/>
            <w:r>
              <w:t xml:space="preserve"> et al., 2025 ( </w:t>
            </w:r>
            <w:proofErr w:type="spellStart"/>
            <w:r>
              <w:t>SemConvTree</w:t>
            </w:r>
            <w:proofErr w:type="spellEnd"/>
            <w:r>
              <w:t>)</w:t>
            </w:r>
          </w:p>
        </w:tc>
        <w:tc>
          <w:tcPr>
            <w:tcW w:w="2700" w:type="dxa"/>
          </w:tcPr>
          <w:p w14:paraId="32A17F8F" w14:textId="77777777" w:rsidR="00F22D6C" w:rsidRDefault="00F22D6C" w:rsidP="00F22D6C">
            <w:pPr>
              <w:bidi w:val="0"/>
            </w:pPr>
            <w:r>
              <w:t>Semantic Convolutional Tree</w:t>
            </w:r>
          </w:p>
        </w:tc>
        <w:tc>
          <w:tcPr>
            <w:tcW w:w="1440" w:type="dxa"/>
          </w:tcPr>
          <w:p w14:paraId="78A76D7C" w14:textId="77777777"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14:paraId="4A201466" w14:textId="77777777"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14:paraId="4BBB6BB0" w14:textId="77777777" w:rsidR="00F22D6C" w:rsidRDefault="00F22D6C" w:rsidP="00F22D6C">
            <w:pPr>
              <w:bidi w:val="0"/>
              <w:jc w:val="center"/>
              <w:rPr>
                <w:rFonts w:eastAsia="SimSun"/>
                <w:kern w:val="24"/>
                <w:lang w:bidi="ar-SA"/>
              </w:rPr>
            </w:pPr>
            <w:r>
              <w:rPr>
                <w:rFonts w:eastAsia="SimSun"/>
                <w:kern w:val="24"/>
                <w:lang w:bidi="ar-SA"/>
              </w:rPr>
              <w:t>U</w:t>
            </w:r>
          </w:p>
        </w:tc>
        <w:tc>
          <w:tcPr>
            <w:tcW w:w="1260" w:type="dxa"/>
          </w:tcPr>
          <w:p w14:paraId="701F2895" w14:textId="77777777" w:rsidR="00F22D6C" w:rsidRPr="00AE258B" w:rsidRDefault="00F22D6C" w:rsidP="00F22D6C">
            <w:pPr>
              <w:bidi w:val="0"/>
              <w:jc w:val="center"/>
              <w:rPr>
                <w:rFonts w:eastAsia="SimSun"/>
                <w:kern w:val="24"/>
                <w:lang w:bidi="ar-SA"/>
              </w:rPr>
            </w:pPr>
            <w:r>
              <w:rPr>
                <w:rFonts w:eastAsia="SimSun"/>
                <w:kern w:val="24"/>
                <w:lang w:bidi="ar-SA"/>
              </w:rPr>
              <w:t>NED</w:t>
            </w:r>
          </w:p>
        </w:tc>
      </w:tr>
    </w:tbl>
    <w:p w14:paraId="170C3321" w14:textId="77777777" w:rsidR="00F95702" w:rsidRDefault="00155F75" w:rsidP="00AF6B57">
      <w:pPr>
        <w:pStyle w:val="21"/>
        <w:rPr>
          <w:rtl/>
        </w:rPr>
      </w:pPr>
      <w:bookmarkStart w:id="47" w:name="_Toc196579515"/>
      <w:r>
        <w:t>1</w:t>
      </w:r>
      <w:r w:rsidR="00F95702">
        <w:t>.1.1</w:t>
      </w:r>
      <w:r w:rsidR="00F95702">
        <w:rPr>
          <w:rFonts w:hint="cs"/>
          <w:rtl/>
        </w:rPr>
        <w:t xml:space="preserve"> معايير التقييم وقياس الأداء</w:t>
      </w:r>
      <w:bookmarkEnd w:id="47"/>
    </w:p>
    <w:p w14:paraId="4A122A37" w14:textId="77777777" w:rsidR="00AA7C59" w:rsidRDefault="00F95702" w:rsidP="00F95702">
      <w:pPr>
        <w:pStyle w:val="31"/>
        <w:rPr>
          <w:rtl/>
        </w:rPr>
      </w:pPr>
      <w:bookmarkStart w:id="48" w:name="_Toc196579516"/>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8"/>
    </w:p>
    <w:p w14:paraId="35EA66C8" w14:textId="77777777"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14:paraId="7C75E896" w14:textId="77777777"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14:paraId="5268ABD7" w14:textId="77777777"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14:paraId="14953FEF" w14:textId="77777777" w:rsidR="00347E31" w:rsidRDefault="00347E31" w:rsidP="00347E31">
      <w:pPr>
        <w:pStyle w:val="31"/>
        <w:rPr>
          <w:rtl/>
        </w:rPr>
      </w:pPr>
      <w:bookmarkStart w:id="49" w:name="_Toc196579517"/>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49"/>
      <w:r>
        <w:t xml:space="preserve"> </w:t>
      </w:r>
      <w:r>
        <w:rPr>
          <w:rFonts w:hint="cs"/>
          <w:rtl/>
        </w:rPr>
        <w:t xml:space="preserve"> </w:t>
      </w:r>
    </w:p>
    <w:p w14:paraId="3CC26BB9" w14:textId="77777777"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14:paraId="09AB5F05" w14:textId="77777777" w:rsidR="00B201A2" w:rsidRPr="00B201A2" w:rsidRDefault="00B201A2" w:rsidP="00B201A2">
      <w:pPr>
        <w:pStyle w:val="af5"/>
      </w:pPr>
      <m:oMathPara>
        <m:oMath>
          <m:r>
            <w:rPr>
              <w:rFonts w:ascii="Cambria Math" w:hAnsi="Cambria Math"/>
              <w:lang w:val="en-US"/>
            </w:rPr>
            <w:lastRenderedPageBreak/>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14:paraId="0E68E8E2" w14:textId="77777777" w:rsidR="00F95702" w:rsidRDefault="00F95702" w:rsidP="00347E31">
      <w:pPr>
        <w:pStyle w:val="31"/>
      </w:pPr>
      <w:bookmarkStart w:id="50" w:name="_Toc196579518"/>
      <w:r>
        <w:rPr>
          <w:rFonts w:hint="cs"/>
          <w:rtl/>
        </w:rPr>
        <w:t>ت.</w:t>
      </w:r>
      <w:r w:rsidR="00347E31" w:rsidRPr="00347E31">
        <w:t xml:space="preserve"> </w:t>
      </w:r>
      <w:r w:rsidR="00347E31">
        <w:t>B-</w:t>
      </w:r>
      <w:proofErr w:type="spellStart"/>
      <w:r w:rsidR="00347E31">
        <w:t>Cubed</w:t>
      </w:r>
      <w:bookmarkEnd w:id="50"/>
      <w:proofErr w:type="spellEnd"/>
    </w:p>
    <w:p w14:paraId="69BAE411" w14:textId="77777777"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14:paraId="41CC4255" w14:textId="77777777"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14:paraId="54198EC5" w14:textId="77777777"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14:paraId="7386F7E0" w14:textId="77777777" w:rsidR="006F5010" w:rsidRDefault="006F5010" w:rsidP="00853D09">
      <w:pPr>
        <w:pStyle w:val="af5"/>
        <w:rPr>
          <w:rtl/>
          <w:lang w:val="en-US"/>
        </w:rPr>
      </w:pPr>
    </w:p>
    <w:p w14:paraId="1BE04430" w14:textId="77777777" w:rsidR="006F5010" w:rsidRPr="00853D09" w:rsidRDefault="006F5010" w:rsidP="00853D09">
      <w:pPr>
        <w:pStyle w:val="af5"/>
        <w:rPr>
          <w:lang w:val="en-US"/>
        </w:rPr>
      </w:pPr>
    </w:p>
    <w:p w14:paraId="05A4AA00" w14:textId="77777777" w:rsidR="00C21873" w:rsidRDefault="00C21873" w:rsidP="00C21873">
      <w:pPr>
        <w:pStyle w:val="21"/>
        <w:rPr>
          <w:rtl/>
        </w:rPr>
      </w:pPr>
      <w:bookmarkStart w:id="51" w:name="_Toc196579519"/>
      <w:r>
        <w:t>1.1.1</w:t>
      </w:r>
      <w:r>
        <w:rPr>
          <w:rFonts w:hint="cs"/>
          <w:rtl/>
        </w:rPr>
        <w:t xml:space="preserve"> مجموعات البيانات المتاحة</w:t>
      </w:r>
      <w:bookmarkEnd w:id="51"/>
    </w:p>
    <w:p w14:paraId="191A7D32" w14:textId="77777777"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14:paraId="10F759C6" w14:textId="77777777"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14:paraId="2841ADAC" w14:textId="77777777" w:rsidR="000C2050" w:rsidRPr="00640572" w:rsidRDefault="000C2050" w:rsidP="000C2050">
            <w:pPr>
              <w:bidi w:val="0"/>
              <w:rPr>
                <w:rFonts w:eastAsia="SimSun"/>
                <w:kern w:val="24"/>
                <w:lang w:bidi="ar-SA"/>
              </w:rPr>
            </w:pPr>
          </w:p>
        </w:tc>
        <w:tc>
          <w:tcPr>
            <w:tcW w:w="1620" w:type="dxa"/>
          </w:tcPr>
          <w:p w14:paraId="7AB07666" w14:textId="77777777"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14:paraId="5EBB1BDE" w14:textId="77777777"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14:paraId="4B28F461" w14:textId="77777777"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14:paraId="7D341A2E" w14:textId="77777777"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14:paraId="52DD5AF5" w14:textId="77777777" w:rsidR="000C2050" w:rsidRDefault="000C2050" w:rsidP="000C2050">
            <w:pPr>
              <w:bidi w:val="0"/>
              <w:jc w:val="center"/>
              <w:rPr>
                <w:rFonts w:eastAsia="SimSun"/>
                <w:kern w:val="24"/>
                <w:lang w:bidi="ar-SA"/>
              </w:rPr>
            </w:pPr>
            <w:r>
              <w:rPr>
                <w:rFonts w:eastAsia="SimSun"/>
                <w:kern w:val="24"/>
                <w:lang w:bidi="ar-SA"/>
              </w:rPr>
              <w:t>Paper</w:t>
            </w:r>
          </w:p>
        </w:tc>
      </w:tr>
      <w:tr w:rsidR="000C2050" w14:paraId="50EEA72D" w14:textId="77777777" w:rsidTr="005F15C2">
        <w:trPr>
          <w:trHeight w:val="288"/>
        </w:trPr>
        <w:tc>
          <w:tcPr>
            <w:tcW w:w="500" w:type="dxa"/>
          </w:tcPr>
          <w:p w14:paraId="7C3BC290" w14:textId="77777777" w:rsidR="000C2050" w:rsidRPr="00640572" w:rsidRDefault="000C2050" w:rsidP="000C2050">
            <w:pPr>
              <w:bidi w:val="0"/>
              <w:rPr>
                <w:rFonts w:eastAsia="SimSun"/>
                <w:kern w:val="24"/>
                <w:lang w:bidi="ar-SA"/>
              </w:rPr>
            </w:pPr>
            <w:r>
              <w:rPr>
                <w:rFonts w:eastAsia="SimSun"/>
                <w:kern w:val="24"/>
                <w:lang w:bidi="ar-SA"/>
              </w:rPr>
              <w:t>1</w:t>
            </w:r>
          </w:p>
        </w:tc>
        <w:tc>
          <w:tcPr>
            <w:tcW w:w="1620" w:type="dxa"/>
          </w:tcPr>
          <w:p w14:paraId="1BA41303" w14:textId="77777777" w:rsidR="000C2050" w:rsidRPr="00640572" w:rsidRDefault="000C2050" w:rsidP="000C2050">
            <w:pPr>
              <w:bidi w:val="0"/>
              <w:rPr>
                <w:rFonts w:eastAsia="SimSun"/>
                <w:kern w:val="24"/>
                <w:lang w:bidi="ar-SA"/>
              </w:rPr>
            </w:pPr>
            <w:proofErr w:type="spellStart"/>
            <w:r>
              <w:t>Kawarith</w:t>
            </w:r>
            <w:proofErr w:type="spellEnd"/>
          </w:p>
        </w:tc>
        <w:tc>
          <w:tcPr>
            <w:tcW w:w="1805" w:type="dxa"/>
          </w:tcPr>
          <w:p w14:paraId="007A27F2" w14:textId="77777777" w:rsidR="000C2050" w:rsidRPr="00640572" w:rsidRDefault="000C2050" w:rsidP="000C2050">
            <w:pPr>
              <w:tabs>
                <w:tab w:val="center" w:pos="1017"/>
              </w:tabs>
              <w:bidi w:val="0"/>
              <w:rPr>
                <w:rFonts w:eastAsia="SimSun"/>
                <w:kern w:val="24"/>
                <w:lang w:bidi="ar-SA"/>
              </w:rPr>
            </w:pPr>
            <w:r>
              <w:t>~9K tweet</w:t>
            </w:r>
          </w:p>
        </w:tc>
        <w:tc>
          <w:tcPr>
            <w:tcW w:w="1339" w:type="dxa"/>
          </w:tcPr>
          <w:p w14:paraId="695B17D3" w14:textId="77777777" w:rsidR="000C2050" w:rsidRDefault="000C2050" w:rsidP="000C2050">
            <w:pPr>
              <w:bidi w:val="0"/>
              <w:rPr>
                <w:rFonts w:eastAsia="SimSun"/>
                <w:kern w:val="24"/>
                <w:lang w:bidi="ar-SA"/>
              </w:rPr>
            </w:pPr>
            <w:r>
              <w:rPr>
                <w:rFonts w:eastAsia="SimSun"/>
                <w:kern w:val="24"/>
                <w:lang w:bidi="ar-SA"/>
              </w:rPr>
              <w:t>7</w:t>
            </w:r>
          </w:p>
        </w:tc>
        <w:tc>
          <w:tcPr>
            <w:tcW w:w="1587" w:type="dxa"/>
          </w:tcPr>
          <w:p w14:paraId="66ADDA3C" w14:textId="77777777"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14:paraId="369A1A45" w14:textId="728FA96F" w:rsidR="000C2050" w:rsidRPr="00640572" w:rsidRDefault="008C2F8D" w:rsidP="003F7C44">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sidR="003F7C44" w:rsidRPr="003F7C44">
              <w:rPr>
                <w:rFonts w:eastAsia="SimSun"/>
              </w:rPr>
              <w:t>(</w:t>
            </w:r>
            <w:proofErr w:type="spellStart"/>
            <w:r w:rsidR="003F7C44" w:rsidRPr="003F7C44">
              <w:rPr>
                <w:rFonts w:eastAsia="SimSun"/>
              </w:rPr>
              <w:t>Alharbi</w:t>
            </w:r>
            <w:proofErr w:type="spellEnd"/>
            <w:r w:rsidR="003F7C44" w:rsidRPr="003F7C44">
              <w:rPr>
                <w:rFonts w:eastAsia="SimSun"/>
              </w:rPr>
              <w:t xml:space="preserve"> &amp; Lee, </w:t>
            </w:r>
            <w:proofErr w:type="spellStart"/>
            <w:r w:rsidR="003F7C44" w:rsidRPr="003F7C44">
              <w:rPr>
                <w:rFonts w:eastAsia="SimSun"/>
              </w:rPr>
              <w:t>n.d.</w:t>
            </w:r>
            <w:proofErr w:type="spellEnd"/>
            <w:r w:rsidR="003F7C44" w:rsidRPr="003F7C44">
              <w:rPr>
                <w:rFonts w:eastAsia="SimSun"/>
              </w:rPr>
              <w:t>)</w:t>
            </w:r>
            <w:r>
              <w:rPr>
                <w:rFonts w:eastAsia="SimSun"/>
                <w:kern w:val="24"/>
                <w:lang w:bidi="ar-SA"/>
              </w:rPr>
              <w:fldChar w:fldCharType="end"/>
            </w:r>
          </w:p>
        </w:tc>
      </w:tr>
      <w:tr w:rsidR="000C2050" w:rsidRPr="00640572" w14:paraId="018851CC" w14:textId="77777777" w:rsidTr="005F15C2">
        <w:trPr>
          <w:trHeight w:val="298"/>
        </w:trPr>
        <w:tc>
          <w:tcPr>
            <w:tcW w:w="500" w:type="dxa"/>
          </w:tcPr>
          <w:p w14:paraId="6E904894" w14:textId="77777777" w:rsidR="000C2050" w:rsidRPr="00640572" w:rsidRDefault="000C2050" w:rsidP="000C2050">
            <w:pPr>
              <w:bidi w:val="0"/>
              <w:rPr>
                <w:rFonts w:eastAsia="SimSun"/>
                <w:kern w:val="24"/>
                <w:lang w:bidi="ar-SA"/>
              </w:rPr>
            </w:pPr>
            <w:r>
              <w:rPr>
                <w:rFonts w:eastAsia="SimSun"/>
                <w:kern w:val="24"/>
                <w:lang w:bidi="ar-SA"/>
              </w:rPr>
              <w:t>2</w:t>
            </w:r>
          </w:p>
        </w:tc>
        <w:tc>
          <w:tcPr>
            <w:tcW w:w="1620" w:type="dxa"/>
          </w:tcPr>
          <w:p w14:paraId="303D50CD" w14:textId="77777777"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14:paraId="3B5185D7" w14:textId="77777777" w:rsidR="000C2050" w:rsidRPr="00640572" w:rsidRDefault="000C2050" w:rsidP="000C2050">
            <w:pPr>
              <w:tabs>
                <w:tab w:val="center" w:pos="1107"/>
              </w:tabs>
              <w:bidi w:val="0"/>
              <w:rPr>
                <w:rFonts w:eastAsia="SimSun"/>
                <w:kern w:val="24"/>
                <w:lang w:bidi="ar-SA"/>
              </w:rPr>
            </w:pPr>
            <w:r>
              <w:t>~68K tweet</w:t>
            </w:r>
          </w:p>
        </w:tc>
        <w:tc>
          <w:tcPr>
            <w:tcW w:w="1339" w:type="dxa"/>
          </w:tcPr>
          <w:p w14:paraId="418859E1" w14:textId="77777777" w:rsidR="000C2050" w:rsidRDefault="000C2050" w:rsidP="000C2050">
            <w:pPr>
              <w:bidi w:val="0"/>
              <w:rPr>
                <w:rFonts w:eastAsia="SimSun"/>
                <w:kern w:val="24"/>
                <w:lang w:bidi="ar-SA"/>
              </w:rPr>
            </w:pPr>
            <w:r>
              <w:rPr>
                <w:rFonts w:eastAsia="SimSun"/>
                <w:kern w:val="24"/>
                <w:lang w:bidi="ar-SA"/>
              </w:rPr>
              <w:t>503</w:t>
            </w:r>
          </w:p>
        </w:tc>
        <w:tc>
          <w:tcPr>
            <w:tcW w:w="1587" w:type="dxa"/>
          </w:tcPr>
          <w:p w14:paraId="26ECDF3C" w14:textId="77777777"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14:paraId="683CDA1C" w14:textId="030295BC" w:rsidR="000C2050" w:rsidRPr="00640572" w:rsidRDefault="000C2050" w:rsidP="008C2F8D">
            <w:pPr>
              <w:bidi w:val="0"/>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{"citationID":"oZFEJNZy","properties":{"formattedCitation":"(McMinn et al., 2013)","plainCitation":"(McMinn et al., 2013)","dontUpdate":true,"noteIndex":0},"citationItems":[{"id":167,"uris":["http://zotero.org/users/local/50TXpa6m/items/I6KI5TY5"],"itemData":{"id":167,"type":"paper-conference","abstract":"Despite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14:paraId="600B3BCE" w14:textId="77777777" w:rsidTr="005F15C2">
        <w:trPr>
          <w:trHeight w:val="288"/>
        </w:trPr>
        <w:tc>
          <w:tcPr>
            <w:tcW w:w="500" w:type="dxa"/>
          </w:tcPr>
          <w:p w14:paraId="65B6A89E" w14:textId="77777777" w:rsidR="000C2050" w:rsidRDefault="000C2050" w:rsidP="000C2050">
            <w:pPr>
              <w:bidi w:val="0"/>
              <w:rPr>
                <w:rFonts w:eastAsia="SimSun"/>
                <w:kern w:val="24"/>
                <w:lang w:bidi="ar-SA"/>
              </w:rPr>
            </w:pPr>
            <w:r>
              <w:rPr>
                <w:rFonts w:eastAsia="SimSun"/>
                <w:kern w:val="24"/>
                <w:lang w:bidi="ar-SA"/>
              </w:rPr>
              <w:t>3</w:t>
            </w:r>
          </w:p>
        </w:tc>
        <w:tc>
          <w:tcPr>
            <w:tcW w:w="1620" w:type="dxa"/>
          </w:tcPr>
          <w:p w14:paraId="2B6FA75E" w14:textId="77777777" w:rsidR="000C2050" w:rsidRDefault="000C2050" w:rsidP="000C2050">
            <w:pPr>
              <w:bidi w:val="0"/>
            </w:pPr>
            <w:r>
              <w:t>Maven</w:t>
            </w:r>
          </w:p>
        </w:tc>
        <w:tc>
          <w:tcPr>
            <w:tcW w:w="1805" w:type="dxa"/>
          </w:tcPr>
          <w:p w14:paraId="75748AA6" w14:textId="77777777" w:rsidR="000C2050" w:rsidRDefault="000C2050" w:rsidP="000C2050">
            <w:pPr>
              <w:tabs>
                <w:tab w:val="center" w:pos="1107"/>
              </w:tabs>
              <w:bidi w:val="0"/>
            </w:pPr>
            <w:r>
              <w:t>~10K tweet</w:t>
            </w:r>
          </w:p>
        </w:tc>
        <w:tc>
          <w:tcPr>
            <w:tcW w:w="1339" w:type="dxa"/>
          </w:tcPr>
          <w:p w14:paraId="12F809C7" w14:textId="77777777" w:rsidR="000C2050" w:rsidRDefault="000C2050" w:rsidP="000C2050">
            <w:pPr>
              <w:bidi w:val="0"/>
              <w:rPr>
                <w:rFonts w:eastAsia="SimSun"/>
                <w:kern w:val="24"/>
                <w:lang w:bidi="ar-SA"/>
              </w:rPr>
            </w:pPr>
            <w:r>
              <w:t>164</w:t>
            </w:r>
          </w:p>
        </w:tc>
        <w:tc>
          <w:tcPr>
            <w:tcW w:w="1587" w:type="dxa"/>
          </w:tcPr>
          <w:p w14:paraId="509BDA5A" w14:textId="77777777" w:rsidR="000C2050" w:rsidRDefault="000C2050" w:rsidP="000C2050">
            <w:pPr>
              <w:bidi w:val="0"/>
              <w:rPr>
                <w:rFonts w:eastAsia="SimSun"/>
                <w:kern w:val="24"/>
                <w:lang w:bidi="ar-SA"/>
              </w:rPr>
            </w:pPr>
            <w:r>
              <w:rPr>
                <w:rFonts w:eastAsia="SimSun"/>
                <w:kern w:val="24"/>
                <w:lang w:bidi="ar-SA"/>
              </w:rPr>
              <w:t>English</w:t>
            </w:r>
          </w:p>
        </w:tc>
        <w:tc>
          <w:tcPr>
            <w:tcW w:w="3161" w:type="dxa"/>
          </w:tcPr>
          <w:p w14:paraId="06149E58" w14:textId="77777777"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14:paraId="546271D4" w14:textId="77777777" w:rsidTr="005F15C2">
        <w:trPr>
          <w:trHeight w:val="298"/>
        </w:trPr>
        <w:tc>
          <w:tcPr>
            <w:tcW w:w="500" w:type="dxa"/>
          </w:tcPr>
          <w:p w14:paraId="2A0243A0" w14:textId="77777777" w:rsidR="000C2050" w:rsidRPr="00640572" w:rsidRDefault="000C2050" w:rsidP="000C2050">
            <w:pPr>
              <w:bidi w:val="0"/>
              <w:rPr>
                <w:rFonts w:eastAsia="SimSun"/>
                <w:kern w:val="24"/>
                <w:lang w:bidi="ar-SA"/>
              </w:rPr>
            </w:pPr>
            <w:r>
              <w:rPr>
                <w:rFonts w:eastAsia="SimSun"/>
                <w:kern w:val="24"/>
                <w:lang w:bidi="ar-SA"/>
              </w:rPr>
              <w:t>4</w:t>
            </w:r>
          </w:p>
        </w:tc>
        <w:tc>
          <w:tcPr>
            <w:tcW w:w="1620" w:type="dxa"/>
          </w:tcPr>
          <w:p w14:paraId="33E91948" w14:textId="77777777" w:rsidR="000C2050" w:rsidRPr="00640572" w:rsidRDefault="000C2050" w:rsidP="000C2050">
            <w:pPr>
              <w:bidi w:val="0"/>
              <w:rPr>
                <w:rFonts w:eastAsia="SimSun"/>
                <w:kern w:val="24"/>
                <w:lang w:bidi="ar-SA"/>
              </w:rPr>
            </w:pPr>
            <w:r>
              <w:t>Events 2018</w:t>
            </w:r>
          </w:p>
        </w:tc>
        <w:tc>
          <w:tcPr>
            <w:tcW w:w="1805" w:type="dxa"/>
          </w:tcPr>
          <w:p w14:paraId="107BB5ED" w14:textId="77777777"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14:paraId="74FF059C" w14:textId="77777777" w:rsidR="000C2050" w:rsidRDefault="000C2050" w:rsidP="000C2050">
            <w:pPr>
              <w:bidi w:val="0"/>
            </w:pPr>
            <w:r>
              <w:t>257</w:t>
            </w:r>
          </w:p>
        </w:tc>
        <w:tc>
          <w:tcPr>
            <w:tcW w:w="1587" w:type="dxa"/>
          </w:tcPr>
          <w:p w14:paraId="76871A92" w14:textId="77777777" w:rsidR="000C2050" w:rsidRPr="00640572" w:rsidRDefault="000C2050" w:rsidP="000C2050">
            <w:pPr>
              <w:bidi w:val="0"/>
              <w:rPr>
                <w:rFonts w:eastAsia="SimSun"/>
                <w:kern w:val="24"/>
                <w:lang w:bidi="ar-SA"/>
              </w:rPr>
            </w:pPr>
            <w:r>
              <w:t>French</w:t>
            </w:r>
          </w:p>
        </w:tc>
        <w:tc>
          <w:tcPr>
            <w:tcW w:w="3161" w:type="dxa"/>
          </w:tcPr>
          <w:p w14:paraId="38133845" w14:textId="77777777" w:rsidR="000C2050" w:rsidRPr="00640572" w:rsidRDefault="008C2F8D" w:rsidP="000C2050">
            <w:pPr>
              <w:bidi w:val="0"/>
              <w:rPr>
                <w:rFonts w:eastAsia="SimSun"/>
                <w:kern w:val="24"/>
                <w:lang w:bidi="ar-SA"/>
              </w:rPr>
            </w:pPr>
            <w:r>
              <w:rPr>
                <w:rFonts w:eastAsia="SimSun"/>
                <w:kern w:val="24"/>
                <w:lang w:bidi="ar-SA"/>
              </w:rPr>
              <w:t>-</w:t>
            </w:r>
          </w:p>
        </w:tc>
      </w:tr>
      <w:tr w:rsidR="000C2050" w14:paraId="7B68FF9F" w14:textId="77777777" w:rsidTr="005F15C2">
        <w:trPr>
          <w:trHeight w:val="298"/>
        </w:trPr>
        <w:tc>
          <w:tcPr>
            <w:tcW w:w="500" w:type="dxa"/>
          </w:tcPr>
          <w:p w14:paraId="5FB5A5C9" w14:textId="77777777" w:rsidR="000C2050" w:rsidRDefault="000C2050" w:rsidP="000C2050">
            <w:pPr>
              <w:bidi w:val="0"/>
              <w:rPr>
                <w:rFonts w:eastAsia="SimSun"/>
                <w:kern w:val="24"/>
                <w:lang w:bidi="ar-SA"/>
              </w:rPr>
            </w:pPr>
            <w:r>
              <w:rPr>
                <w:rFonts w:eastAsia="SimSun"/>
                <w:kern w:val="24"/>
                <w:lang w:bidi="ar-SA"/>
              </w:rPr>
              <w:t>5</w:t>
            </w:r>
          </w:p>
        </w:tc>
        <w:tc>
          <w:tcPr>
            <w:tcW w:w="1620" w:type="dxa"/>
          </w:tcPr>
          <w:p w14:paraId="56A5ECB4" w14:textId="77777777" w:rsidR="000C2050" w:rsidRDefault="000C2050" w:rsidP="000C2050">
            <w:pPr>
              <w:bidi w:val="0"/>
            </w:pPr>
            <w:r>
              <w:t>FA Cup</w:t>
            </w:r>
          </w:p>
        </w:tc>
        <w:tc>
          <w:tcPr>
            <w:tcW w:w="1805" w:type="dxa"/>
          </w:tcPr>
          <w:p w14:paraId="3676A9AE" w14:textId="77777777"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14:paraId="01584E75" w14:textId="77777777" w:rsidR="000C2050" w:rsidRDefault="000C2050" w:rsidP="000C2050">
            <w:pPr>
              <w:bidi w:val="0"/>
            </w:pPr>
          </w:p>
        </w:tc>
        <w:tc>
          <w:tcPr>
            <w:tcW w:w="1587" w:type="dxa"/>
          </w:tcPr>
          <w:p w14:paraId="33C6949A" w14:textId="77777777" w:rsidR="000C2050" w:rsidRPr="00640572" w:rsidRDefault="005F15C2" w:rsidP="000C2050">
            <w:pPr>
              <w:bidi w:val="0"/>
              <w:rPr>
                <w:rFonts w:eastAsia="SimSun"/>
                <w:kern w:val="24"/>
                <w:lang w:bidi="ar-SA"/>
              </w:rPr>
            </w:pPr>
            <w:r>
              <w:t>English</w:t>
            </w:r>
          </w:p>
        </w:tc>
        <w:tc>
          <w:tcPr>
            <w:tcW w:w="3161" w:type="dxa"/>
          </w:tcPr>
          <w:p w14:paraId="643FB754" w14:textId="77777777" w:rsidR="000C2050" w:rsidRPr="00640572" w:rsidRDefault="008C2F8D" w:rsidP="000C2050">
            <w:pPr>
              <w:bidi w:val="0"/>
              <w:rPr>
                <w:rFonts w:eastAsia="SimSun"/>
                <w:kern w:val="24"/>
                <w:lang w:bidi="ar-SA"/>
              </w:rPr>
            </w:pPr>
            <w:r>
              <w:rPr>
                <w:rFonts w:eastAsia="SimSun"/>
                <w:kern w:val="24"/>
                <w:lang w:bidi="ar-SA"/>
              </w:rPr>
              <w:t>-</w:t>
            </w:r>
          </w:p>
        </w:tc>
      </w:tr>
      <w:tr w:rsidR="000C2050" w14:paraId="6C455832" w14:textId="77777777" w:rsidTr="005F15C2">
        <w:trPr>
          <w:trHeight w:val="288"/>
        </w:trPr>
        <w:tc>
          <w:tcPr>
            <w:tcW w:w="500" w:type="dxa"/>
          </w:tcPr>
          <w:p w14:paraId="062360B7" w14:textId="77777777" w:rsidR="000C2050" w:rsidRDefault="000C2050" w:rsidP="000C2050">
            <w:pPr>
              <w:bidi w:val="0"/>
              <w:rPr>
                <w:rFonts w:eastAsia="SimSun"/>
                <w:kern w:val="24"/>
                <w:lang w:bidi="ar-SA"/>
              </w:rPr>
            </w:pPr>
            <w:r>
              <w:rPr>
                <w:rFonts w:eastAsia="SimSun"/>
                <w:kern w:val="24"/>
                <w:lang w:bidi="ar-SA"/>
              </w:rPr>
              <w:t>6</w:t>
            </w:r>
          </w:p>
        </w:tc>
        <w:tc>
          <w:tcPr>
            <w:tcW w:w="1620" w:type="dxa"/>
          </w:tcPr>
          <w:p w14:paraId="1641F9F7" w14:textId="77777777" w:rsidR="000C2050" w:rsidRDefault="000C2050" w:rsidP="000C2050">
            <w:pPr>
              <w:bidi w:val="0"/>
            </w:pPr>
            <w:proofErr w:type="spellStart"/>
            <w:r>
              <w:t>CrisisLex</w:t>
            </w:r>
            <w:proofErr w:type="spellEnd"/>
          </w:p>
        </w:tc>
        <w:tc>
          <w:tcPr>
            <w:tcW w:w="1805" w:type="dxa"/>
          </w:tcPr>
          <w:p w14:paraId="7C1F3605" w14:textId="77777777"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14:paraId="54684DFC" w14:textId="77777777" w:rsidR="000C2050" w:rsidRDefault="000C2050" w:rsidP="000C2050">
            <w:pPr>
              <w:bidi w:val="0"/>
            </w:pPr>
            <w:r>
              <w:t>6</w:t>
            </w:r>
          </w:p>
        </w:tc>
        <w:tc>
          <w:tcPr>
            <w:tcW w:w="1587" w:type="dxa"/>
          </w:tcPr>
          <w:p w14:paraId="4084933D" w14:textId="77777777" w:rsidR="000C2050" w:rsidRPr="00640572" w:rsidRDefault="000C2050" w:rsidP="000C2050">
            <w:pPr>
              <w:bidi w:val="0"/>
              <w:rPr>
                <w:rFonts w:eastAsia="SimSun"/>
                <w:kern w:val="24"/>
                <w:lang w:bidi="ar-SA"/>
              </w:rPr>
            </w:pPr>
            <w:r>
              <w:t>English</w:t>
            </w:r>
          </w:p>
        </w:tc>
        <w:tc>
          <w:tcPr>
            <w:tcW w:w="3161" w:type="dxa"/>
          </w:tcPr>
          <w:p w14:paraId="39116B12" w14:textId="77777777"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14:paraId="50AAEEC0" w14:textId="77777777" w:rsidTr="005F15C2">
        <w:trPr>
          <w:trHeight w:val="298"/>
        </w:trPr>
        <w:tc>
          <w:tcPr>
            <w:tcW w:w="500" w:type="dxa"/>
          </w:tcPr>
          <w:p w14:paraId="3B555B05" w14:textId="77777777" w:rsidR="000C2050" w:rsidRDefault="005F15C2" w:rsidP="000C2050">
            <w:pPr>
              <w:bidi w:val="0"/>
              <w:rPr>
                <w:rFonts w:eastAsia="SimSun"/>
                <w:kern w:val="24"/>
                <w:lang w:bidi="ar-SA"/>
              </w:rPr>
            </w:pPr>
            <w:r>
              <w:rPr>
                <w:rFonts w:eastAsia="SimSun"/>
                <w:kern w:val="24"/>
                <w:lang w:bidi="ar-SA"/>
              </w:rPr>
              <w:t>7</w:t>
            </w:r>
          </w:p>
        </w:tc>
        <w:tc>
          <w:tcPr>
            <w:tcW w:w="1620" w:type="dxa"/>
          </w:tcPr>
          <w:p w14:paraId="5491952C" w14:textId="77777777" w:rsidR="000C2050" w:rsidRDefault="000C2050" w:rsidP="000C2050">
            <w:pPr>
              <w:bidi w:val="0"/>
            </w:pPr>
            <w:r>
              <w:t>Few Events</w:t>
            </w:r>
          </w:p>
        </w:tc>
        <w:tc>
          <w:tcPr>
            <w:tcW w:w="1805" w:type="dxa"/>
          </w:tcPr>
          <w:p w14:paraId="7014A853" w14:textId="77777777" w:rsidR="000C2050" w:rsidRDefault="008C2F8D" w:rsidP="000C2050">
            <w:pPr>
              <w:bidi w:val="0"/>
              <w:rPr>
                <w:rFonts w:eastAsia="SimSun"/>
                <w:kern w:val="24"/>
                <w:lang w:bidi="ar-SA"/>
              </w:rPr>
            </w:pPr>
            <w:r>
              <w:t>~8K tweet</w:t>
            </w:r>
          </w:p>
        </w:tc>
        <w:tc>
          <w:tcPr>
            <w:tcW w:w="1339" w:type="dxa"/>
          </w:tcPr>
          <w:p w14:paraId="638A7535" w14:textId="77777777" w:rsidR="000C2050" w:rsidRDefault="008C2F8D" w:rsidP="000C2050">
            <w:pPr>
              <w:bidi w:val="0"/>
            </w:pPr>
            <w:r>
              <w:t>64</w:t>
            </w:r>
          </w:p>
        </w:tc>
        <w:tc>
          <w:tcPr>
            <w:tcW w:w="1587" w:type="dxa"/>
          </w:tcPr>
          <w:p w14:paraId="51BF523C" w14:textId="77777777" w:rsidR="000C2050" w:rsidRDefault="005F15C2" w:rsidP="000C2050">
            <w:pPr>
              <w:bidi w:val="0"/>
            </w:pPr>
            <w:r>
              <w:t>English</w:t>
            </w:r>
          </w:p>
        </w:tc>
        <w:tc>
          <w:tcPr>
            <w:tcW w:w="3161" w:type="dxa"/>
          </w:tcPr>
          <w:p w14:paraId="33C2BBC9" w14:textId="77777777" w:rsidR="000C2050" w:rsidRPr="00640572" w:rsidRDefault="000C2050" w:rsidP="000C2050">
            <w:pPr>
              <w:bidi w:val="0"/>
              <w:rPr>
                <w:rFonts w:eastAsia="SimSun"/>
                <w:kern w:val="24"/>
                <w:lang w:bidi="ar-SA"/>
              </w:rPr>
            </w:pPr>
          </w:p>
        </w:tc>
      </w:tr>
      <w:tr w:rsidR="000C2050" w14:paraId="59243B61" w14:textId="77777777" w:rsidTr="005F15C2">
        <w:trPr>
          <w:trHeight w:val="288"/>
        </w:trPr>
        <w:tc>
          <w:tcPr>
            <w:tcW w:w="500" w:type="dxa"/>
          </w:tcPr>
          <w:p w14:paraId="489628B2" w14:textId="77777777" w:rsidR="000C2050" w:rsidRDefault="005F15C2" w:rsidP="000C2050">
            <w:pPr>
              <w:bidi w:val="0"/>
              <w:rPr>
                <w:rFonts w:eastAsia="SimSun"/>
                <w:kern w:val="24"/>
                <w:lang w:bidi="ar-SA"/>
              </w:rPr>
            </w:pPr>
            <w:r>
              <w:rPr>
                <w:rFonts w:eastAsia="SimSun"/>
                <w:kern w:val="24"/>
                <w:lang w:bidi="ar-SA"/>
              </w:rPr>
              <w:t>8</w:t>
            </w:r>
          </w:p>
        </w:tc>
        <w:tc>
          <w:tcPr>
            <w:tcW w:w="1620" w:type="dxa"/>
          </w:tcPr>
          <w:p w14:paraId="43A4128D" w14:textId="77777777" w:rsidR="000C2050" w:rsidRDefault="000C2050" w:rsidP="000C2050">
            <w:pPr>
              <w:bidi w:val="0"/>
            </w:pPr>
            <w:r>
              <w:t>KBP</w:t>
            </w:r>
          </w:p>
        </w:tc>
        <w:tc>
          <w:tcPr>
            <w:tcW w:w="1805" w:type="dxa"/>
          </w:tcPr>
          <w:p w14:paraId="0868758E" w14:textId="77777777"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14:paraId="2A728342" w14:textId="77777777" w:rsidR="000C2050" w:rsidRDefault="000C2050" w:rsidP="000C2050">
            <w:pPr>
              <w:bidi w:val="0"/>
            </w:pPr>
            <w:r>
              <w:t>100</w:t>
            </w:r>
          </w:p>
        </w:tc>
        <w:tc>
          <w:tcPr>
            <w:tcW w:w="1587" w:type="dxa"/>
          </w:tcPr>
          <w:p w14:paraId="06223713" w14:textId="77777777" w:rsidR="000C2050" w:rsidRDefault="000C2050" w:rsidP="000C2050">
            <w:pPr>
              <w:bidi w:val="0"/>
            </w:pPr>
            <w:r>
              <w:t>English</w:t>
            </w:r>
          </w:p>
        </w:tc>
        <w:tc>
          <w:tcPr>
            <w:tcW w:w="3161" w:type="dxa"/>
          </w:tcPr>
          <w:p w14:paraId="69A77AF0" w14:textId="77777777"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14:paraId="3E1CBE24" w14:textId="77777777" w:rsidTr="005F15C2">
        <w:trPr>
          <w:trHeight w:val="298"/>
        </w:trPr>
        <w:tc>
          <w:tcPr>
            <w:tcW w:w="500" w:type="dxa"/>
          </w:tcPr>
          <w:p w14:paraId="5E06CB2F" w14:textId="77777777" w:rsidR="000C2050" w:rsidRDefault="005F15C2" w:rsidP="000C2050">
            <w:pPr>
              <w:bidi w:val="0"/>
              <w:rPr>
                <w:rFonts w:eastAsia="SimSun"/>
                <w:kern w:val="24"/>
                <w:lang w:bidi="ar-SA"/>
              </w:rPr>
            </w:pPr>
            <w:r>
              <w:rPr>
                <w:rFonts w:eastAsia="SimSun"/>
                <w:kern w:val="24"/>
                <w:lang w:bidi="ar-SA"/>
              </w:rPr>
              <w:t>9</w:t>
            </w:r>
          </w:p>
        </w:tc>
        <w:tc>
          <w:tcPr>
            <w:tcW w:w="1620" w:type="dxa"/>
          </w:tcPr>
          <w:p w14:paraId="45ADA6D6" w14:textId="77777777" w:rsidR="000C2050" w:rsidRDefault="000C2050" w:rsidP="000C2050">
            <w:pPr>
              <w:bidi w:val="0"/>
            </w:pPr>
            <w:proofErr w:type="spellStart"/>
            <w:r>
              <w:t>FloDust</w:t>
            </w:r>
            <w:proofErr w:type="spellEnd"/>
          </w:p>
        </w:tc>
        <w:tc>
          <w:tcPr>
            <w:tcW w:w="1805" w:type="dxa"/>
          </w:tcPr>
          <w:p w14:paraId="31E634A3" w14:textId="77777777" w:rsidR="000C2050" w:rsidRDefault="008C2F8D" w:rsidP="000C2050">
            <w:pPr>
              <w:bidi w:val="0"/>
              <w:rPr>
                <w:rFonts w:eastAsia="SimSun"/>
                <w:kern w:val="24"/>
                <w:lang w:bidi="ar-SA"/>
              </w:rPr>
            </w:pPr>
            <w:r>
              <w:t>~20K tweet</w:t>
            </w:r>
          </w:p>
        </w:tc>
        <w:tc>
          <w:tcPr>
            <w:tcW w:w="1339" w:type="dxa"/>
          </w:tcPr>
          <w:p w14:paraId="677E2356" w14:textId="77777777" w:rsidR="000C2050" w:rsidRDefault="000C2050" w:rsidP="000C2050">
            <w:pPr>
              <w:bidi w:val="0"/>
            </w:pPr>
            <w:r>
              <w:t>3</w:t>
            </w:r>
          </w:p>
        </w:tc>
        <w:tc>
          <w:tcPr>
            <w:tcW w:w="1587" w:type="dxa"/>
          </w:tcPr>
          <w:p w14:paraId="6D1E7713" w14:textId="77777777" w:rsidR="000C2050" w:rsidRDefault="000C2050" w:rsidP="000C2050">
            <w:pPr>
              <w:bidi w:val="0"/>
            </w:pPr>
            <w:r>
              <w:t>Arabic</w:t>
            </w:r>
          </w:p>
        </w:tc>
        <w:tc>
          <w:tcPr>
            <w:tcW w:w="3161" w:type="dxa"/>
          </w:tcPr>
          <w:p w14:paraId="44CB1621" w14:textId="65D77938" w:rsidR="000C2050" w:rsidRPr="00640572" w:rsidRDefault="008C2F8D" w:rsidP="008C2F8D">
            <w:pPr>
              <w:bidi w:val="0"/>
              <w:rPr>
                <w:rFonts w:eastAsia="SimSun"/>
                <w:kern w:val="24"/>
                <w:lang w:bidi="ar-SA"/>
              </w:rPr>
            </w:pPr>
            <w:r>
              <w:rPr>
                <w:rFonts w:eastAsia="SimSun"/>
                <w:kern w:val="24"/>
                <w:lang w:bidi="ar-SA"/>
              </w:rPr>
              <w:fldChar w:fldCharType="begin"/>
            </w:r>
            <w:r w:rsidR="003F7C44">
              <w:rPr>
                <w:rFonts w:eastAsia="SimSun"/>
                <w:kern w:val="24"/>
                <w:lang w:bidi="ar-SA"/>
              </w:rPr>
              <w:instrText xml:space="preserve"> ADDIN ZOTERO_ITEM CSL_CITATION {"citationID":"0kMNVKdS","properties":{"formattedCitation":"(Hamoui et al., n.d.)","plainCitation":"(Hamoui et al., n.d.)","dontUpdate":true,"noteIndex":0},"citationItems":[{"id":162,"uris":["http://zotero.org/users/local/50TXpa6m/items/6P2XRTQI"],"itemData":{"id":162,"type":"article-journal","abstract":"The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w:t>
            </w:r>
            <w:proofErr w:type="spellStart"/>
            <w:r w:rsidR="001B0EB5">
              <w:rPr>
                <w:rFonts w:eastAsia="SimSun"/>
              </w:rPr>
              <w:t>Hamoui</w:t>
            </w:r>
            <w:proofErr w:type="spellEnd"/>
            <w:r w:rsidR="001B0EB5">
              <w:rPr>
                <w:rFonts w:eastAsia="SimSun"/>
              </w:rPr>
              <w:t xml:space="preserve"> et al., 2021</w:t>
            </w:r>
            <w:r w:rsidRPr="008C2F8D">
              <w:rPr>
                <w:rFonts w:eastAsia="SimSun"/>
              </w:rPr>
              <w:t>)</w:t>
            </w:r>
            <w:r>
              <w:rPr>
                <w:rFonts w:eastAsia="SimSun"/>
                <w:kern w:val="24"/>
                <w:lang w:bidi="ar-SA"/>
              </w:rPr>
              <w:fldChar w:fldCharType="end"/>
            </w:r>
          </w:p>
        </w:tc>
      </w:tr>
      <w:tr w:rsidR="000C2050" w14:paraId="7BA89F28" w14:textId="77777777" w:rsidTr="005F15C2">
        <w:trPr>
          <w:trHeight w:val="298"/>
        </w:trPr>
        <w:tc>
          <w:tcPr>
            <w:tcW w:w="500" w:type="dxa"/>
          </w:tcPr>
          <w:p w14:paraId="6FB72FDC" w14:textId="77777777" w:rsidR="000C2050" w:rsidRDefault="005F15C2" w:rsidP="000C2050">
            <w:pPr>
              <w:bidi w:val="0"/>
              <w:rPr>
                <w:rFonts w:eastAsia="SimSun"/>
                <w:kern w:val="24"/>
                <w:lang w:bidi="ar-SA"/>
              </w:rPr>
            </w:pPr>
            <w:r>
              <w:rPr>
                <w:rFonts w:eastAsia="SimSun"/>
                <w:kern w:val="24"/>
                <w:lang w:bidi="ar-SA"/>
              </w:rPr>
              <w:t>10</w:t>
            </w:r>
          </w:p>
        </w:tc>
        <w:tc>
          <w:tcPr>
            <w:tcW w:w="1620" w:type="dxa"/>
          </w:tcPr>
          <w:p w14:paraId="61B40162" w14:textId="77777777" w:rsidR="000C2050" w:rsidRDefault="000C2050" w:rsidP="000C2050">
            <w:pPr>
              <w:bidi w:val="0"/>
            </w:pPr>
            <w:proofErr w:type="spellStart"/>
            <w:r>
              <w:t>CrisisMMD</w:t>
            </w:r>
            <w:proofErr w:type="spellEnd"/>
          </w:p>
        </w:tc>
        <w:tc>
          <w:tcPr>
            <w:tcW w:w="1805" w:type="dxa"/>
          </w:tcPr>
          <w:p w14:paraId="51A5ED2F" w14:textId="77777777"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14:paraId="65890315" w14:textId="77777777" w:rsidR="000C2050" w:rsidRDefault="005F15C2" w:rsidP="000C2050">
            <w:pPr>
              <w:bidi w:val="0"/>
            </w:pPr>
            <w:r>
              <w:t>7</w:t>
            </w:r>
          </w:p>
        </w:tc>
        <w:tc>
          <w:tcPr>
            <w:tcW w:w="1587" w:type="dxa"/>
          </w:tcPr>
          <w:p w14:paraId="544822C1" w14:textId="77777777" w:rsidR="000C2050" w:rsidRDefault="005F15C2" w:rsidP="000C2050">
            <w:pPr>
              <w:bidi w:val="0"/>
            </w:pPr>
            <w:r>
              <w:t>English</w:t>
            </w:r>
          </w:p>
        </w:tc>
        <w:tc>
          <w:tcPr>
            <w:tcW w:w="3161" w:type="dxa"/>
          </w:tcPr>
          <w:p w14:paraId="6E6A360E" w14:textId="77777777" w:rsidR="000C2050" w:rsidRPr="00640572" w:rsidRDefault="001B0EB5" w:rsidP="00762434">
            <w:pPr>
              <w:keepNext/>
              <w:bidi w:val="0"/>
              <w:rPr>
                <w:rFonts w:eastAsia="SimSun"/>
                <w:kern w:val="24"/>
                <w:lang w:bidi="ar-SA"/>
              </w:rPr>
            </w:pPr>
            <w:r>
              <w:rPr>
                <w:rFonts w:eastAsia="SimSun"/>
                <w:kern w:val="24"/>
                <w:lang w:bidi="ar-SA"/>
              </w:rPr>
              <w:t>-</w:t>
            </w:r>
          </w:p>
        </w:tc>
      </w:tr>
    </w:tbl>
    <w:p w14:paraId="0EEECD47" w14:textId="77777777"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1</w:t>
      </w:r>
      <w:r>
        <w:rPr>
          <w:rtl/>
        </w:rPr>
        <w:fldChar w:fldCharType="end"/>
      </w:r>
      <w:r>
        <w:rPr>
          <w:rFonts w:hint="cs"/>
          <w:noProof/>
          <w:rtl/>
        </w:rPr>
        <w:t>: مجموعات البيانات المتاحة لمسألة كشف الأحداث.</w:t>
      </w:r>
    </w:p>
    <w:p w14:paraId="7A45C720" w14:textId="77777777"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14:paraId="15443065" w14:textId="77777777" w:rsidTr="008C2F8D">
        <w:trPr>
          <w:cnfStyle w:val="100000000000" w:firstRow="1" w:lastRow="0" w:firstColumn="0" w:lastColumn="0" w:oddVBand="0" w:evenVBand="0" w:oddHBand="0" w:evenHBand="0" w:firstRowFirstColumn="0" w:firstRowLastColumn="0" w:lastRowFirstColumn="0" w:lastRowLastColumn="0"/>
        </w:trPr>
        <w:tc>
          <w:tcPr>
            <w:tcW w:w="540" w:type="dxa"/>
          </w:tcPr>
          <w:p w14:paraId="61F50884" w14:textId="77777777" w:rsidR="004E67A6" w:rsidRPr="00640572" w:rsidRDefault="004E67A6" w:rsidP="005842AB">
            <w:pPr>
              <w:bidi w:val="0"/>
              <w:rPr>
                <w:rFonts w:eastAsia="SimSun"/>
                <w:kern w:val="24"/>
                <w:lang w:bidi="ar-SA"/>
              </w:rPr>
            </w:pPr>
          </w:p>
        </w:tc>
        <w:tc>
          <w:tcPr>
            <w:tcW w:w="2700" w:type="dxa"/>
          </w:tcPr>
          <w:p w14:paraId="10548D64" w14:textId="77777777"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14:paraId="16C0FC37" w14:textId="77777777"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14:paraId="04987704" w14:textId="77777777"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14:paraId="681A8E4C" w14:textId="77777777"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14:paraId="5DD1DC23" w14:textId="77777777"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14:paraId="56F72572" w14:textId="77777777" w:rsidR="004E67A6" w:rsidRDefault="004E67A6" w:rsidP="003767E5">
            <w:pPr>
              <w:bidi w:val="0"/>
              <w:jc w:val="center"/>
              <w:rPr>
                <w:rFonts w:eastAsia="SimSun"/>
                <w:kern w:val="24"/>
                <w:lang w:bidi="ar-SA"/>
              </w:rPr>
            </w:pPr>
            <w:proofErr w:type="spellStart"/>
            <w:r>
              <w:rPr>
                <w:rFonts w:eastAsia="SimSun"/>
                <w:kern w:val="24"/>
                <w:lang w:bidi="ar-SA"/>
              </w:rPr>
              <w:t>CrisisL</w:t>
            </w:r>
            <w:r w:rsidR="003767E5">
              <w:rPr>
                <w:rFonts w:eastAsia="SimSun"/>
                <w:kern w:val="24"/>
                <w:lang w:bidi="ar-SA"/>
              </w:rPr>
              <w:t>ex</w:t>
            </w:r>
            <w:proofErr w:type="spellEnd"/>
          </w:p>
        </w:tc>
        <w:tc>
          <w:tcPr>
            <w:tcW w:w="1170" w:type="dxa"/>
          </w:tcPr>
          <w:p w14:paraId="6264747B" w14:textId="77777777" w:rsidR="004E67A6" w:rsidRDefault="004E67A6" w:rsidP="005842AB">
            <w:pPr>
              <w:bidi w:val="0"/>
              <w:jc w:val="center"/>
              <w:rPr>
                <w:rFonts w:eastAsia="SimSun"/>
                <w:kern w:val="24"/>
                <w:lang w:bidi="ar-SA"/>
              </w:rPr>
            </w:pPr>
            <w:proofErr w:type="spellStart"/>
            <w:r>
              <w:rPr>
                <w:rFonts w:eastAsia="SimSun"/>
                <w:kern w:val="24"/>
                <w:lang w:bidi="ar-SA"/>
              </w:rPr>
              <w:t>Kawarith</w:t>
            </w:r>
            <w:proofErr w:type="spellEnd"/>
          </w:p>
        </w:tc>
        <w:tc>
          <w:tcPr>
            <w:tcW w:w="720" w:type="dxa"/>
          </w:tcPr>
          <w:p w14:paraId="42D58C5E" w14:textId="77777777"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14:paraId="1576CB64" w14:textId="77777777" w:rsidR="004E67A6" w:rsidRDefault="004E67A6" w:rsidP="005842AB">
            <w:pPr>
              <w:bidi w:val="0"/>
              <w:jc w:val="center"/>
              <w:rPr>
                <w:rFonts w:eastAsia="SimSun"/>
                <w:kern w:val="24"/>
                <w:lang w:bidi="ar-SA"/>
              </w:rPr>
            </w:pPr>
            <w:r>
              <w:rPr>
                <w:rFonts w:eastAsia="SimSun"/>
                <w:kern w:val="24"/>
                <w:lang w:bidi="ar-SA"/>
              </w:rPr>
              <w:t>Other</w:t>
            </w:r>
          </w:p>
        </w:tc>
        <w:tc>
          <w:tcPr>
            <w:tcW w:w="900" w:type="dxa"/>
          </w:tcPr>
          <w:p w14:paraId="09657B9F" w14:textId="77777777"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14:paraId="4A87D024" w14:textId="77777777" w:rsidTr="008C2F8D">
        <w:tc>
          <w:tcPr>
            <w:tcW w:w="540" w:type="dxa"/>
          </w:tcPr>
          <w:p w14:paraId="74015DEB" w14:textId="77777777" w:rsidR="004E67A6" w:rsidRPr="00640572" w:rsidRDefault="004E67A6" w:rsidP="008908CA">
            <w:pPr>
              <w:bidi w:val="0"/>
              <w:rPr>
                <w:rFonts w:eastAsia="SimSun"/>
                <w:kern w:val="24"/>
                <w:lang w:bidi="ar-SA"/>
              </w:rPr>
            </w:pPr>
            <w:r>
              <w:rPr>
                <w:rFonts w:eastAsia="SimSun"/>
                <w:kern w:val="24"/>
                <w:lang w:bidi="ar-SA"/>
              </w:rPr>
              <w:t>1</w:t>
            </w:r>
          </w:p>
        </w:tc>
        <w:tc>
          <w:tcPr>
            <w:tcW w:w="2700" w:type="dxa"/>
          </w:tcPr>
          <w:p w14:paraId="737CE84B" w14:textId="77777777" w:rsidR="004E67A6" w:rsidRPr="00640572" w:rsidRDefault="004E67A6" w:rsidP="008908CA">
            <w:pPr>
              <w:bidi w:val="0"/>
              <w:rPr>
                <w:rFonts w:eastAsia="SimSun"/>
                <w:kern w:val="24"/>
                <w:lang w:bidi="ar-SA"/>
              </w:rPr>
            </w:pPr>
            <w:proofErr w:type="spellStart"/>
            <w:r>
              <w:t>Alsaedi</w:t>
            </w:r>
            <w:proofErr w:type="spellEnd"/>
            <w:r>
              <w:t xml:space="preserve"> et al. , 2015</w:t>
            </w:r>
          </w:p>
        </w:tc>
        <w:tc>
          <w:tcPr>
            <w:tcW w:w="900" w:type="dxa"/>
          </w:tcPr>
          <w:p w14:paraId="19E8830E" w14:textId="77777777" w:rsidR="004E67A6" w:rsidRPr="00640572" w:rsidRDefault="004E67A6" w:rsidP="008908CA">
            <w:pPr>
              <w:tabs>
                <w:tab w:val="center" w:pos="1017"/>
              </w:tabs>
              <w:bidi w:val="0"/>
              <w:rPr>
                <w:rFonts w:eastAsia="SimSun"/>
                <w:kern w:val="24"/>
                <w:lang w:bidi="ar-SA"/>
              </w:rPr>
            </w:pPr>
          </w:p>
        </w:tc>
        <w:tc>
          <w:tcPr>
            <w:tcW w:w="900" w:type="dxa"/>
          </w:tcPr>
          <w:p w14:paraId="07F862AB" w14:textId="77777777" w:rsidR="004E67A6" w:rsidRPr="00640572" w:rsidRDefault="004E67A6" w:rsidP="008908CA">
            <w:pPr>
              <w:bidi w:val="0"/>
              <w:rPr>
                <w:rFonts w:eastAsia="SimSun"/>
                <w:kern w:val="24"/>
                <w:lang w:bidi="ar-SA"/>
              </w:rPr>
            </w:pPr>
          </w:p>
        </w:tc>
        <w:tc>
          <w:tcPr>
            <w:tcW w:w="990" w:type="dxa"/>
          </w:tcPr>
          <w:p w14:paraId="5EEDDE89" w14:textId="77777777" w:rsidR="004E67A6" w:rsidRPr="00640572" w:rsidRDefault="004E67A6" w:rsidP="008908CA">
            <w:pPr>
              <w:bidi w:val="0"/>
              <w:rPr>
                <w:rFonts w:eastAsia="SimSun"/>
                <w:kern w:val="24"/>
                <w:lang w:bidi="ar-SA"/>
              </w:rPr>
            </w:pPr>
          </w:p>
        </w:tc>
        <w:tc>
          <w:tcPr>
            <w:tcW w:w="1080" w:type="dxa"/>
          </w:tcPr>
          <w:p w14:paraId="667F123F" w14:textId="77777777" w:rsidR="004E67A6" w:rsidRDefault="004E67A6" w:rsidP="008908CA">
            <w:pPr>
              <w:bidi w:val="0"/>
              <w:rPr>
                <w:rFonts w:eastAsia="SimSun"/>
                <w:kern w:val="24"/>
                <w:lang w:bidi="ar-SA"/>
              </w:rPr>
            </w:pPr>
          </w:p>
        </w:tc>
        <w:tc>
          <w:tcPr>
            <w:tcW w:w="1260" w:type="dxa"/>
          </w:tcPr>
          <w:p w14:paraId="33EBEAFB" w14:textId="77777777" w:rsidR="004E67A6" w:rsidRDefault="004E67A6" w:rsidP="008908CA">
            <w:pPr>
              <w:bidi w:val="0"/>
            </w:pPr>
          </w:p>
        </w:tc>
        <w:tc>
          <w:tcPr>
            <w:tcW w:w="1170" w:type="dxa"/>
          </w:tcPr>
          <w:p w14:paraId="7CA26ED4" w14:textId="77777777" w:rsidR="004E67A6" w:rsidRPr="00640572" w:rsidRDefault="004E67A6" w:rsidP="008908CA">
            <w:pPr>
              <w:bidi w:val="0"/>
              <w:rPr>
                <w:rFonts w:eastAsia="SimSun"/>
                <w:kern w:val="24"/>
                <w:lang w:bidi="ar-SA"/>
              </w:rPr>
            </w:pPr>
          </w:p>
        </w:tc>
        <w:tc>
          <w:tcPr>
            <w:tcW w:w="720" w:type="dxa"/>
          </w:tcPr>
          <w:p w14:paraId="7E82BE70" w14:textId="77777777" w:rsidR="004E67A6" w:rsidRDefault="004E67A6" w:rsidP="008908CA">
            <w:pPr>
              <w:bidi w:val="0"/>
            </w:pPr>
          </w:p>
        </w:tc>
        <w:tc>
          <w:tcPr>
            <w:tcW w:w="810" w:type="dxa"/>
          </w:tcPr>
          <w:p w14:paraId="78D0BF9A" w14:textId="77777777" w:rsidR="004E67A6" w:rsidRDefault="004E67A6" w:rsidP="008908CA">
            <w:pPr>
              <w:bidi w:val="0"/>
            </w:pPr>
          </w:p>
        </w:tc>
        <w:tc>
          <w:tcPr>
            <w:tcW w:w="900" w:type="dxa"/>
          </w:tcPr>
          <w:p w14:paraId="7B536CF4" w14:textId="77777777" w:rsidR="004E67A6" w:rsidRDefault="004E67A6" w:rsidP="008908CA">
            <w:pPr>
              <w:bidi w:val="0"/>
            </w:pPr>
            <w:r>
              <w:t>Y</w:t>
            </w:r>
          </w:p>
        </w:tc>
      </w:tr>
      <w:tr w:rsidR="008648BB" w:rsidRPr="00640572" w14:paraId="57E9A886" w14:textId="77777777" w:rsidTr="008C2F8D">
        <w:tc>
          <w:tcPr>
            <w:tcW w:w="540" w:type="dxa"/>
          </w:tcPr>
          <w:p w14:paraId="5748C686" w14:textId="77777777" w:rsidR="004E67A6" w:rsidRPr="00640572" w:rsidRDefault="004E67A6" w:rsidP="008908CA">
            <w:pPr>
              <w:bidi w:val="0"/>
              <w:rPr>
                <w:rFonts w:eastAsia="SimSun"/>
                <w:kern w:val="24"/>
                <w:lang w:bidi="ar-SA"/>
              </w:rPr>
            </w:pPr>
            <w:r>
              <w:rPr>
                <w:rFonts w:eastAsia="SimSun"/>
                <w:kern w:val="24"/>
                <w:lang w:bidi="ar-SA"/>
              </w:rPr>
              <w:t>2</w:t>
            </w:r>
          </w:p>
        </w:tc>
        <w:tc>
          <w:tcPr>
            <w:tcW w:w="2700" w:type="dxa"/>
          </w:tcPr>
          <w:p w14:paraId="1DF4ED88" w14:textId="77777777" w:rsidR="004E67A6" w:rsidRPr="00640572" w:rsidRDefault="004E67A6" w:rsidP="008908CA">
            <w:pPr>
              <w:bidi w:val="0"/>
              <w:rPr>
                <w:rFonts w:eastAsia="SimSun"/>
                <w:kern w:val="24"/>
                <w:lang w:bidi="ar-SA"/>
              </w:rPr>
            </w:pPr>
            <w:r>
              <w:t xml:space="preserve">Zhang et al. , 2017 </w:t>
            </w:r>
          </w:p>
        </w:tc>
        <w:tc>
          <w:tcPr>
            <w:tcW w:w="900" w:type="dxa"/>
          </w:tcPr>
          <w:p w14:paraId="58492EA1" w14:textId="77777777" w:rsidR="004E67A6" w:rsidRPr="00640572" w:rsidRDefault="004E67A6" w:rsidP="008908CA">
            <w:pPr>
              <w:tabs>
                <w:tab w:val="center" w:pos="1107"/>
              </w:tabs>
              <w:bidi w:val="0"/>
              <w:rPr>
                <w:rFonts w:eastAsia="SimSun"/>
                <w:kern w:val="24"/>
                <w:lang w:bidi="ar-SA"/>
              </w:rPr>
            </w:pPr>
          </w:p>
        </w:tc>
        <w:tc>
          <w:tcPr>
            <w:tcW w:w="900" w:type="dxa"/>
          </w:tcPr>
          <w:p w14:paraId="0A8EC77C" w14:textId="77777777" w:rsidR="004E67A6" w:rsidRPr="00640572" w:rsidRDefault="004E67A6" w:rsidP="008908CA">
            <w:pPr>
              <w:bidi w:val="0"/>
              <w:rPr>
                <w:rFonts w:eastAsia="SimSun"/>
                <w:kern w:val="24"/>
                <w:lang w:bidi="ar-SA"/>
              </w:rPr>
            </w:pPr>
          </w:p>
        </w:tc>
        <w:tc>
          <w:tcPr>
            <w:tcW w:w="990" w:type="dxa"/>
          </w:tcPr>
          <w:p w14:paraId="2287903A" w14:textId="77777777" w:rsidR="004E67A6" w:rsidRPr="00640572" w:rsidRDefault="004E67A6" w:rsidP="008908CA">
            <w:pPr>
              <w:bidi w:val="0"/>
              <w:rPr>
                <w:rFonts w:eastAsia="SimSun"/>
                <w:kern w:val="24"/>
                <w:lang w:bidi="ar-SA"/>
              </w:rPr>
            </w:pPr>
          </w:p>
        </w:tc>
        <w:tc>
          <w:tcPr>
            <w:tcW w:w="1080" w:type="dxa"/>
          </w:tcPr>
          <w:p w14:paraId="45B4D30B" w14:textId="77777777" w:rsidR="004E67A6" w:rsidRPr="00640572" w:rsidRDefault="004E67A6" w:rsidP="008908CA">
            <w:pPr>
              <w:bidi w:val="0"/>
              <w:rPr>
                <w:rFonts w:eastAsia="SimSun"/>
                <w:kern w:val="24"/>
                <w:lang w:bidi="ar-SA"/>
              </w:rPr>
            </w:pPr>
          </w:p>
        </w:tc>
        <w:tc>
          <w:tcPr>
            <w:tcW w:w="1260" w:type="dxa"/>
          </w:tcPr>
          <w:p w14:paraId="45111BE5" w14:textId="77777777" w:rsidR="004E67A6" w:rsidRPr="00640572" w:rsidRDefault="004E67A6" w:rsidP="008908CA">
            <w:pPr>
              <w:bidi w:val="0"/>
              <w:rPr>
                <w:rFonts w:eastAsia="SimSun"/>
                <w:kern w:val="24"/>
                <w:lang w:bidi="ar-SA"/>
              </w:rPr>
            </w:pPr>
          </w:p>
        </w:tc>
        <w:tc>
          <w:tcPr>
            <w:tcW w:w="1170" w:type="dxa"/>
          </w:tcPr>
          <w:p w14:paraId="3C68044C" w14:textId="77777777" w:rsidR="004E67A6" w:rsidRPr="00640572" w:rsidRDefault="004E67A6" w:rsidP="008908CA">
            <w:pPr>
              <w:bidi w:val="0"/>
              <w:rPr>
                <w:rFonts w:eastAsia="SimSun"/>
                <w:kern w:val="24"/>
                <w:lang w:bidi="ar-SA"/>
              </w:rPr>
            </w:pPr>
          </w:p>
        </w:tc>
        <w:tc>
          <w:tcPr>
            <w:tcW w:w="720" w:type="dxa"/>
          </w:tcPr>
          <w:p w14:paraId="7D79A4DB" w14:textId="77777777" w:rsidR="004E67A6" w:rsidRDefault="004E67A6" w:rsidP="008908CA">
            <w:pPr>
              <w:bidi w:val="0"/>
              <w:rPr>
                <w:rFonts w:eastAsia="SimSun"/>
                <w:kern w:val="24"/>
                <w:lang w:bidi="ar-SA"/>
              </w:rPr>
            </w:pPr>
          </w:p>
        </w:tc>
        <w:tc>
          <w:tcPr>
            <w:tcW w:w="810" w:type="dxa"/>
          </w:tcPr>
          <w:p w14:paraId="3EB6702D" w14:textId="77777777" w:rsidR="004E67A6" w:rsidRDefault="004E67A6" w:rsidP="008908CA">
            <w:pPr>
              <w:bidi w:val="0"/>
              <w:rPr>
                <w:rFonts w:eastAsia="SimSun"/>
                <w:kern w:val="24"/>
                <w:lang w:bidi="ar-SA"/>
              </w:rPr>
            </w:pPr>
          </w:p>
        </w:tc>
        <w:tc>
          <w:tcPr>
            <w:tcW w:w="900" w:type="dxa"/>
          </w:tcPr>
          <w:p w14:paraId="77FA49AF" w14:textId="77777777" w:rsidR="004E67A6" w:rsidRPr="00640572" w:rsidRDefault="004E67A6" w:rsidP="008908CA">
            <w:pPr>
              <w:bidi w:val="0"/>
              <w:rPr>
                <w:rFonts w:eastAsia="SimSun"/>
                <w:kern w:val="24"/>
                <w:lang w:bidi="ar-SA"/>
              </w:rPr>
            </w:pPr>
            <w:r>
              <w:rPr>
                <w:rFonts w:eastAsia="SimSun"/>
                <w:kern w:val="24"/>
                <w:lang w:bidi="ar-SA"/>
              </w:rPr>
              <w:t>Y</w:t>
            </w:r>
          </w:p>
        </w:tc>
      </w:tr>
      <w:tr w:rsidR="008648BB" w:rsidRPr="00640572" w14:paraId="19B89A32" w14:textId="77777777" w:rsidTr="008C2F8D">
        <w:tc>
          <w:tcPr>
            <w:tcW w:w="540" w:type="dxa"/>
          </w:tcPr>
          <w:p w14:paraId="39F2F086" w14:textId="77777777" w:rsidR="004E67A6" w:rsidRPr="00640572" w:rsidRDefault="004E67A6" w:rsidP="008908CA">
            <w:pPr>
              <w:bidi w:val="0"/>
              <w:rPr>
                <w:rFonts w:eastAsia="SimSun"/>
                <w:kern w:val="24"/>
                <w:lang w:bidi="ar-SA"/>
              </w:rPr>
            </w:pPr>
            <w:r>
              <w:rPr>
                <w:rFonts w:eastAsia="SimSun"/>
                <w:kern w:val="24"/>
                <w:lang w:bidi="ar-SA"/>
              </w:rPr>
              <w:t>3</w:t>
            </w:r>
          </w:p>
        </w:tc>
        <w:tc>
          <w:tcPr>
            <w:tcW w:w="2700" w:type="dxa"/>
          </w:tcPr>
          <w:p w14:paraId="38022856" w14:textId="77777777" w:rsidR="004E67A6" w:rsidRPr="00640572" w:rsidRDefault="004E67A6" w:rsidP="008908CA">
            <w:pPr>
              <w:bidi w:val="0"/>
              <w:rPr>
                <w:rFonts w:eastAsia="SimSun"/>
                <w:kern w:val="24"/>
                <w:lang w:bidi="ar-SA"/>
              </w:rPr>
            </w:pPr>
            <w:proofErr w:type="spellStart"/>
            <w:r>
              <w:t>Hossny</w:t>
            </w:r>
            <w:proofErr w:type="spellEnd"/>
            <w:r>
              <w:t xml:space="preserve"> et al. , 2019</w:t>
            </w:r>
          </w:p>
        </w:tc>
        <w:tc>
          <w:tcPr>
            <w:tcW w:w="900" w:type="dxa"/>
          </w:tcPr>
          <w:p w14:paraId="45D2350C" w14:textId="77777777" w:rsidR="004E67A6" w:rsidRPr="00640572" w:rsidRDefault="004E67A6" w:rsidP="008908CA">
            <w:pPr>
              <w:bidi w:val="0"/>
              <w:rPr>
                <w:rFonts w:eastAsia="SimSun"/>
                <w:kern w:val="24"/>
                <w:lang w:bidi="ar-SA"/>
              </w:rPr>
            </w:pPr>
          </w:p>
        </w:tc>
        <w:tc>
          <w:tcPr>
            <w:tcW w:w="900" w:type="dxa"/>
          </w:tcPr>
          <w:p w14:paraId="2C49E3FA" w14:textId="77777777" w:rsidR="004E67A6" w:rsidRPr="00640572" w:rsidRDefault="004E67A6" w:rsidP="008908CA">
            <w:pPr>
              <w:bidi w:val="0"/>
              <w:rPr>
                <w:rFonts w:eastAsia="SimSun"/>
                <w:kern w:val="24"/>
                <w:lang w:bidi="ar-SA"/>
              </w:rPr>
            </w:pPr>
          </w:p>
        </w:tc>
        <w:tc>
          <w:tcPr>
            <w:tcW w:w="990" w:type="dxa"/>
          </w:tcPr>
          <w:p w14:paraId="29BBC6C3" w14:textId="77777777" w:rsidR="004E67A6" w:rsidRPr="00640572" w:rsidRDefault="004E67A6" w:rsidP="008908CA">
            <w:pPr>
              <w:bidi w:val="0"/>
              <w:rPr>
                <w:rFonts w:eastAsia="SimSun"/>
                <w:kern w:val="24"/>
                <w:lang w:bidi="ar-SA"/>
              </w:rPr>
            </w:pPr>
          </w:p>
        </w:tc>
        <w:tc>
          <w:tcPr>
            <w:tcW w:w="1080" w:type="dxa"/>
          </w:tcPr>
          <w:p w14:paraId="23C4F19F" w14:textId="77777777" w:rsidR="004E67A6" w:rsidRPr="00640572" w:rsidRDefault="004E67A6" w:rsidP="008908CA">
            <w:pPr>
              <w:bidi w:val="0"/>
              <w:rPr>
                <w:rFonts w:eastAsia="SimSun"/>
                <w:kern w:val="24"/>
                <w:lang w:bidi="ar-SA"/>
              </w:rPr>
            </w:pPr>
          </w:p>
        </w:tc>
        <w:tc>
          <w:tcPr>
            <w:tcW w:w="1260" w:type="dxa"/>
          </w:tcPr>
          <w:p w14:paraId="55761EE0" w14:textId="77777777" w:rsidR="004E67A6" w:rsidRPr="00640572" w:rsidRDefault="004E67A6" w:rsidP="008908CA">
            <w:pPr>
              <w:bidi w:val="0"/>
              <w:rPr>
                <w:rFonts w:eastAsia="SimSun"/>
                <w:kern w:val="24"/>
                <w:lang w:bidi="ar-SA"/>
              </w:rPr>
            </w:pPr>
          </w:p>
        </w:tc>
        <w:tc>
          <w:tcPr>
            <w:tcW w:w="1170" w:type="dxa"/>
          </w:tcPr>
          <w:p w14:paraId="2F8B6778" w14:textId="77777777" w:rsidR="004E67A6" w:rsidRPr="00640572" w:rsidRDefault="004E67A6" w:rsidP="008908CA">
            <w:pPr>
              <w:bidi w:val="0"/>
              <w:rPr>
                <w:rFonts w:eastAsia="SimSun"/>
                <w:kern w:val="24"/>
                <w:lang w:bidi="ar-SA"/>
              </w:rPr>
            </w:pPr>
          </w:p>
        </w:tc>
        <w:tc>
          <w:tcPr>
            <w:tcW w:w="720" w:type="dxa"/>
          </w:tcPr>
          <w:p w14:paraId="120D363F" w14:textId="77777777" w:rsidR="004E67A6" w:rsidRDefault="004E67A6" w:rsidP="008908CA">
            <w:pPr>
              <w:bidi w:val="0"/>
              <w:rPr>
                <w:rFonts w:eastAsia="SimSun"/>
                <w:kern w:val="24"/>
                <w:lang w:bidi="ar-SA"/>
              </w:rPr>
            </w:pPr>
          </w:p>
        </w:tc>
        <w:tc>
          <w:tcPr>
            <w:tcW w:w="810" w:type="dxa"/>
          </w:tcPr>
          <w:p w14:paraId="1FE6C596" w14:textId="77777777" w:rsidR="004E67A6" w:rsidRDefault="004E67A6" w:rsidP="008908CA">
            <w:pPr>
              <w:bidi w:val="0"/>
              <w:rPr>
                <w:rFonts w:eastAsia="SimSun"/>
                <w:kern w:val="24"/>
                <w:lang w:bidi="ar-SA"/>
              </w:rPr>
            </w:pPr>
          </w:p>
        </w:tc>
        <w:tc>
          <w:tcPr>
            <w:tcW w:w="900" w:type="dxa"/>
          </w:tcPr>
          <w:p w14:paraId="7336D5E5" w14:textId="77777777" w:rsidR="004E67A6" w:rsidRPr="00640572" w:rsidRDefault="004E67A6" w:rsidP="008908CA">
            <w:pPr>
              <w:bidi w:val="0"/>
              <w:rPr>
                <w:rFonts w:eastAsia="SimSun"/>
                <w:kern w:val="24"/>
                <w:lang w:bidi="ar-SA"/>
              </w:rPr>
            </w:pPr>
            <w:r>
              <w:rPr>
                <w:rFonts w:eastAsia="SimSun"/>
                <w:kern w:val="24"/>
                <w:lang w:bidi="ar-SA"/>
              </w:rPr>
              <w:t>Y</w:t>
            </w:r>
          </w:p>
        </w:tc>
      </w:tr>
      <w:tr w:rsidR="008648BB" w:rsidRPr="00640572" w14:paraId="54275EFB" w14:textId="77777777" w:rsidTr="008C2F8D">
        <w:tc>
          <w:tcPr>
            <w:tcW w:w="540" w:type="dxa"/>
          </w:tcPr>
          <w:p w14:paraId="5A002822" w14:textId="77777777" w:rsidR="004E67A6" w:rsidRDefault="008C2F8D" w:rsidP="008908CA">
            <w:pPr>
              <w:bidi w:val="0"/>
              <w:rPr>
                <w:rFonts w:eastAsia="SimSun"/>
                <w:kern w:val="24"/>
                <w:lang w:bidi="ar-SA"/>
              </w:rPr>
            </w:pPr>
            <w:r>
              <w:rPr>
                <w:rFonts w:eastAsia="SimSun"/>
                <w:kern w:val="24"/>
                <w:lang w:bidi="ar-SA"/>
              </w:rPr>
              <w:t>4</w:t>
            </w:r>
          </w:p>
        </w:tc>
        <w:tc>
          <w:tcPr>
            <w:tcW w:w="2700" w:type="dxa"/>
          </w:tcPr>
          <w:p w14:paraId="5310947D" w14:textId="77777777" w:rsidR="004E67A6" w:rsidRDefault="004E67A6" w:rsidP="008908CA">
            <w:pPr>
              <w:bidi w:val="0"/>
            </w:pPr>
            <w:r>
              <w:t>Saeed et al. , 2019</w:t>
            </w:r>
          </w:p>
        </w:tc>
        <w:tc>
          <w:tcPr>
            <w:tcW w:w="900" w:type="dxa"/>
          </w:tcPr>
          <w:p w14:paraId="3E1D6E14" w14:textId="77777777" w:rsidR="004E67A6" w:rsidRPr="00640572" w:rsidRDefault="004E67A6" w:rsidP="008908CA">
            <w:pPr>
              <w:bidi w:val="0"/>
              <w:rPr>
                <w:rFonts w:eastAsia="SimSun"/>
                <w:kern w:val="24"/>
                <w:lang w:bidi="ar-SA"/>
              </w:rPr>
            </w:pPr>
          </w:p>
        </w:tc>
        <w:tc>
          <w:tcPr>
            <w:tcW w:w="900" w:type="dxa"/>
          </w:tcPr>
          <w:p w14:paraId="0A14D9F9" w14:textId="77777777" w:rsidR="004E67A6" w:rsidRPr="00640572" w:rsidRDefault="004E67A6" w:rsidP="008908CA">
            <w:pPr>
              <w:bidi w:val="0"/>
              <w:rPr>
                <w:rFonts w:eastAsia="SimSun"/>
                <w:kern w:val="24"/>
                <w:lang w:bidi="ar-SA"/>
              </w:rPr>
            </w:pPr>
          </w:p>
        </w:tc>
        <w:tc>
          <w:tcPr>
            <w:tcW w:w="990" w:type="dxa"/>
          </w:tcPr>
          <w:p w14:paraId="5CFADDBA" w14:textId="77777777" w:rsidR="004E67A6" w:rsidRPr="00640572" w:rsidRDefault="004E67A6" w:rsidP="008908CA">
            <w:pPr>
              <w:bidi w:val="0"/>
              <w:rPr>
                <w:rFonts w:eastAsia="SimSun"/>
                <w:kern w:val="24"/>
                <w:lang w:bidi="ar-SA"/>
              </w:rPr>
            </w:pPr>
          </w:p>
        </w:tc>
        <w:tc>
          <w:tcPr>
            <w:tcW w:w="1080" w:type="dxa"/>
          </w:tcPr>
          <w:p w14:paraId="1F191239" w14:textId="77777777" w:rsidR="004E67A6" w:rsidRPr="00640572" w:rsidRDefault="004E67A6" w:rsidP="008908CA">
            <w:pPr>
              <w:bidi w:val="0"/>
              <w:rPr>
                <w:rFonts w:eastAsia="SimSun"/>
                <w:kern w:val="24"/>
                <w:lang w:bidi="ar-SA"/>
              </w:rPr>
            </w:pPr>
          </w:p>
        </w:tc>
        <w:tc>
          <w:tcPr>
            <w:tcW w:w="1260" w:type="dxa"/>
          </w:tcPr>
          <w:p w14:paraId="1FDCCC88" w14:textId="77777777" w:rsidR="004E67A6" w:rsidRPr="00640572" w:rsidRDefault="004E67A6" w:rsidP="008908CA">
            <w:pPr>
              <w:bidi w:val="0"/>
              <w:rPr>
                <w:rFonts w:eastAsia="SimSun"/>
                <w:kern w:val="24"/>
                <w:lang w:bidi="ar-SA"/>
              </w:rPr>
            </w:pPr>
          </w:p>
        </w:tc>
        <w:tc>
          <w:tcPr>
            <w:tcW w:w="1170" w:type="dxa"/>
          </w:tcPr>
          <w:p w14:paraId="749F3D3E" w14:textId="77777777" w:rsidR="004E67A6" w:rsidRPr="00640572" w:rsidRDefault="004E67A6" w:rsidP="008908CA">
            <w:pPr>
              <w:bidi w:val="0"/>
              <w:rPr>
                <w:rFonts w:eastAsia="SimSun"/>
                <w:kern w:val="24"/>
                <w:lang w:bidi="ar-SA"/>
              </w:rPr>
            </w:pPr>
          </w:p>
        </w:tc>
        <w:tc>
          <w:tcPr>
            <w:tcW w:w="720" w:type="dxa"/>
          </w:tcPr>
          <w:p w14:paraId="1BFD6A70" w14:textId="77777777" w:rsidR="004E67A6" w:rsidRDefault="004E67A6" w:rsidP="008908CA">
            <w:pPr>
              <w:bidi w:val="0"/>
              <w:rPr>
                <w:rFonts w:eastAsia="SimSun"/>
                <w:kern w:val="24"/>
                <w:lang w:bidi="ar-SA"/>
              </w:rPr>
            </w:pPr>
            <w:r>
              <w:rPr>
                <w:rFonts w:eastAsia="SimSun"/>
                <w:kern w:val="24"/>
                <w:lang w:bidi="ar-SA"/>
              </w:rPr>
              <w:t>Y</w:t>
            </w:r>
          </w:p>
        </w:tc>
        <w:tc>
          <w:tcPr>
            <w:tcW w:w="810" w:type="dxa"/>
          </w:tcPr>
          <w:p w14:paraId="63E9085A" w14:textId="77777777" w:rsidR="004E67A6" w:rsidRDefault="004E67A6" w:rsidP="008908CA">
            <w:pPr>
              <w:bidi w:val="0"/>
              <w:rPr>
                <w:rFonts w:eastAsia="SimSun"/>
                <w:kern w:val="24"/>
                <w:lang w:bidi="ar-SA"/>
              </w:rPr>
            </w:pPr>
            <w:r>
              <w:rPr>
                <w:rFonts w:eastAsia="SimSun"/>
                <w:kern w:val="24"/>
                <w:lang w:bidi="ar-SA"/>
              </w:rPr>
              <w:t>Y</w:t>
            </w:r>
          </w:p>
        </w:tc>
        <w:tc>
          <w:tcPr>
            <w:tcW w:w="900" w:type="dxa"/>
          </w:tcPr>
          <w:p w14:paraId="7DF25156" w14:textId="77777777" w:rsidR="004E67A6" w:rsidRDefault="004E67A6" w:rsidP="008908CA">
            <w:pPr>
              <w:bidi w:val="0"/>
              <w:rPr>
                <w:rFonts w:eastAsia="SimSun"/>
                <w:kern w:val="24"/>
                <w:lang w:bidi="ar-SA"/>
              </w:rPr>
            </w:pPr>
          </w:p>
        </w:tc>
      </w:tr>
      <w:tr w:rsidR="008648BB" w:rsidRPr="00640572" w14:paraId="4A5189A9" w14:textId="77777777" w:rsidTr="008C2F8D">
        <w:tc>
          <w:tcPr>
            <w:tcW w:w="540" w:type="dxa"/>
          </w:tcPr>
          <w:p w14:paraId="05739E13" w14:textId="77777777" w:rsidR="004E67A6" w:rsidRDefault="008C2F8D" w:rsidP="008908CA">
            <w:pPr>
              <w:bidi w:val="0"/>
              <w:rPr>
                <w:rFonts w:eastAsia="SimSun"/>
                <w:kern w:val="24"/>
                <w:lang w:bidi="ar-SA"/>
              </w:rPr>
            </w:pPr>
            <w:r>
              <w:rPr>
                <w:rFonts w:eastAsia="SimSun"/>
                <w:kern w:val="24"/>
                <w:lang w:bidi="ar-SA"/>
              </w:rPr>
              <w:t>5</w:t>
            </w:r>
          </w:p>
        </w:tc>
        <w:tc>
          <w:tcPr>
            <w:tcW w:w="2700" w:type="dxa"/>
          </w:tcPr>
          <w:p w14:paraId="3F83FF0B" w14:textId="77777777" w:rsidR="004E67A6" w:rsidRDefault="004E67A6" w:rsidP="008908CA">
            <w:pPr>
              <w:bidi w:val="0"/>
            </w:pPr>
            <w:proofErr w:type="spellStart"/>
            <w:r>
              <w:t>Fedoryszak</w:t>
            </w:r>
            <w:proofErr w:type="spellEnd"/>
            <w:r>
              <w:t xml:space="preserve"> et al. ,2019</w:t>
            </w:r>
          </w:p>
        </w:tc>
        <w:tc>
          <w:tcPr>
            <w:tcW w:w="900" w:type="dxa"/>
          </w:tcPr>
          <w:p w14:paraId="45DC0F0E" w14:textId="77777777" w:rsidR="004E67A6" w:rsidRPr="00640572" w:rsidRDefault="004E67A6" w:rsidP="008908CA">
            <w:pPr>
              <w:bidi w:val="0"/>
              <w:rPr>
                <w:rFonts w:eastAsia="SimSun"/>
                <w:kern w:val="24"/>
                <w:lang w:bidi="ar-SA"/>
              </w:rPr>
            </w:pPr>
            <w:r>
              <w:rPr>
                <w:rFonts w:eastAsia="SimSun"/>
                <w:kern w:val="24"/>
                <w:lang w:bidi="ar-SA"/>
              </w:rPr>
              <w:t>Y</w:t>
            </w:r>
          </w:p>
        </w:tc>
        <w:tc>
          <w:tcPr>
            <w:tcW w:w="900" w:type="dxa"/>
          </w:tcPr>
          <w:p w14:paraId="263A5F8F" w14:textId="77777777" w:rsidR="004E67A6" w:rsidRPr="00640572" w:rsidRDefault="004E67A6" w:rsidP="008908CA">
            <w:pPr>
              <w:bidi w:val="0"/>
              <w:rPr>
                <w:rFonts w:eastAsia="SimSun"/>
                <w:kern w:val="24"/>
                <w:lang w:bidi="ar-SA"/>
              </w:rPr>
            </w:pPr>
          </w:p>
        </w:tc>
        <w:tc>
          <w:tcPr>
            <w:tcW w:w="990" w:type="dxa"/>
          </w:tcPr>
          <w:p w14:paraId="2870B1C4" w14:textId="77777777" w:rsidR="004E67A6" w:rsidRPr="00640572" w:rsidRDefault="004E67A6" w:rsidP="008908CA">
            <w:pPr>
              <w:bidi w:val="0"/>
              <w:rPr>
                <w:rFonts w:eastAsia="SimSun"/>
                <w:kern w:val="24"/>
                <w:lang w:bidi="ar-SA"/>
              </w:rPr>
            </w:pPr>
          </w:p>
        </w:tc>
        <w:tc>
          <w:tcPr>
            <w:tcW w:w="1080" w:type="dxa"/>
          </w:tcPr>
          <w:p w14:paraId="06606441" w14:textId="77777777" w:rsidR="004E67A6" w:rsidRPr="00640572" w:rsidRDefault="004E67A6" w:rsidP="008908CA">
            <w:pPr>
              <w:bidi w:val="0"/>
              <w:rPr>
                <w:rFonts w:eastAsia="SimSun"/>
                <w:kern w:val="24"/>
                <w:lang w:bidi="ar-SA"/>
              </w:rPr>
            </w:pPr>
          </w:p>
        </w:tc>
        <w:tc>
          <w:tcPr>
            <w:tcW w:w="1260" w:type="dxa"/>
          </w:tcPr>
          <w:p w14:paraId="3AF2BFFF" w14:textId="77777777" w:rsidR="004E67A6" w:rsidRPr="00640572" w:rsidRDefault="004E67A6" w:rsidP="008908CA">
            <w:pPr>
              <w:bidi w:val="0"/>
              <w:rPr>
                <w:rFonts w:eastAsia="SimSun"/>
                <w:kern w:val="24"/>
                <w:lang w:bidi="ar-SA"/>
              </w:rPr>
            </w:pPr>
          </w:p>
        </w:tc>
        <w:tc>
          <w:tcPr>
            <w:tcW w:w="1170" w:type="dxa"/>
          </w:tcPr>
          <w:p w14:paraId="0DBC5DD3" w14:textId="77777777" w:rsidR="004E67A6" w:rsidRPr="00640572" w:rsidRDefault="004E67A6" w:rsidP="008908CA">
            <w:pPr>
              <w:bidi w:val="0"/>
              <w:rPr>
                <w:rFonts w:eastAsia="SimSun"/>
                <w:kern w:val="24"/>
                <w:lang w:bidi="ar-SA"/>
              </w:rPr>
            </w:pPr>
          </w:p>
        </w:tc>
        <w:tc>
          <w:tcPr>
            <w:tcW w:w="720" w:type="dxa"/>
          </w:tcPr>
          <w:p w14:paraId="0E68265F" w14:textId="77777777" w:rsidR="004E67A6" w:rsidRDefault="004E67A6" w:rsidP="008908CA">
            <w:pPr>
              <w:bidi w:val="0"/>
              <w:rPr>
                <w:rFonts w:eastAsia="SimSun"/>
                <w:kern w:val="24"/>
                <w:lang w:bidi="ar-SA"/>
              </w:rPr>
            </w:pPr>
          </w:p>
        </w:tc>
        <w:tc>
          <w:tcPr>
            <w:tcW w:w="810" w:type="dxa"/>
          </w:tcPr>
          <w:p w14:paraId="4C94BF43" w14:textId="77777777" w:rsidR="004E67A6" w:rsidRDefault="004E67A6" w:rsidP="008908CA">
            <w:pPr>
              <w:bidi w:val="0"/>
              <w:rPr>
                <w:rFonts w:eastAsia="SimSun"/>
                <w:kern w:val="24"/>
                <w:lang w:bidi="ar-SA"/>
              </w:rPr>
            </w:pPr>
          </w:p>
        </w:tc>
        <w:tc>
          <w:tcPr>
            <w:tcW w:w="900" w:type="dxa"/>
          </w:tcPr>
          <w:p w14:paraId="017A4263" w14:textId="77777777" w:rsidR="004E67A6" w:rsidRDefault="004E67A6" w:rsidP="008908CA">
            <w:pPr>
              <w:bidi w:val="0"/>
              <w:rPr>
                <w:rFonts w:eastAsia="SimSun"/>
                <w:kern w:val="24"/>
                <w:lang w:bidi="ar-SA"/>
              </w:rPr>
            </w:pPr>
          </w:p>
        </w:tc>
      </w:tr>
      <w:tr w:rsidR="003767E5" w:rsidRPr="00640572" w14:paraId="5229B736" w14:textId="77777777" w:rsidTr="008C2F8D">
        <w:tc>
          <w:tcPr>
            <w:tcW w:w="540" w:type="dxa"/>
          </w:tcPr>
          <w:p w14:paraId="351AECFE" w14:textId="77777777" w:rsidR="004E67A6" w:rsidRDefault="008C2F8D" w:rsidP="008908CA">
            <w:pPr>
              <w:bidi w:val="0"/>
              <w:rPr>
                <w:rFonts w:eastAsia="SimSun"/>
                <w:kern w:val="24"/>
                <w:lang w:bidi="ar-SA"/>
              </w:rPr>
            </w:pPr>
            <w:r>
              <w:rPr>
                <w:rFonts w:eastAsia="SimSun"/>
                <w:kern w:val="24"/>
                <w:lang w:bidi="ar-SA"/>
              </w:rPr>
              <w:t>6</w:t>
            </w:r>
          </w:p>
        </w:tc>
        <w:tc>
          <w:tcPr>
            <w:tcW w:w="2700" w:type="dxa"/>
          </w:tcPr>
          <w:p w14:paraId="65028DFC" w14:textId="77777777" w:rsidR="004E67A6" w:rsidRDefault="004E67A6" w:rsidP="008908CA">
            <w:pPr>
              <w:bidi w:val="0"/>
            </w:pPr>
            <w:proofErr w:type="spellStart"/>
            <w:r>
              <w:t>Morabia</w:t>
            </w:r>
            <w:proofErr w:type="spellEnd"/>
            <w:r>
              <w:t xml:space="preserve"> et al. ,2019</w:t>
            </w:r>
          </w:p>
        </w:tc>
        <w:tc>
          <w:tcPr>
            <w:tcW w:w="900" w:type="dxa"/>
          </w:tcPr>
          <w:p w14:paraId="2E0DE1DA" w14:textId="77777777" w:rsidR="004E67A6" w:rsidRDefault="004E67A6" w:rsidP="008908CA">
            <w:pPr>
              <w:bidi w:val="0"/>
              <w:rPr>
                <w:rFonts w:eastAsia="SimSun"/>
                <w:kern w:val="24"/>
                <w:lang w:bidi="ar-SA"/>
              </w:rPr>
            </w:pPr>
            <w:r>
              <w:rPr>
                <w:rFonts w:eastAsia="SimSun"/>
                <w:kern w:val="24"/>
                <w:lang w:bidi="ar-SA"/>
              </w:rPr>
              <w:t>Y</w:t>
            </w:r>
          </w:p>
        </w:tc>
        <w:tc>
          <w:tcPr>
            <w:tcW w:w="900" w:type="dxa"/>
          </w:tcPr>
          <w:p w14:paraId="659E31D9" w14:textId="77777777" w:rsidR="004E67A6" w:rsidRPr="00640572" w:rsidRDefault="004E67A6" w:rsidP="008908CA">
            <w:pPr>
              <w:bidi w:val="0"/>
              <w:rPr>
                <w:rFonts w:eastAsia="SimSun"/>
                <w:kern w:val="24"/>
                <w:lang w:bidi="ar-SA"/>
              </w:rPr>
            </w:pPr>
          </w:p>
        </w:tc>
        <w:tc>
          <w:tcPr>
            <w:tcW w:w="990" w:type="dxa"/>
          </w:tcPr>
          <w:p w14:paraId="00EB40E1" w14:textId="77777777" w:rsidR="004E67A6" w:rsidRPr="00640572" w:rsidRDefault="004E67A6" w:rsidP="008908CA">
            <w:pPr>
              <w:bidi w:val="0"/>
              <w:rPr>
                <w:rFonts w:eastAsia="SimSun"/>
                <w:kern w:val="24"/>
                <w:lang w:bidi="ar-SA"/>
              </w:rPr>
            </w:pPr>
          </w:p>
        </w:tc>
        <w:tc>
          <w:tcPr>
            <w:tcW w:w="1080" w:type="dxa"/>
          </w:tcPr>
          <w:p w14:paraId="5C24B28E" w14:textId="77777777" w:rsidR="004E67A6" w:rsidRPr="00640572" w:rsidRDefault="004E67A6" w:rsidP="008908CA">
            <w:pPr>
              <w:bidi w:val="0"/>
              <w:rPr>
                <w:rFonts w:eastAsia="SimSun"/>
                <w:kern w:val="24"/>
                <w:lang w:bidi="ar-SA"/>
              </w:rPr>
            </w:pPr>
          </w:p>
        </w:tc>
        <w:tc>
          <w:tcPr>
            <w:tcW w:w="1260" w:type="dxa"/>
          </w:tcPr>
          <w:p w14:paraId="06E2E1FC" w14:textId="77777777" w:rsidR="004E67A6" w:rsidRPr="00640572" w:rsidRDefault="004E67A6" w:rsidP="008908CA">
            <w:pPr>
              <w:bidi w:val="0"/>
              <w:rPr>
                <w:rFonts w:eastAsia="SimSun"/>
                <w:kern w:val="24"/>
                <w:lang w:bidi="ar-SA"/>
              </w:rPr>
            </w:pPr>
          </w:p>
        </w:tc>
        <w:tc>
          <w:tcPr>
            <w:tcW w:w="1170" w:type="dxa"/>
          </w:tcPr>
          <w:p w14:paraId="49042ACE" w14:textId="77777777" w:rsidR="004E67A6" w:rsidRPr="00640572" w:rsidRDefault="004E67A6" w:rsidP="008908CA">
            <w:pPr>
              <w:bidi w:val="0"/>
              <w:rPr>
                <w:rFonts w:eastAsia="SimSun"/>
                <w:kern w:val="24"/>
                <w:lang w:bidi="ar-SA"/>
              </w:rPr>
            </w:pPr>
          </w:p>
        </w:tc>
        <w:tc>
          <w:tcPr>
            <w:tcW w:w="720" w:type="dxa"/>
          </w:tcPr>
          <w:p w14:paraId="3FEB0BC2" w14:textId="77777777" w:rsidR="004E67A6" w:rsidRDefault="004E67A6" w:rsidP="008908CA">
            <w:pPr>
              <w:bidi w:val="0"/>
              <w:rPr>
                <w:rFonts w:eastAsia="SimSun"/>
                <w:kern w:val="24"/>
                <w:lang w:bidi="ar-SA"/>
              </w:rPr>
            </w:pPr>
          </w:p>
        </w:tc>
        <w:tc>
          <w:tcPr>
            <w:tcW w:w="810" w:type="dxa"/>
          </w:tcPr>
          <w:p w14:paraId="372EF309" w14:textId="77777777" w:rsidR="004E67A6" w:rsidRDefault="004E67A6" w:rsidP="008908CA">
            <w:pPr>
              <w:bidi w:val="0"/>
              <w:rPr>
                <w:rFonts w:eastAsia="SimSun"/>
                <w:kern w:val="24"/>
                <w:lang w:bidi="ar-SA"/>
              </w:rPr>
            </w:pPr>
          </w:p>
        </w:tc>
        <w:tc>
          <w:tcPr>
            <w:tcW w:w="900" w:type="dxa"/>
          </w:tcPr>
          <w:p w14:paraId="1F2E66C8" w14:textId="77777777" w:rsidR="004E67A6" w:rsidRDefault="004E67A6" w:rsidP="008908CA">
            <w:pPr>
              <w:bidi w:val="0"/>
              <w:rPr>
                <w:rFonts w:eastAsia="SimSun"/>
                <w:kern w:val="24"/>
                <w:lang w:bidi="ar-SA"/>
              </w:rPr>
            </w:pPr>
          </w:p>
        </w:tc>
      </w:tr>
      <w:tr w:rsidR="003767E5" w:rsidRPr="00640572" w14:paraId="0D145404" w14:textId="77777777" w:rsidTr="008C2F8D">
        <w:tc>
          <w:tcPr>
            <w:tcW w:w="540" w:type="dxa"/>
          </w:tcPr>
          <w:p w14:paraId="25666112" w14:textId="77777777" w:rsidR="004E67A6" w:rsidRDefault="008C2F8D" w:rsidP="008908CA">
            <w:pPr>
              <w:bidi w:val="0"/>
              <w:rPr>
                <w:rFonts w:eastAsia="SimSun"/>
                <w:kern w:val="24"/>
                <w:lang w:bidi="ar-SA"/>
              </w:rPr>
            </w:pPr>
            <w:r>
              <w:rPr>
                <w:rFonts w:eastAsia="SimSun"/>
                <w:kern w:val="24"/>
                <w:lang w:bidi="ar-SA"/>
              </w:rPr>
              <w:t>7</w:t>
            </w:r>
          </w:p>
        </w:tc>
        <w:tc>
          <w:tcPr>
            <w:tcW w:w="2700" w:type="dxa"/>
          </w:tcPr>
          <w:p w14:paraId="63A6A9D5" w14:textId="77777777" w:rsidR="004E67A6" w:rsidRDefault="004E67A6" w:rsidP="008908CA">
            <w:pPr>
              <w:bidi w:val="0"/>
            </w:pPr>
            <w:r>
              <w:t>Zhang et al.,2021</w:t>
            </w:r>
          </w:p>
        </w:tc>
        <w:tc>
          <w:tcPr>
            <w:tcW w:w="900" w:type="dxa"/>
          </w:tcPr>
          <w:p w14:paraId="0BCE365C" w14:textId="77777777" w:rsidR="004E67A6" w:rsidRDefault="004E67A6" w:rsidP="008908CA">
            <w:pPr>
              <w:bidi w:val="0"/>
              <w:rPr>
                <w:rFonts w:eastAsia="SimSun"/>
                <w:kern w:val="24"/>
                <w:lang w:bidi="ar-SA"/>
              </w:rPr>
            </w:pPr>
          </w:p>
        </w:tc>
        <w:tc>
          <w:tcPr>
            <w:tcW w:w="900" w:type="dxa"/>
          </w:tcPr>
          <w:p w14:paraId="01082312" w14:textId="77777777" w:rsidR="004E67A6" w:rsidRPr="00640572" w:rsidRDefault="004E67A6" w:rsidP="008908CA">
            <w:pPr>
              <w:bidi w:val="0"/>
              <w:rPr>
                <w:rFonts w:eastAsia="SimSun"/>
                <w:kern w:val="24"/>
                <w:lang w:bidi="ar-SA"/>
              </w:rPr>
            </w:pPr>
          </w:p>
        </w:tc>
        <w:tc>
          <w:tcPr>
            <w:tcW w:w="990" w:type="dxa"/>
          </w:tcPr>
          <w:p w14:paraId="30360D22" w14:textId="77777777" w:rsidR="004E67A6" w:rsidRPr="00640572" w:rsidRDefault="004E67A6" w:rsidP="008908CA">
            <w:pPr>
              <w:bidi w:val="0"/>
              <w:rPr>
                <w:rFonts w:eastAsia="SimSun"/>
                <w:kern w:val="24"/>
                <w:lang w:bidi="ar-SA"/>
              </w:rPr>
            </w:pPr>
          </w:p>
        </w:tc>
        <w:tc>
          <w:tcPr>
            <w:tcW w:w="1080" w:type="dxa"/>
          </w:tcPr>
          <w:p w14:paraId="24A28F8C" w14:textId="77777777" w:rsidR="004E67A6" w:rsidRPr="00640572" w:rsidRDefault="004E67A6" w:rsidP="008908CA">
            <w:pPr>
              <w:bidi w:val="0"/>
              <w:rPr>
                <w:rFonts w:eastAsia="SimSun"/>
                <w:kern w:val="24"/>
                <w:lang w:bidi="ar-SA"/>
              </w:rPr>
            </w:pPr>
          </w:p>
        </w:tc>
        <w:tc>
          <w:tcPr>
            <w:tcW w:w="1260" w:type="dxa"/>
          </w:tcPr>
          <w:p w14:paraId="0B69A3B3" w14:textId="77777777" w:rsidR="004E67A6" w:rsidRPr="00640572" w:rsidRDefault="004E67A6" w:rsidP="008908CA">
            <w:pPr>
              <w:bidi w:val="0"/>
              <w:rPr>
                <w:rFonts w:eastAsia="SimSun"/>
                <w:kern w:val="24"/>
                <w:lang w:bidi="ar-SA"/>
              </w:rPr>
            </w:pPr>
          </w:p>
        </w:tc>
        <w:tc>
          <w:tcPr>
            <w:tcW w:w="1170" w:type="dxa"/>
          </w:tcPr>
          <w:p w14:paraId="6EB9BDD6" w14:textId="77777777" w:rsidR="004E67A6" w:rsidRPr="00640572" w:rsidRDefault="004E67A6" w:rsidP="008908CA">
            <w:pPr>
              <w:bidi w:val="0"/>
              <w:rPr>
                <w:rFonts w:eastAsia="SimSun"/>
                <w:kern w:val="24"/>
                <w:lang w:bidi="ar-SA"/>
              </w:rPr>
            </w:pPr>
          </w:p>
        </w:tc>
        <w:tc>
          <w:tcPr>
            <w:tcW w:w="720" w:type="dxa"/>
          </w:tcPr>
          <w:p w14:paraId="66B4BEF3" w14:textId="77777777" w:rsidR="004E67A6" w:rsidRDefault="004E67A6" w:rsidP="008908CA">
            <w:pPr>
              <w:bidi w:val="0"/>
              <w:rPr>
                <w:rFonts w:eastAsia="SimSun"/>
                <w:kern w:val="24"/>
                <w:lang w:bidi="ar-SA"/>
              </w:rPr>
            </w:pPr>
          </w:p>
        </w:tc>
        <w:tc>
          <w:tcPr>
            <w:tcW w:w="810" w:type="dxa"/>
          </w:tcPr>
          <w:p w14:paraId="3F0E70C8" w14:textId="77777777" w:rsidR="004E67A6" w:rsidRDefault="004E67A6" w:rsidP="008908CA">
            <w:pPr>
              <w:bidi w:val="0"/>
              <w:rPr>
                <w:rFonts w:eastAsia="SimSun"/>
                <w:kern w:val="24"/>
                <w:lang w:bidi="ar-SA"/>
              </w:rPr>
            </w:pPr>
          </w:p>
        </w:tc>
        <w:tc>
          <w:tcPr>
            <w:tcW w:w="900" w:type="dxa"/>
          </w:tcPr>
          <w:p w14:paraId="28096FD7" w14:textId="77777777" w:rsidR="004E67A6" w:rsidRDefault="004E67A6" w:rsidP="008908CA">
            <w:pPr>
              <w:bidi w:val="0"/>
              <w:rPr>
                <w:rFonts w:eastAsia="SimSun"/>
                <w:kern w:val="24"/>
                <w:lang w:bidi="ar-SA"/>
              </w:rPr>
            </w:pPr>
            <w:r>
              <w:rPr>
                <w:rFonts w:eastAsia="SimSun"/>
                <w:kern w:val="24"/>
                <w:lang w:bidi="ar-SA"/>
              </w:rPr>
              <w:t>Y</w:t>
            </w:r>
          </w:p>
        </w:tc>
      </w:tr>
      <w:tr w:rsidR="003767E5" w:rsidRPr="00640572" w14:paraId="34160DCA" w14:textId="77777777" w:rsidTr="008C2F8D">
        <w:tc>
          <w:tcPr>
            <w:tcW w:w="540" w:type="dxa"/>
          </w:tcPr>
          <w:p w14:paraId="5FE7C6D0" w14:textId="77777777" w:rsidR="004E67A6" w:rsidRDefault="008C2F8D" w:rsidP="008908CA">
            <w:pPr>
              <w:bidi w:val="0"/>
              <w:rPr>
                <w:rFonts w:eastAsia="SimSun"/>
                <w:kern w:val="24"/>
                <w:lang w:bidi="ar-SA"/>
              </w:rPr>
            </w:pPr>
            <w:r>
              <w:rPr>
                <w:rFonts w:eastAsia="SimSun"/>
                <w:kern w:val="24"/>
                <w:lang w:bidi="ar-SA"/>
              </w:rPr>
              <w:t>8</w:t>
            </w:r>
          </w:p>
        </w:tc>
        <w:tc>
          <w:tcPr>
            <w:tcW w:w="2700" w:type="dxa"/>
          </w:tcPr>
          <w:p w14:paraId="59C2FD97" w14:textId="77777777" w:rsidR="004E67A6" w:rsidRDefault="004E67A6" w:rsidP="008908CA">
            <w:pPr>
              <w:bidi w:val="0"/>
            </w:pPr>
            <w:proofErr w:type="spellStart"/>
            <w:r>
              <w:t>Hettiarachchi</w:t>
            </w:r>
            <w:proofErr w:type="spellEnd"/>
            <w:r>
              <w:t xml:space="preserve"> et al. ,2021</w:t>
            </w:r>
          </w:p>
        </w:tc>
        <w:tc>
          <w:tcPr>
            <w:tcW w:w="900" w:type="dxa"/>
          </w:tcPr>
          <w:p w14:paraId="28877681" w14:textId="77777777" w:rsidR="004E67A6" w:rsidRDefault="004E67A6" w:rsidP="008908CA">
            <w:pPr>
              <w:bidi w:val="0"/>
              <w:rPr>
                <w:rFonts w:eastAsia="SimSun"/>
                <w:kern w:val="24"/>
                <w:lang w:bidi="ar-SA"/>
              </w:rPr>
            </w:pPr>
          </w:p>
        </w:tc>
        <w:tc>
          <w:tcPr>
            <w:tcW w:w="900" w:type="dxa"/>
          </w:tcPr>
          <w:p w14:paraId="6FD9F4DF" w14:textId="77777777" w:rsidR="004E67A6" w:rsidRPr="00640572" w:rsidRDefault="004E67A6" w:rsidP="008908CA">
            <w:pPr>
              <w:bidi w:val="0"/>
              <w:rPr>
                <w:rFonts w:eastAsia="SimSun"/>
                <w:kern w:val="24"/>
                <w:lang w:bidi="ar-SA"/>
              </w:rPr>
            </w:pPr>
          </w:p>
        </w:tc>
        <w:tc>
          <w:tcPr>
            <w:tcW w:w="990" w:type="dxa"/>
          </w:tcPr>
          <w:p w14:paraId="17941031" w14:textId="77777777" w:rsidR="004E67A6" w:rsidRPr="00640572" w:rsidRDefault="004E67A6" w:rsidP="008908CA">
            <w:pPr>
              <w:bidi w:val="0"/>
              <w:rPr>
                <w:rFonts w:eastAsia="SimSun"/>
                <w:kern w:val="24"/>
                <w:lang w:bidi="ar-SA"/>
              </w:rPr>
            </w:pPr>
          </w:p>
        </w:tc>
        <w:tc>
          <w:tcPr>
            <w:tcW w:w="1080" w:type="dxa"/>
          </w:tcPr>
          <w:p w14:paraId="263DE0F9" w14:textId="77777777" w:rsidR="004E67A6" w:rsidRPr="00640572" w:rsidRDefault="004E67A6" w:rsidP="008908CA">
            <w:pPr>
              <w:bidi w:val="0"/>
              <w:rPr>
                <w:rFonts w:eastAsia="SimSun"/>
                <w:kern w:val="24"/>
                <w:lang w:bidi="ar-SA"/>
              </w:rPr>
            </w:pPr>
          </w:p>
        </w:tc>
        <w:tc>
          <w:tcPr>
            <w:tcW w:w="1260" w:type="dxa"/>
          </w:tcPr>
          <w:p w14:paraId="2EEC7AA3" w14:textId="77777777" w:rsidR="004E67A6" w:rsidRPr="00640572" w:rsidRDefault="004E67A6" w:rsidP="008908CA">
            <w:pPr>
              <w:bidi w:val="0"/>
              <w:rPr>
                <w:rFonts w:eastAsia="SimSun"/>
                <w:kern w:val="24"/>
                <w:lang w:bidi="ar-SA"/>
              </w:rPr>
            </w:pPr>
          </w:p>
        </w:tc>
        <w:tc>
          <w:tcPr>
            <w:tcW w:w="1170" w:type="dxa"/>
          </w:tcPr>
          <w:p w14:paraId="41299250" w14:textId="77777777" w:rsidR="004E67A6" w:rsidRPr="00640572" w:rsidRDefault="004E67A6" w:rsidP="008908CA">
            <w:pPr>
              <w:bidi w:val="0"/>
              <w:rPr>
                <w:rFonts w:eastAsia="SimSun"/>
                <w:kern w:val="24"/>
                <w:lang w:bidi="ar-SA"/>
              </w:rPr>
            </w:pPr>
          </w:p>
        </w:tc>
        <w:tc>
          <w:tcPr>
            <w:tcW w:w="720" w:type="dxa"/>
          </w:tcPr>
          <w:p w14:paraId="72DECB65" w14:textId="77777777" w:rsidR="004E67A6" w:rsidRDefault="004E67A6" w:rsidP="008908CA">
            <w:pPr>
              <w:bidi w:val="0"/>
              <w:rPr>
                <w:rFonts w:eastAsia="SimSun"/>
                <w:kern w:val="24"/>
                <w:lang w:bidi="ar-SA"/>
              </w:rPr>
            </w:pPr>
            <w:r>
              <w:rPr>
                <w:rFonts w:eastAsia="SimSun"/>
                <w:kern w:val="24"/>
                <w:lang w:bidi="ar-SA"/>
              </w:rPr>
              <w:t>Y</w:t>
            </w:r>
          </w:p>
        </w:tc>
        <w:tc>
          <w:tcPr>
            <w:tcW w:w="810" w:type="dxa"/>
          </w:tcPr>
          <w:p w14:paraId="682DD4B4" w14:textId="77777777" w:rsidR="004E67A6" w:rsidRDefault="004E67A6" w:rsidP="008908CA">
            <w:pPr>
              <w:bidi w:val="0"/>
              <w:rPr>
                <w:rFonts w:eastAsia="SimSun"/>
                <w:kern w:val="24"/>
                <w:lang w:bidi="ar-SA"/>
              </w:rPr>
            </w:pPr>
          </w:p>
        </w:tc>
        <w:tc>
          <w:tcPr>
            <w:tcW w:w="900" w:type="dxa"/>
          </w:tcPr>
          <w:p w14:paraId="4145F6B3" w14:textId="77777777" w:rsidR="004E67A6" w:rsidRDefault="004E67A6" w:rsidP="008908CA">
            <w:pPr>
              <w:bidi w:val="0"/>
              <w:rPr>
                <w:rFonts w:eastAsia="SimSun"/>
                <w:kern w:val="24"/>
                <w:lang w:bidi="ar-SA"/>
              </w:rPr>
            </w:pPr>
          </w:p>
        </w:tc>
      </w:tr>
      <w:tr w:rsidR="003767E5" w:rsidRPr="00640572" w14:paraId="314C78DE" w14:textId="77777777" w:rsidTr="008C2F8D">
        <w:tc>
          <w:tcPr>
            <w:tcW w:w="540" w:type="dxa"/>
          </w:tcPr>
          <w:p w14:paraId="4D1BD347" w14:textId="77777777" w:rsidR="003767E5" w:rsidRDefault="008C2F8D" w:rsidP="008908CA">
            <w:pPr>
              <w:bidi w:val="0"/>
              <w:rPr>
                <w:rFonts w:eastAsia="SimSun"/>
                <w:kern w:val="24"/>
                <w:lang w:bidi="ar-SA"/>
              </w:rPr>
            </w:pPr>
            <w:r>
              <w:rPr>
                <w:rFonts w:eastAsia="SimSun"/>
                <w:kern w:val="24"/>
                <w:lang w:bidi="ar-SA"/>
              </w:rPr>
              <w:t>9</w:t>
            </w:r>
          </w:p>
        </w:tc>
        <w:tc>
          <w:tcPr>
            <w:tcW w:w="2700" w:type="dxa"/>
          </w:tcPr>
          <w:p w14:paraId="3F851CEA" w14:textId="77777777" w:rsidR="003767E5" w:rsidRDefault="003767E5" w:rsidP="008908CA">
            <w:pPr>
              <w:bidi w:val="0"/>
            </w:pPr>
            <w:proofErr w:type="spellStart"/>
            <w:r>
              <w:t>Ghaemi</w:t>
            </w:r>
            <w:proofErr w:type="spellEnd"/>
            <w:r>
              <w:t xml:space="preserve"> et al. ,2021</w:t>
            </w:r>
          </w:p>
        </w:tc>
        <w:tc>
          <w:tcPr>
            <w:tcW w:w="900" w:type="dxa"/>
          </w:tcPr>
          <w:p w14:paraId="70B319D7" w14:textId="77777777" w:rsidR="003767E5" w:rsidRDefault="003767E5" w:rsidP="008908CA">
            <w:pPr>
              <w:bidi w:val="0"/>
              <w:rPr>
                <w:rFonts w:eastAsia="SimSun"/>
                <w:kern w:val="24"/>
                <w:lang w:bidi="ar-SA"/>
              </w:rPr>
            </w:pPr>
          </w:p>
        </w:tc>
        <w:tc>
          <w:tcPr>
            <w:tcW w:w="900" w:type="dxa"/>
          </w:tcPr>
          <w:p w14:paraId="21F34F55" w14:textId="77777777" w:rsidR="003767E5" w:rsidRPr="00640572" w:rsidRDefault="003767E5" w:rsidP="008908CA">
            <w:pPr>
              <w:bidi w:val="0"/>
              <w:rPr>
                <w:rFonts w:eastAsia="SimSun"/>
                <w:kern w:val="24"/>
                <w:lang w:bidi="ar-SA"/>
              </w:rPr>
            </w:pPr>
          </w:p>
        </w:tc>
        <w:tc>
          <w:tcPr>
            <w:tcW w:w="990" w:type="dxa"/>
          </w:tcPr>
          <w:p w14:paraId="0E373E08" w14:textId="77777777" w:rsidR="003767E5" w:rsidRPr="00640572" w:rsidRDefault="003767E5" w:rsidP="008908CA">
            <w:pPr>
              <w:bidi w:val="0"/>
              <w:rPr>
                <w:rFonts w:eastAsia="SimSun"/>
                <w:kern w:val="24"/>
                <w:lang w:bidi="ar-SA"/>
              </w:rPr>
            </w:pPr>
          </w:p>
        </w:tc>
        <w:tc>
          <w:tcPr>
            <w:tcW w:w="1080" w:type="dxa"/>
          </w:tcPr>
          <w:p w14:paraId="78537DB0" w14:textId="77777777" w:rsidR="003767E5" w:rsidRPr="00640572" w:rsidRDefault="003767E5" w:rsidP="008908CA">
            <w:pPr>
              <w:bidi w:val="0"/>
              <w:rPr>
                <w:rFonts w:eastAsia="SimSun"/>
                <w:kern w:val="24"/>
                <w:lang w:bidi="ar-SA"/>
              </w:rPr>
            </w:pPr>
          </w:p>
        </w:tc>
        <w:tc>
          <w:tcPr>
            <w:tcW w:w="1260" w:type="dxa"/>
          </w:tcPr>
          <w:p w14:paraId="3609BF66" w14:textId="77777777" w:rsidR="003767E5" w:rsidRPr="00640572" w:rsidRDefault="003767E5" w:rsidP="008908CA">
            <w:pPr>
              <w:bidi w:val="0"/>
              <w:rPr>
                <w:rFonts w:eastAsia="SimSun"/>
                <w:kern w:val="24"/>
                <w:lang w:bidi="ar-SA"/>
              </w:rPr>
            </w:pPr>
          </w:p>
        </w:tc>
        <w:tc>
          <w:tcPr>
            <w:tcW w:w="1170" w:type="dxa"/>
          </w:tcPr>
          <w:p w14:paraId="2F008CA3" w14:textId="77777777" w:rsidR="003767E5" w:rsidRPr="00640572" w:rsidRDefault="003767E5" w:rsidP="008908CA">
            <w:pPr>
              <w:bidi w:val="0"/>
              <w:rPr>
                <w:rFonts w:eastAsia="SimSun"/>
                <w:kern w:val="24"/>
                <w:lang w:bidi="ar-SA"/>
              </w:rPr>
            </w:pPr>
          </w:p>
        </w:tc>
        <w:tc>
          <w:tcPr>
            <w:tcW w:w="720" w:type="dxa"/>
          </w:tcPr>
          <w:p w14:paraId="43202839" w14:textId="77777777" w:rsidR="003767E5" w:rsidRDefault="003767E5" w:rsidP="008908CA">
            <w:pPr>
              <w:bidi w:val="0"/>
              <w:rPr>
                <w:rFonts w:eastAsia="SimSun"/>
                <w:kern w:val="24"/>
                <w:lang w:bidi="ar-SA"/>
              </w:rPr>
            </w:pPr>
          </w:p>
        </w:tc>
        <w:tc>
          <w:tcPr>
            <w:tcW w:w="810" w:type="dxa"/>
          </w:tcPr>
          <w:p w14:paraId="43B3F8D6" w14:textId="77777777" w:rsidR="003767E5" w:rsidRDefault="003767E5" w:rsidP="008908CA">
            <w:pPr>
              <w:bidi w:val="0"/>
              <w:rPr>
                <w:rFonts w:eastAsia="SimSun"/>
                <w:kern w:val="24"/>
                <w:lang w:bidi="ar-SA"/>
              </w:rPr>
            </w:pPr>
          </w:p>
        </w:tc>
        <w:tc>
          <w:tcPr>
            <w:tcW w:w="900" w:type="dxa"/>
          </w:tcPr>
          <w:p w14:paraId="6A5DF352" w14:textId="77777777" w:rsidR="003767E5" w:rsidRDefault="003767E5" w:rsidP="008908CA">
            <w:pPr>
              <w:bidi w:val="0"/>
              <w:rPr>
                <w:rFonts w:eastAsia="SimSun"/>
                <w:kern w:val="24"/>
                <w:lang w:bidi="ar-SA"/>
              </w:rPr>
            </w:pPr>
            <w:r>
              <w:rPr>
                <w:rFonts w:eastAsia="SimSun"/>
                <w:kern w:val="24"/>
                <w:lang w:bidi="ar-SA"/>
              </w:rPr>
              <w:t>Y</w:t>
            </w:r>
          </w:p>
        </w:tc>
      </w:tr>
      <w:tr w:rsidR="003767E5" w:rsidRPr="00640572" w14:paraId="30C33AC1" w14:textId="77777777" w:rsidTr="008C2F8D">
        <w:tc>
          <w:tcPr>
            <w:tcW w:w="540" w:type="dxa"/>
          </w:tcPr>
          <w:p w14:paraId="5DC59B96" w14:textId="77777777" w:rsidR="003767E5" w:rsidRDefault="008C2F8D" w:rsidP="008908CA">
            <w:pPr>
              <w:bidi w:val="0"/>
              <w:rPr>
                <w:rFonts w:eastAsia="SimSun"/>
                <w:kern w:val="24"/>
                <w:lang w:bidi="ar-SA"/>
              </w:rPr>
            </w:pPr>
            <w:r>
              <w:rPr>
                <w:rFonts w:eastAsia="SimSun"/>
                <w:kern w:val="24"/>
                <w:lang w:bidi="ar-SA"/>
              </w:rPr>
              <w:t>10</w:t>
            </w:r>
          </w:p>
        </w:tc>
        <w:tc>
          <w:tcPr>
            <w:tcW w:w="2700" w:type="dxa"/>
          </w:tcPr>
          <w:p w14:paraId="00EEB984" w14:textId="77777777" w:rsidR="003767E5" w:rsidRDefault="003767E5" w:rsidP="008908CA">
            <w:pPr>
              <w:bidi w:val="0"/>
            </w:pPr>
            <w:proofErr w:type="spellStart"/>
            <w:r>
              <w:t>Mojiri</w:t>
            </w:r>
            <w:proofErr w:type="spellEnd"/>
            <w:r>
              <w:t xml:space="preserve"> et al. ,2021</w:t>
            </w:r>
          </w:p>
        </w:tc>
        <w:tc>
          <w:tcPr>
            <w:tcW w:w="900" w:type="dxa"/>
          </w:tcPr>
          <w:p w14:paraId="614F9F45" w14:textId="77777777" w:rsidR="003767E5" w:rsidRDefault="003767E5" w:rsidP="008908CA">
            <w:pPr>
              <w:bidi w:val="0"/>
              <w:rPr>
                <w:rFonts w:eastAsia="SimSun"/>
                <w:kern w:val="24"/>
                <w:lang w:bidi="ar-SA"/>
              </w:rPr>
            </w:pPr>
          </w:p>
        </w:tc>
        <w:tc>
          <w:tcPr>
            <w:tcW w:w="900" w:type="dxa"/>
          </w:tcPr>
          <w:p w14:paraId="469DFB40" w14:textId="77777777" w:rsidR="003767E5" w:rsidRPr="00640572" w:rsidRDefault="003767E5" w:rsidP="008908CA">
            <w:pPr>
              <w:bidi w:val="0"/>
              <w:rPr>
                <w:rFonts w:eastAsia="SimSun"/>
                <w:kern w:val="24"/>
                <w:lang w:bidi="ar-SA"/>
              </w:rPr>
            </w:pPr>
          </w:p>
        </w:tc>
        <w:tc>
          <w:tcPr>
            <w:tcW w:w="990" w:type="dxa"/>
          </w:tcPr>
          <w:p w14:paraId="35BC9BBE" w14:textId="77777777" w:rsidR="003767E5" w:rsidRPr="00640572" w:rsidRDefault="003767E5" w:rsidP="008908CA">
            <w:pPr>
              <w:bidi w:val="0"/>
              <w:rPr>
                <w:rFonts w:eastAsia="SimSun"/>
                <w:kern w:val="24"/>
                <w:lang w:bidi="ar-SA"/>
              </w:rPr>
            </w:pPr>
          </w:p>
        </w:tc>
        <w:tc>
          <w:tcPr>
            <w:tcW w:w="1080" w:type="dxa"/>
          </w:tcPr>
          <w:p w14:paraId="1FAFAB88" w14:textId="77777777" w:rsidR="003767E5" w:rsidRPr="00640572" w:rsidRDefault="003767E5" w:rsidP="008908CA">
            <w:pPr>
              <w:bidi w:val="0"/>
              <w:rPr>
                <w:rFonts w:eastAsia="SimSun"/>
                <w:kern w:val="24"/>
                <w:lang w:bidi="ar-SA"/>
              </w:rPr>
            </w:pPr>
          </w:p>
        </w:tc>
        <w:tc>
          <w:tcPr>
            <w:tcW w:w="1260" w:type="dxa"/>
          </w:tcPr>
          <w:p w14:paraId="31543C46" w14:textId="77777777" w:rsidR="003767E5" w:rsidRPr="00640572" w:rsidRDefault="003767E5" w:rsidP="008908CA">
            <w:pPr>
              <w:bidi w:val="0"/>
              <w:rPr>
                <w:rFonts w:eastAsia="SimSun"/>
                <w:kern w:val="24"/>
                <w:lang w:bidi="ar-SA"/>
              </w:rPr>
            </w:pPr>
          </w:p>
        </w:tc>
        <w:tc>
          <w:tcPr>
            <w:tcW w:w="1170" w:type="dxa"/>
          </w:tcPr>
          <w:p w14:paraId="0799284B" w14:textId="77777777" w:rsidR="003767E5" w:rsidRPr="00640572" w:rsidRDefault="003767E5" w:rsidP="008908CA">
            <w:pPr>
              <w:bidi w:val="0"/>
              <w:rPr>
                <w:rFonts w:eastAsia="SimSun"/>
                <w:kern w:val="24"/>
                <w:lang w:bidi="ar-SA"/>
              </w:rPr>
            </w:pPr>
          </w:p>
        </w:tc>
        <w:tc>
          <w:tcPr>
            <w:tcW w:w="720" w:type="dxa"/>
          </w:tcPr>
          <w:p w14:paraId="19AB7713" w14:textId="77777777" w:rsidR="003767E5" w:rsidRDefault="003767E5" w:rsidP="008908CA">
            <w:pPr>
              <w:bidi w:val="0"/>
              <w:rPr>
                <w:rFonts w:eastAsia="SimSun"/>
                <w:kern w:val="24"/>
                <w:lang w:bidi="ar-SA"/>
              </w:rPr>
            </w:pPr>
            <w:r>
              <w:rPr>
                <w:rFonts w:eastAsia="SimSun"/>
                <w:kern w:val="24"/>
                <w:lang w:bidi="ar-SA"/>
              </w:rPr>
              <w:t>Y</w:t>
            </w:r>
          </w:p>
        </w:tc>
        <w:tc>
          <w:tcPr>
            <w:tcW w:w="810" w:type="dxa"/>
          </w:tcPr>
          <w:p w14:paraId="6203E5B9"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4A90D188" w14:textId="77777777" w:rsidR="003767E5" w:rsidRDefault="003767E5" w:rsidP="008908CA">
            <w:pPr>
              <w:bidi w:val="0"/>
              <w:rPr>
                <w:rFonts w:eastAsia="SimSun"/>
                <w:kern w:val="24"/>
                <w:lang w:bidi="ar-SA"/>
              </w:rPr>
            </w:pPr>
          </w:p>
        </w:tc>
      </w:tr>
      <w:tr w:rsidR="003767E5" w:rsidRPr="00640572" w14:paraId="784FDB24" w14:textId="77777777" w:rsidTr="008C2F8D">
        <w:tc>
          <w:tcPr>
            <w:tcW w:w="540" w:type="dxa"/>
          </w:tcPr>
          <w:p w14:paraId="4CB1CA9D" w14:textId="77777777" w:rsidR="003767E5" w:rsidRDefault="008C2F8D" w:rsidP="008908CA">
            <w:pPr>
              <w:bidi w:val="0"/>
              <w:rPr>
                <w:rFonts w:eastAsia="SimSun"/>
                <w:kern w:val="24"/>
                <w:lang w:bidi="ar-SA"/>
              </w:rPr>
            </w:pPr>
            <w:r>
              <w:rPr>
                <w:rFonts w:eastAsia="SimSun"/>
                <w:kern w:val="24"/>
                <w:lang w:bidi="ar-SA"/>
              </w:rPr>
              <w:t>11</w:t>
            </w:r>
          </w:p>
        </w:tc>
        <w:tc>
          <w:tcPr>
            <w:tcW w:w="2700" w:type="dxa"/>
          </w:tcPr>
          <w:p w14:paraId="5BB6D455" w14:textId="77777777" w:rsidR="003767E5" w:rsidRDefault="003767E5" w:rsidP="008908CA">
            <w:pPr>
              <w:bidi w:val="0"/>
            </w:pPr>
            <w:r>
              <w:t>Yamani et al. ,2021</w:t>
            </w:r>
          </w:p>
        </w:tc>
        <w:tc>
          <w:tcPr>
            <w:tcW w:w="900" w:type="dxa"/>
          </w:tcPr>
          <w:p w14:paraId="0FFC9EEB" w14:textId="77777777" w:rsidR="003767E5" w:rsidRDefault="003767E5" w:rsidP="008908CA">
            <w:pPr>
              <w:bidi w:val="0"/>
              <w:rPr>
                <w:rFonts w:eastAsia="SimSun"/>
                <w:kern w:val="24"/>
                <w:lang w:bidi="ar-SA"/>
              </w:rPr>
            </w:pPr>
          </w:p>
        </w:tc>
        <w:tc>
          <w:tcPr>
            <w:tcW w:w="900" w:type="dxa"/>
          </w:tcPr>
          <w:p w14:paraId="69694F45" w14:textId="77777777" w:rsidR="003767E5" w:rsidRPr="00640572" w:rsidRDefault="003767E5" w:rsidP="008908CA">
            <w:pPr>
              <w:bidi w:val="0"/>
              <w:rPr>
                <w:rFonts w:eastAsia="SimSun"/>
                <w:kern w:val="24"/>
                <w:lang w:bidi="ar-SA"/>
              </w:rPr>
            </w:pPr>
          </w:p>
        </w:tc>
        <w:tc>
          <w:tcPr>
            <w:tcW w:w="990" w:type="dxa"/>
          </w:tcPr>
          <w:p w14:paraId="08130939" w14:textId="77777777" w:rsidR="003767E5" w:rsidRPr="00640572" w:rsidRDefault="003767E5" w:rsidP="008908CA">
            <w:pPr>
              <w:bidi w:val="0"/>
              <w:rPr>
                <w:rFonts w:eastAsia="SimSun"/>
                <w:kern w:val="24"/>
                <w:lang w:bidi="ar-SA"/>
              </w:rPr>
            </w:pPr>
          </w:p>
        </w:tc>
        <w:tc>
          <w:tcPr>
            <w:tcW w:w="1080" w:type="dxa"/>
          </w:tcPr>
          <w:p w14:paraId="5D558C8C" w14:textId="77777777" w:rsidR="003767E5" w:rsidRPr="00640572" w:rsidRDefault="003767E5" w:rsidP="008908CA">
            <w:pPr>
              <w:bidi w:val="0"/>
              <w:rPr>
                <w:rFonts w:eastAsia="SimSun"/>
                <w:kern w:val="24"/>
                <w:lang w:bidi="ar-SA"/>
              </w:rPr>
            </w:pPr>
          </w:p>
        </w:tc>
        <w:tc>
          <w:tcPr>
            <w:tcW w:w="1260" w:type="dxa"/>
          </w:tcPr>
          <w:p w14:paraId="35FDC395" w14:textId="77777777" w:rsidR="003767E5" w:rsidRPr="00640572" w:rsidRDefault="003767E5" w:rsidP="008908CA">
            <w:pPr>
              <w:bidi w:val="0"/>
              <w:rPr>
                <w:rFonts w:eastAsia="SimSun"/>
                <w:kern w:val="24"/>
                <w:lang w:bidi="ar-SA"/>
              </w:rPr>
            </w:pPr>
          </w:p>
        </w:tc>
        <w:tc>
          <w:tcPr>
            <w:tcW w:w="1170" w:type="dxa"/>
          </w:tcPr>
          <w:p w14:paraId="6344F41B" w14:textId="77777777" w:rsidR="003767E5" w:rsidRPr="00640572" w:rsidRDefault="003767E5" w:rsidP="008908CA">
            <w:pPr>
              <w:bidi w:val="0"/>
              <w:rPr>
                <w:rFonts w:eastAsia="SimSun"/>
                <w:kern w:val="24"/>
                <w:lang w:bidi="ar-SA"/>
              </w:rPr>
            </w:pPr>
          </w:p>
        </w:tc>
        <w:tc>
          <w:tcPr>
            <w:tcW w:w="720" w:type="dxa"/>
          </w:tcPr>
          <w:p w14:paraId="6755ACDD" w14:textId="77777777" w:rsidR="003767E5" w:rsidRDefault="003767E5" w:rsidP="008908CA">
            <w:pPr>
              <w:bidi w:val="0"/>
              <w:rPr>
                <w:rFonts w:eastAsia="SimSun"/>
                <w:kern w:val="24"/>
                <w:lang w:bidi="ar-SA"/>
              </w:rPr>
            </w:pPr>
          </w:p>
        </w:tc>
        <w:tc>
          <w:tcPr>
            <w:tcW w:w="810" w:type="dxa"/>
          </w:tcPr>
          <w:p w14:paraId="5CD57A31"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4BD96D3" w14:textId="77777777" w:rsidR="003767E5" w:rsidRDefault="003767E5" w:rsidP="008908CA">
            <w:pPr>
              <w:bidi w:val="0"/>
              <w:rPr>
                <w:rFonts w:eastAsia="SimSun"/>
                <w:kern w:val="24"/>
                <w:lang w:bidi="ar-SA"/>
              </w:rPr>
            </w:pPr>
          </w:p>
        </w:tc>
      </w:tr>
      <w:tr w:rsidR="003767E5" w:rsidRPr="00640572" w14:paraId="12A999A4" w14:textId="77777777" w:rsidTr="008C2F8D">
        <w:tc>
          <w:tcPr>
            <w:tcW w:w="540" w:type="dxa"/>
          </w:tcPr>
          <w:p w14:paraId="2A96E0A7" w14:textId="77777777" w:rsidR="003767E5" w:rsidRDefault="008C2F8D" w:rsidP="008908CA">
            <w:pPr>
              <w:bidi w:val="0"/>
              <w:rPr>
                <w:rFonts w:eastAsia="SimSun"/>
                <w:kern w:val="24"/>
                <w:lang w:bidi="ar-SA"/>
              </w:rPr>
            </w:pPr>
            <w:r>
              <w:rPr>
                <w:rFonts w:eastAsia="SimSun"/>
                <w:kern w:val="24"/>
                <w:lang w:bidi="ar-SA"/>
              </w:rPr>
              <w:t>12</w:t>
            </w:r>
          </w:p>
        </w:tc>
        <w:tc>
          <w:tcPr>
            <w:tcW w:w="2700" w:type="dxa"/>
          </w:tcPr>
          <w:p w14:paraId="793521C9" w14:textId="77777777" w:rsidR="003767E5" w:rsidRDefault="003767E5" w:rsidP="008908CA">
            <w:pPr>
              <w:bidi w:val="0"/>
            </w:pPr>
            <w:r>
              <w:t>Cao et al. ,2021</w:t>
            </w:r>
          </w:p>
        </w:tc>
        <w:tc>
          <w:tcPr>
            <w:tcW w:w="900" w:type="dxa"/>
          </w:tcPr>
          <w:p w14:paraId="065E01ED"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5F7C95C5" w14:textId="77777777" w:rsidR="003767E5" w:rsidRPr="00640572" w:rsidRDefault="003767E5" w:rsidP="008908CA">
            <w:pPr>
              <w:bidi w:val="0"/>
              <w:rPr>
                <w:rFonts w:eastAsia="SimSun"/>
                <w:kern w:val="24"/>
                <w:lang w:bidi="ar-SA"/>
              </w:rPr>
            </w:pPr>
          </w:p>
        </w:tc>
        <w:tc>
          <w:tcPr>
            <w:tcW w:w="990" w:type="dxa"/>
          </w:tcPr>
          <w:p w14:paraId="498A9B01" w14:textId="77777777" w:rsidR="003767E5" w:rsidRPr="00640572" w:rsidRDefault="003767E5" w:rsidP="008908CA">
            <w:pPr>
              <w:bidi w:val="0"/>
              <w:rPr>
                <w:rFonts w:eastAsia="SimSun"/>
                <w:kern w:val="24"/>
                <w:lang w:bidi="ar-SA"/>
              </w:rPr>
            </w:pPr>
            <w:r>
              <w:rPr>
                <w:rFonts w:eastAsia="SimSun"/>
                <w:kern w:val="24"/>
                <w:lang w:bidi="ar-SA"/>
              </w:rPr>
              <w:t>Y</w:t>
            </w:r>
          </w:p>
        </w:tc>
        <w:tc>
          <w:tcPr>
            <w:tcW w:w="1080" w:type="dxa"/>
          </w:tcPr>
          <w:p w14:paraId="6569598A" w14:textId="77777777" w:rsidR="003767E5" w:rsidRPr="00640572" w:rsidRDefault="003767E5" w:rsidP="008908CA">
            <w:pPr>
              <w:bidi w:val="0"/>
              <w:rPr>
                <w:rFonts w:eastAsia="SimSun"/>
                <w:kern w:val="24"/>
                <w:lang w:bidi="ar-SA"/>
              </w:rPr>
            </w:pPr>
          </w:p>
        </w:tc>
        <w:tc>
          <w:tcPr>
            <w:tcW w:w="1260" w:type="dxa"/>
          </w:tcPr>
          <w:p w14:paraId="159CFDB8" w14:textId="77777777" w:rsidR="003767E5" w:rsidRPr="00640572" w:rsidRDefault="003767E5" w:rsidP="008908CA">
            <w:pPr>
              <w:bidi w:val="0"/>
              <w:rPr>
                <w:rFonts w:eastAsia="SimSun"/>
                <w:kern w:val="24"/>
                <w:lang w:bidi="ar-SA"/>
              </w:rPr>
            </w:pPr>
          </w:p>
        </w:tc>
        <w:tc>
          <w:tcPr>
            <w:tcW w:w="1170" w:type="dxa"/>
          </w:tcPr>
          <w:p w14:paraId="42BE359D" w14:textId="77777777" w:rsidR="003767E5" w:rsidRPr="00640572" w:rsidRDefault="003767E5" w:rsidP="008908CA">
            <w:pPr>
              <w:bidi w:val="0"/>
              <w:rPr>
                <w:rFonts w:eastAsia="SimSun"/>
                <w:kern w:val="24"/>
                <w:lang w:bidi="ar-SA"/>
              </w:rPr>
            </w:pPr>
          </w:p>
        </w:tc>
        <w:tc>
          <w:tcPr>
            <w:tcW w:w="720" w:type="dxa"/>
          </w:tcPr>
          <w:p w14:paraId="161BA39A" w14:textId="77777777" w:rsidR="003767E5" w:rsidRDefault="003767E5" w:rsidP="008908CA">
            <w:pPr>
              <w:bidi w:val="0"/>
              <w:rPr>
                <w:rFonts w:eastAsia="SimSun"/>
                <w:kern w:val="24"/>
                <w:lang w:bidi="ar-SA"/>
              </w:rPr>
            </w:pPr>
          </w:p>
        </w:tc>
        <w:tc>
          <w:tcPr>
            <w:tcW w:w="810" w:type="dxa"/>
          </w:tcPr>
          <w:p w14:paraId="3D5FFD13" w14:textId="77777777" w:rsidR="003767E5" w:rsidRDefault="003767E5" w:rsidP="008908CA">
            <w:pPr>
              <w:bidi w:val="0"/>
              <w:rPr>
                <w:rFonts w:eastAsia="SimSun"/>
                <w:kern w:val="24"/>
                <w:lang w:bidi="ar-SA"/>
              </w:rPr>
            </w:pPr>
          </w:p>
        </w:tc>
        <w:tc>
          <w:tcPr>
            <w:tcW w:w="900" w:type="dxa"/>
          </w:tcPr>
          <w:p w14:paraId="267C893C" w14:textId="77777777" w:rsidR="003767E5" w:rsidRDefault="003767E5" w:rsidP="008908CA">
            <w:pPr>
              <w:bidi w:val="0"/>
              <w:rPr>
                <w:rFonts w:eastAsia="SimSun"/>
                <w:kern w:val="24"/>
                <w:lang w:bidi="ar-SA"/>
              </w:rPr>
            </w:pPr>
          </w:p>
        </w:tc>
      </w:tr>
      <w:tr w:rsidR="003767E5" w:rsidRPr="00640572" w14:paraId="5F49C7BF" w14:textId="77777777" w:rsidTr="008C2F8D">
        <w:tc>
          <w:tcPr>
            <w:tcW w:w="540" w:type="dxa"/>
          </w:tcPr>
          <w:p w14:paraId="0F77F010" w14:textId="77777777" w:rsidR="003767E5" w:rsidRDefault="008C2F8D" w:rsidP="008908CA">
            <w:pPr>
              <w:bidi w:val="0"/>
              <w:rPr>
                <w:rFonts w:eastAsia="SimSun"/>
                <w:kern w:val="24"/>
                <w:lang w:bidi="ar-SA"/>
              </w:rPr>
            </w:pPr>
            <w:r>
              <w:rPr>
                <w:rFonts w:eastAsia="SimSun"/>
                <w:kern w:val="24"/>
                <w:lang w:bidi="ar-SA"/>
              </w:rPr>
              <w:t>13</w:t>
            </w:r>
          </w:p>
        </w:tc>
        <w:tc>
          <w:tcPr>
            <w:tcW w:w="2700" w:type="dxa"/>
          </w:tcPr>
          <w:p w14:paraId="0741543B" w14:textId="77777777" w:rsidR="003767E5" w:rsidRDefault="003767E5" w:rsidP="008908CA">
            <w:pPr>
              <w:bidi w:val="0"/>
            </w:pPr>
            <w:r>
              <w:t>Peng et al. ,2021</w:t>
            </w:r>
          </w:p>
        </w:tc>
        <w:tc>
          <w:tcPr>
            <w:tcW w:w="900" w:type="dxa"/>
          </w:tcPr>
          <w:p w14:paraId="70491AAC" w14:textId="77777777" w:rsidR="003767E5" w:rsidRDefault="003767E5" w:rsidP="008908CA">
            <w:pPr>
              <w:bidi w:val="0"/>
              <w:rPr>
                <w:rFonts w:eastAsia="SimSun"/>
                <w:kern w:val="24"/>
                <w:lang w:bidi="ar-SA"/>
              </w:rPr>
            </w:pPr>
          </w:p>
        </w:tc>
        <w:tc>
          <w:tcPr>
            <w:tcW w:w="900" w:type="dxa"/>
          </w:tcPr>
          <w:p w14:paraId="3F911E03" w14:textId="77777777" w:rsidR="003767E5" w:rsidRPr="00640572" w:rsidRDefault="003767E5" w:rsidP="008908CA">
            <w:pPr>
              <w:bidi w:val="0"/>
              <w:rPr>
                <w:rFonts w:eastAsia="SimSun"/>
                <w:kern w:val="24"/>
                <w:lang w:bidi="ar-SA"/>
              </w:rPr>
            </w:pPr>
          </w:p>
        </w:tc>
        <w:tc>
          <w:tcPr>
            <w:tcW w:w="990" w:type="dxa"/>
          </w:tcPr>
          <w:p w14:paraId="3D3937BA" w14:textId="77777777" w:rsidR="003767E5" w:rsidRDefault="003767E5" w:rsidP="008908CA">
            <w:pPr>
              <w:bidi w:val="0"/>
              <w:rPr>
                <w:rFonts w:eastAsia="SimSun"/>
                <w:kern w:val="24"/>
                <w:lang w:bidi="ar-SA"/>
              </w:rPr>
            </w:pPr>
          </w:p>
        </w:tc>
        <w:tc>
          <w:tcPr>
            <w:tcW w:w="1080" w:type="dxa"/>
          </w:tcPr>
          <w:p w14:paraId="571B9DDB" w14:textId="77777777" w:rsidR="003767E5" w:rsidRPr="00640572" w:rsidRDefault="003767E5" w:rsidP="008908CA">
            <w:pPr>
              <w:bidi w:val="0"/>
              <w:rPr>
                <w:rFonts w:eastAsia="SimSun"/>
                <w:kern w:val="24"/>
                <w:lang w:bidi="ar-SA"/>
              </w:rPr>
            </w:pPr>
          </w:p>
        </w:tc>
        <w:tc>
          <w:tcPr>
            <w:tcW w:w="1260" w:type="dxa"/>
          </w:tcPr>
          <w:p w14:paraId="5983B8BE" w14:textId="77777777" w:rsidR="003767E5" w:rsidRPr="00640572" w:rsidRDefault="003767E5" w:rsidP="008908CA">
            <w:pPr>
              <w:bidi w:val="0"/>
              <w:rPr>
                <w:rFonts w:eastAsia="SimSun"/>
                <w:kern w:val="24"/>
                <w:lang w:bidi="ar-SA"/>
              </w:rPr>
            </w:pPr>
          </w:p>
        </w:tc>
        <w:tc>
          <w:tcPr>
            <w:tcW w:w="1170" w:type="dxa"/>
          </w:tcPr>
          <w:p w14:paraId="2D53373A" w14:textId="77777777" w:rsidR="003767E5" w:rsidRPr="00640572" w:rsidRDefault="003767E5" w:rsidP="008908CA">
            <w:pPr>
              <w:bidi w:val="0"/>
              <w:rPr>
                <w:rFonts w:eastAsia="SimSun"/>
                <w:kern w:val="24"/>
                <w:lang w:bidi="ar-SA"/>
              </w:rPr>
            </w:pPr>
          </w:p>
        </w:tc>
        <w:tc>
          <w:tcPr>
            <w:tcW w:w="720" w:type="dxa"/>
          </w:tcPr>
          <w:p w14:paraId="6C7A7C9E" w14:textId="77777777" w:rsidR="003767E5" w:rsidRDefault="003767E5" w:rsidP="008908CA">
            <w:pPr>
              <w:bidi w:val="0"/>
              <w:rPr>
                <w:rFonts w:eastAsia="SimSun"/>
                <w:kern w:val="24"/>
                <w:lang w:bidi="ar-SA"/>
              </w:rPr>
            </w:pPr>
          </w:p>
        </w:tc>
        <w:tc>
          <w:tcPr>
            <w:tcW w:w="810" w:type="dxa"/>
          </w:tcPr>
          <w:p w14:paraId="320B9D5B"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2A06B87" w14:textId="77777777" w:rsidR="003767E5" w:rsidRDefault="003767E5" w:rsidP="008908CA">
            <w:pPr>
              <w:bidi w:val="0"/>
              <w:rPr>
                <w:rFonts w:eastAsia="SimSun"/>
                <w:kern w:val="24"/>
                <w:lang w:bidi="ar-SA"/>
              </w:rPr>
            </w:pPr>
          </w:p>
        </w:tc>
      </w:tr>
      <w:tr w:rsidR="003767E5" w:rsidRPr="00640572" w14:paraId="498D2E68" w14:textId="77777777" w:rsidTr="008C2F8D">
        <w:tc>
          <w:tcPr>
            <w:tcW w:w="540" w:type="dxa"/>
          </w:tcPr>
          <w:p w14:paraId="2C80E2F3" w14:textId="77777777" w:rsidR="003767E5" w:rsidRDefault="008C2F8D" w:rsidP="008908CA">
            <w:pPr>
              <w:bidi w:val="0"/>
              <w:rPr>
                <w:rFonts w:eastAsia="SimSun"/>
                <w:kern w:val="24"/>
                <w:lang w:bidi="ar-SA"/>
              </w:rPr>
            </w:pPr>
            <w:r>
              <w:rPr>
                <w:rFonts w:eastAsia="SimSun"/>
                <w:kern w:val="24"/>
                <w:lang w:bidi="ar-SA"/>
              </w:rPr>
              <w:t>14</w:t>
            </w:r>
          </w:p>
        </w:tc>
        <w:tc>
          <w:tcPr>
            <w:tcW w:w="2700" w:type="dxa"/>
          </w:tcPr>
          <w:p w14:paraId="678F58B8" w14:textId="77777777" w:rsidR="003767E5" w:rsidRDefault="003767E5" w:rsidP="008908CA">
            <w:pPr>
              <w:bidi w:val="0"/>
            </w:pPr>
            <w:proofErr w:type="spellStart"/>
            <w:r>
              <w:t>Afyouni</w:t>
            </w:r>
            <w:proofErr w:type="spellEnd"/>
            <w:r>
              <w:t xml:space="preserve"> et al. ,2022</w:t>
            </w:r>
          </w:p>
        </w:tc>
        <w:tc>
          <w:tcPr>
            <w:tcW w:w="900" w:type="dxa"/>
          </w:tcPr>
          <w:p w14:paraId="014B7FE3" w14:textId="77777777" w:rsidR="003767E5" w:rsidRDefault="003767E5" w:rsidP="008908CA">
            <w:pPr>
              <w:bidi w:val="0"/>
              <w:rPr>
                <w:rFonts w:eastAsia="SimSun"/>
                <w:kern w:val="24"/>
                <w:lang w:bidi="ar-SA"/>
              </w:rPr>
            </w:pPr>
          </w:p>
        </w:tc>
        <w:tc>
          <w:tcPr>
            <w:tcW w:w="900" w:type="dxa"/>
          </w:tcPr>
          <w:p w14:paraId="4875D04D" w14:textId="77777777" w:rsidR="003767E5" w:rsidRPr="00640572" w:rsidRDefault="003767E5" w:rsidP="008908CA">
            <w:pPr>
              <w:bidi w:val="0"/>
              <w:rPr>
                <w:rFonts w:eastAsia="SimSun"/>
                <w:kern w:val="24"/>
                <w:lang w:bidi="ar-SA"/>
              </w:rPr>
            </w:pPr>
          </w:p>
        </w:tc>
        <w:tc>
          <w:tcPr>
            <w:tcW w:w="990" w:type="dxa"/>
          </w:tcPr>
          <w:p w14:paraId="6AC4F396" w14:textId="77777777" w:rsidR="003767E5" w:rsidRDefault="003767E5" w:rsidP="008908CA">
            <w:pPr>
              <w:bidi w:val="0"/>
              <w:rPr>
                <w:rFonts w:eastAsia="SimSun"/>
                <w:kern w:val="24"/>
                <w:lang w:bidi="ar-SA"/>
              </w:rPr>
            </w:pPr>
          </w:p>
        </w:tc>
        <w:tc>
          <w:tcPr>
            <w:tcW w:w="1080" w:type="dxa"/>
          </w:tcPr>
          <w:p w14:paraId="20C1B017" w14:textId="77777777" w:rsidR="003767E5" w:rsidRPr="00640572" w:rsidRDefault="003767E5" w:rsidP="008908CA">
            <w:pPr>
              <w:bidi w:val="0"/>
              <w:rPr>
                <w:rFonts w:eastAsia="SimSun"/>
                <w:kern w:val="24"/>
                <w:lang w:bidi="ar-SA"/>
              </w:rPr>
            </w:pPr>
          </w:p>
        </w:tc>
        <w:tc>
          <w:tcPr>
            <w:tcW w:w="1260" w:type="dxa"/>
          </w:tcPr>
          <w:p w14:paraId="418D19BA" w14:textId="77777777" w:rsidR="003767E5" w:rsidRPr="00640572" w:rsidRDefault="003767E5" w:rsidP="008908CA">
            <w:pPr>
              <w:bidi w:val="0"/>
              <w:rPr>
                <w:rFonts w:eastAsia="SimSun"/>
                <w:kern w:val="24"/>
                <w:lang w:bidi="ar-SA"/>
              </w:rPr>
            </w:pPr>
          </w:p>
        </w:tc>
        <w:tc>
          <w:tcPr>
            <w:tcW w:w="1170" w:type="dxa"/>
          </w:tcPr>
          <w:p w14:paraId="5D20D753" w14:textId="77777777" w:rsidR="003767E5" w:rsidRPr="00640572" w:rsidRDefault="003767E5" w:rsidP="008908CA">
            <w:pPr>
              <w:bidi w:val="0"/>
              <w:rPr>
                <w:rFonts w:eastAsia="SimSun"/>
                <w:kern w:val="24"/>
                <w:lang w:bidi="ar-SA"/>
              </w:rPr>
            </w:pPr>
          </w:p>
        </w:tc>
        <w:tc>
          <w:tcPr>
            <w:tcW w:w="720" w:type="dxa"/>
          </w:tcPr>
          <w:p w14:paraId="4FF1746D" w14:textId="77777777" w:rsidR="003767E5" w:rsidRDefault="003767E5" w:rsidP="008908CA">
            <w:pPr>
              <w:bidi w:val="0"/>
              <w:rPr>
                <w:rFonts w:eastAsia="SimSun"/>
                <w:kern w:val="24"/>
                <w:lang w:bidi="ar-SA"/>
              </w:rPr>
            </w:pPr>
          </w:p>
        </w:tc>
        <w:tc>
          <w:tcPr>
            <w:tcW w:w="810" w:type="dxa"/>
          </w:tcPr>
          <w:p w14:paraId="7D0C5B4D" w14:textId="77777777" w:rsidR="003767E5" w:rsidRDefault="003767E5" w:rsidP="008908CA">
            <w:pPr>
              <w:bidi w:val="0"/>
              <w:rPr>
                <w:rFonts w:eastAsia="SimSun"/>
                <w:kern w:val="24"/>
                <w:lang w:bidi="ar-SA"/>
              </w:rPr>
            </w:pPr>
          </w:p>
        </w:tc>
        <w:tc>
          <w:tcPr>
            <w:tcW w:w="900" w:type="dxa"/>
          </w:tcPr>
          <w:p w14:paraId="5E1793C7" w14:textId="77777777" w:rsidR="003767E5" w:rsidRDefault="003767E5" w:rsidP="008908CA">
            <w:pPr>
              <w:bidi w:val="0"/>
              <w:rPr>
                <w:rFonts w:eastAsia="SimSun"/>
                <w:kern w:val="24"/>
                <w:lang w:bidi="ar-SA"/>
              </w:rPr>
            </w:pPr>
            <w:r>
              <w:rPr>
                <w:rFonts w:eastAsia="SimSun"/>
                <w:kern w:val="24"/>
                <w:lang w:bidi="ar-SA"/>
              </w:rPr>
              <w:t>Y</w:t>
            </w:r>
          </w:p>
        </w:tc>
      </w:tr>
      <w:tr w:rsidR="003767E5" w:rsidRPr="00640572" w14:paraId="43C96DEC" w14:textId="77777777" w:rsidTr="008C2F8D">
        <w:tc>
          <w:tcPr>
            <w:tcW w:w="540" w:type="dxa"/>
          </w:tcPr>
          <w:p w14:paraId="483A21F3" w14:textId="77777777" w:rsidR="003767E5" w:rsidRDefault="008C2F8D" w:rsidP="008908CA">
            <w:pPr>
              <w:bidi w:val="0"/>
              <w:rPr>
                <w:rFonts w:eastAsia="SimSun"/>
                <w:kern w:val="24"/>
                <w:lang w:bidi="ar-SA"/>
              </w:rPr>
            </w:pPr>
            <w:r>
              <w:rPr>
                <w:rFonts w:eastAsia="SimSun"/>
                <w:kern w:val="24"/>
                <w:lang w:bidi="ar-SA"/>
              </w:rPr>
              <w:t>15</w:t>
            </w:r>
          </w:p>
        </w:tc>
        <w:tc>
          <w:tcPr>
            <w:tcW w:w="2700" w:type="dxa"/>
          </w:tcPr>
          <w:p w14:paraId="79353CC4" w14:textId="77777777" w:rsidR="003767E5" w:rsidRDefault="003767E5" w:rsidP="008908CA">
            <w:pPr>
              <w:bidi w:val="0"/>
            </w:pPr>
            <w:r>
              <w:t>Ren et al. ,2022</w:t>
            </w:r>
          </w:p>
        </w:tc>
        <w:tc>
          <w:tcPr>
            <w:tcW w:w="900" w:type="dxa"/>
          </w:tcPr>
          <w:p w14:paraId="0A693513" w14:textId="77777777" w:rsidR="003767E5" w:rsidRDefault="003767E5" w:rsidP="008908CA">
            <w:pPr>
              <w:bidi w:val="0"/>
              <w:rPr>
                <w:rFonts w:eastAsia="SimSun"/>
                <w:kern w:val="24"/>
                <w:lang w:bidi="ar-SA"/>
              </w:rPr>
            </w:pPr>
            <w:r>
              <w:rPr>
                <w:rFonts w:eastAsia="SimSun"/>
                <w:kern w:val="24"/>
                <w:lang w:bidi="ar-SA"/>
              </w:rPr>
              <w:t>Y</w:t>
            </w:r>
          </w:p>
        </w:tc>
        <w:tc>
          <w:tcPr>
            <w:tcW w:w="900" w:type="dxa"/>
          </w:tcPr>
          <w:p w14:paraId="0125D5C6" w14:textId="77777777" w:rsidR="003767E5" w:rsidRPr="00640572" w:rsidRDefault="003767E5" w:rsidP="008908CA">
            <w:pPr>
              <w:bidi w:val="0"/>
              <w:rPr>
                <w:rFonts w:eastAsia="SimSun"/>
                <w:kern w:val="24"/>
                <w:lang w:bidi="ar-SA"/>
              </w:rPr>
            </w:pPr>
            <w:r>
              <w:rPr>
                <w:rFonts w:eastAsia="SimSun"/>
                <w:kern w:val="24"/>
                <w:lang w:bidi="ar-SA"/>
              </w:rPr>
              <w:t>Y</w:t>
            </w:r>
          </w:p>
        </w:tc>
        <w:tc>
          <w:tcPr>
            <w:tcW w:w="990" w:type="dxa"/>
          </w:tcPr>
          <w:p w14:paraId="2386C56D" w14:textId="77777777" w:rsidR="003767E5" w:rsidRDefault="003767E5" w:rsidP="008908CA">
            <w:pPr>
              <w:bidi w:val="0"/>
              <w:rPr>
                <w:rFonts w:eastAsia="SimSun"/>
                <w:kern w:val="24"/>
                <w:lang w:bidi="ar-SA"/>
              </w:rPr>
            </w:pPr>
          </w:p>
        </w:tc>
        <w:tc>
          <w:tcPr>
            <w:tcW w:w="1080" w:type="dxa"/>
          </w:tcPr>
          <w:p w14:paraId="0450BECB" w14:textId="77777777" w:rsidR="003767E5" w:rsidRPr="00640572" w:rsidRDefault="003767E5" w:rsidP="008908CA">
            <w:pPr>
              <w:bidi w:val="0"/>
              <w:rPr>
                <w:rFonts w:eastAsia="SimSun"/>
                <w:kern w:val="24"/>
                <w:lang w:bidi="ar-SA"/>
              </w:rPr>
            </w:pPr>
          </w:p>
        </w:tc>
        <w:tc>
          <w:tcPr>
            <w:tcW w:w="1260" w:type="dxa"/>
          </w:tcPr>
          <w:p w14:paraId="28B428B5" w14:textId="77777777" w:rsidR="003767E5" w:rsidRPr="00640572" w:rsidRDefault="003767E5" w:rsidP="008908CA">
            <w:pPr>
              <w:bidi w:val="0"/>
              <w:rPr>
                <w:rFonts w:eastAsia="SimSun"/>
                <w:kern w:val="24"/>
                <w:lang w:bidi="ar-SA"/>
              </w:rPr>
            </w:pPr>
          </w:p>
        </w:tc>
        <w:tc>
          <w:tcPr>
            <w:tcW w:w="1170" w:type="dxa"/>
          </w:tcPr>
          <w:p w14:paraId="228A775E" w14:textId="77777777" w:rsidR="003767E5" w:rsidRPr="00640572" w:rsidRDefault="003767E5" w:rsidP="008908CA">
            <w:pPr>
              <w:bidi w:val="0"/>
              <w:rPr>
                <w:rFonts w:eastAsia="SimSun"/>
                <w:kern w:val="24"/>
                <w:lang w:bidi="ar-SA"/>
              </w:rPr>
            </w:pPr>
          </w:p>
        </w:tc>
        <w:tc>
          <w:tcPr>
            <w:tcW w:w="720" w:type="dxa"/>
          </w:tcPr>
          <w:p w14:paraId="3512178B" w14:textId="77777777" w:rsidR="003767E5" w:rsidRDefault="003767E5" w:rsidP="008908CA">
            <w:pPr>
              <w:bidi w:val="0"/>
              <w:rPr>
                <w:rFonts w:eastAsia="SimSun"/>
                <w:kern w:val="24"/>
                <w:lang w:bidi="ar-SA"/>
              </w:rPr>
            </w:pPr>
          </w:p>
        </w:tc>
        <w:tc>
          <w:tcPr>
            <w:tcW w:w="810" w:type="dxa"/>
          </w:tcPr>
          <w:p w14:paraId="121E0F25" w14:textId="77777777" w:rsidR="003767E5" w:rsidRDefault="003767E5" w:rsidP="008908CA">
            <w:pPr>
              <w:bidi w:val="0"/>
              <w:rPr>
                <w:rFonts w:eastAsia="SimSun"/>
                <w:kern w:val="24"/>
                <w:lang w:bidi="ar-SA"/>
              </w:rPr>
            </w:pPr>
          </w:p>
        </w:tc>
        <w:tc>
          <w:tcPr>
            <w:tcW w:w="900" w:type="dxa"/>
          </w:tcPr>
          <w:p w14:paraId="2637BFE5" w14:textId="77777777" w:rsidR="003767E5" w:rsidRDefault="003767E5" w:rsidP="008908CA">
            <w:pPr>
              <w:bidi w:val="0"/>
              <w:rPr>
                <w:rFonts w:eastAsia="SimSun"/>
                <w:kern w:val="24"/>
                <w:lang w:bidi="ar-SA"/>
              </w:rPr>
            </w:pPr>
          </w:p>
        </w:tc>
      </w:tr>
      <w:tr w:rsidR="003767E5" w:rsidRPr="00640572" w14:paraId="0319E941" w14:textId="77777777" w:rsidTr="008C2F8D">
        <w:tc>
          <w:tcPr>
            <w:tcW w:w="540" w:type="dxa"/>
          </w:tcPr>
          <w:p w14:paraId="218AE1FF" w14:textId="77777777" w:rsidR="003767E5" w:rsidRDefault="008C2F8D" w:rsidP="008908CA">
            <w:pPr>
              <w:bidi w:val="0"/>
              <w:rPr>
                <w:rFonts w:eastAsia="SimSun"/>
                <w:kern w:val="24"/>
                <w:lang w:bidi="ar-SA"/>
              </w:rPr>
            </w:pPr>
            <w:r>
              <w:rPr>
                <w:rFonts w:eastAsia="SimSun"/>
                <w:kern w:val="24"/>
                <w:lang w:bidi="ar-SA"/>
              </w:rPr>
              <w:t>16</w:t>
            </w:r>
          </w:p>
        </w:tc>
        <w:tc>
          <w:tcPr>
            <w:tcW w:w="2700" w:type="dxa"/>
          </w:tcPr>
          <w:p w14:paraId="680CBAF7" w14:textId="77777777" w:rsidR="003767E5" w:rsidRDefault="003352F2" w:rsidP="008908CA">
            <w:pPr>
              <w:bidi w:val="0"/>
            </w:pPr>
            <w:proofErr w:type="spellStart"/>
            <w:r>
              <w:t>Kolajo</w:t>
            </w:r>
            <w:proofErr w:type="spellEnd"/>
            <w:r>
              <w:t xml:space="preserve"> et al. ,2022</w:t>
            </w:r>
          </w:p>
        </w:tc>
        <w:tc>
          <w:tcPr>
            <w:tcW w:w="900" w:type="dxa"/>
          </w:tcPr>
          <w:p w14:paraId="4B6D92EF" w14:textId="77777777" w:rsidR="003767E5" w:rsidRDefault="003767E5" w:rsidP="008908CA">
            <w:pPr>
              <w:bidi w:val="0"/>
              <w:rPr>
                <w:rFonts w:eastAsia="SimSun"/>
                <w:kern w:val="24"/>
                <w:lang w:bidi="ar-SA"/>
              </w:rPr>
            </w:pPr>
          </w:p>
        </w:tc>
        <w:tc>
          <w:tcPr>
            <w:tcW w:w="900" w:type="dxa"/>
          </w:tcPr>
          <w:p w14:paraId="45AAC8AB" w14:textId="77777777" w:rsidR="003767E5" w:rsidRDefault="003767E5" w:rsidP="008908CA">
            <w:pPr>
              <w:bidi w:val="0"/>
              <w:rPr>
                <w:rFonts w:eastAsia="SimSun"/>
                <w:kern w:val="24"/>
                <w:lang w:bidi="ar-SA"/>
              </w:rPr>
            </w:pPr>
          </w:p>
        </w:tc>
        <w:tc>
          <w:tcPr>
            <w:tcW w:w="990" w:type="dxa"/>
          </w:tcPr>
          <w:p w14:paraId="43E12CE6" w14:textId="77777777" w:rsidR="003767E5" w:rsidRDefault="003767E5" w:rsidP="008908CA">
            <w:pPr>
              <w:bidi w:val="0"/>
              <w:rPr>
                <w:rFonts w:eastAsia="SimSun"/>
                <w:kern w:val="24"/>
                <w:lang w:bidi="ar-SA"/>
              </w:rPr>
            </w:pPr>
          </w:p>
        </w:tc>
        <w:tc>
          <w:tcPr>
            <w:tcW w:w="1080" w:type="dxa"/>
          </w:tcPr>
          <w:p w14:paraId="30845929" w14:textId="77777777" w:rsidR="003767E5" w:rsidRPr="00640572" w:rsidRDefault="003767E5" w:rsidP="008908CA">
            <w:pPr>
              <w:bidi w:val="0"/>
              <w:rPr>
                <w:rFonts w:eastAsia="SimSun"/>
                <w:kern w:val="24"/>
                <w:lang w:bidi="ar-SA"/>
              </w:rPr>
            </w:pPr>
          </w:p>
        </w:tc>
        <w:tc>
          <w:tcPr>
            <w:tcW w:w="1260" w:type="dxa"/>
          </w:tcPr>
          <w:p w14:paraId="605D390F" w14:textId="77777777" w:rsidR="003767E5" w:rsidRPr="00640572" w:rsidRDefault="003767E5" w:rsidP="008908CA">
            <w:pPr>
              <w:bidi w:val="0"/>
              <w:rPr>
                <w:rFonts w:eastAsia="SimSun"/>
                <w:kern w:val="24"/>
                <w:lang w:bidi="ar-SA"/>
              </w:rPr>
            </w:pPr>
          </w:p>
        </w:tc>
        <w:tc>
          <w:tcPr>
            <w:tcW w:w="1170" w:type="dxa"/>
          </w:tcPr>
          <w:p w14:paraId="7362D302" w14:textId="77777777" w:rsidR="003767E5" w:rsidRPr="00640572" w:rsidRDefault="003767E5" w:rsidP="008908CA">
            <w:pPr>
              <w:bidi w:val="0"/>
              <w:rPr>
                <w:rFonts w:eastAsia="SimSun"/>
                <w:kern w:val="24"/>
                <w:lang w:bidi="ar-SA"/>
              </w:rPr>
            </w:pPr>
          </w:p>
        </w:tc>
        <w:tc>
          <w:tcPr>
            <w:tcW w:w="720" w:type="dxa"/>
          </w:tcPr>
          <w:p w14:paraId="3145D669" w14:textId="77777777" w:rsidR="003767E5" w:rsidRDefault="003767E5" w:rsidP="008908CA">
            <w:pPr>
              <w:bidi w:val="0"/>
              <w:rPr>
                <w:rFonts w:eastAsia="SimSun"/>
                <w:kern w:val="24"/>
                <w:lang w:bidi="ar-SA"/>
              </w:rPr>
            </w:pPr>
          </w:p>
        </w:tc>
        <w:tc>
          <w:tcPr>
            <w:tcW w:w="810" w:type="dxa"/>
          </w:tcPr>
          <w:p w14:paraId="5F3F3629" w14:textId="77777777" w:rsidR="003767E5" w:rsidRDefault="003767E5" w:rsidP="008908CA">
            <w:pPr>
              <w:bidi w:val="0"/>
              <w:rPr>
                <w:rFonts w:eastAsia="SimSun"/>
                <w:kern w:val="24"/>
                <w:lang w:bidi="ar-SA"/>
              </w:rPr>
            </w:pPr>
          </w:p>
        </w:tc>
        <w:tc>
          <w:tcPr>
            <w:tcW w:w="900" w:type="dxa"/>
          </w:tcPr>
          <w:p w14:paraId="170DAFB1" w14:textId="77777777" w:rsidR="003767E5" w:rsidRDefault="003352F2" w:rsidP="008908CA">
            <w:pPr>
              <w:bidi w:val="0"/>
              <w:rPr>
                <w:rFonts w:eastAsia="SimSun"/>
                <w:kern w:val="24"/>
                <w:lang w:bidi="ar-SA"/>
              </w:rPr>
            </w:pPr>
            <w:r>
              <w:rPr>
                <w:rFonts w:eastAsia="SimSun"/>
                <w:kern w:val="24"/>
                <w:lang w:bidi="ar-SA"/>
              </w:rPr>
              <w:t>Y</w:t>
            </w:r>
          </w:p>
        </w:tc>
      </w:tr>
      <w:tr w:rsidR="003352F2" w:rsidRPr="00640572" w14:paraId="6DD4D9BD" w14:textId="77777777" w:rsidTr="008C2F8D">
        <w:tc>
          <w:tcPr>
            <w:tcW w:w="540" w:type="dxa"/>
          </w:tcPr>
          <w:p w14:paraId="14160ED3" w14:textId="77777777" w:rsidR="003352F2" w:rsidRDefault="008C2F8D" w:rsidP="008908CA">
            <w:pPr>
              <w:bidi w:val="0"/>
              <w:rPr>
                <w:rFonts w:eastAsia="SimSun"/>
                <w:kern w:val="24"/>
                <w:lang w:bidi="ar-SA"/>
              </w:rPr>
            </w:pPr>
            <w:r>
              <w:rPr>
                <w:rFonts w:eastAsia="SimSun"/>
                <w:kern w:val="24"/>
                <w:lang w:bidi="ar-SA"/>
              </w:rPr>
              <w:t>17</w:t>
            </w:r>
          </w:p>
        </w:tc>
        <w:tc>
          <w:tcPr>
            <w:tcW w:w="2700" w:type="dxa"/>
          </w:tcPr>
          <w:p w14:paraId="2D436E93" w14:textId="77777777" w:rsidR="003352F2" w:rsidRDefault="003352F2" w:rsidP="008908CA">
            <w:pPr>
              <w:bidi w:val="0"/>
            </w:pPr>
            <w:r>
              <w:t>Peng et al. ,2022</w:t>
            </w:r>
          </w:p>
        </w:tc>
        <w:tc>
          <w:tcPr>
            <w:tcW w:w="900" w:type="dxa"/>
          </w:tcPr>
          <w:p w14:paraId="0EF5D78B" w14:textId="77777777" w:rsidR="003352F2" w:rsidRDefault="003352F2" w:rsidP="008908CA">
            <w:pPr>
              <w:bidi w:val="0"/>
              <w:rPr>
                <w:rFonts w:eastAsia="SimSun"/>
                <w:kern w:val="24"/>
                <w:lang w:bidi="ar-SA"/>
              </w:rPr>
            </w:pPr>
          </w:p>
        </w:tc>
        <w:tc>
          <w:tcPr>
            <w:tcW w:w="900" w:type="dxa"/>
          </w:tcPr>
          <w:p w14:paraId="085AB6AF" w14:textId="77777777" w:rsidR="003352F2" w:rsidRDefault="003352F2" w:rsidP="008908CA">
            <w:pPr>
              <w:bidi w:val="0"/>
              <w:rPr>
                <w:rFonts w:eastAsia="SimSun"/>
                <w:kern w:val="24"/>
                <w:lang w:bidi="ar-SA"/>
              </w:rPr>
            </w:pPr>
          </w:p>
        </w:tc>
        <w:tc>
          <w:tcPr>
            <w:tcW w:w="990" w:type="dxa"/>
          </w:tcPr>
          <w:p w14:paraId="1B1EFA1E" w14:textId="77777777" w:rsidR="003352F2" w:rsidRDefault="003352F2" w:rsidP="008908CA">
            <w:pPr>
              <w:bidi w:val="0"/>
              <w:rPr>
                <w:rFonts w:eastAsia="SimSun"/>
                <w:kern w:val="24"/>
                <w:lang w:bidi="ar-SA"/>
              </w:rPr>
            </w:pPr>
          </w:p>
        </w:tc>
        <w:tc>
          <w:tcPr>
            <w:tcW w:w="1080" w:type="dxa"/>
          </w:tcPr>
          <w:p w14:paraId="0E6E20A0" w14:textId="77777777" w:rsidR="003352F2" w:rsidRPr="00640572" w:rsidRDefault="003352F2" w:rsidP="008908CA">
            <w:pPr>
              <w:bidi w:val="0"/>
              <w:rPr>
                <w:rFonts w:eastAsia="SimSun"/>
                <w:kern w:val="24"/>
                <w:lang w:bidi="ar-SA"/>
              </w:rPr>
            </w:pPr>
          </w:p>
        </w:tc>
        <w:tc>
          <w:tcPr>
            <w:tcW w:w="1260" w:type="dxa"/>
          </w:tcPr>
          <w:p w14:paraId="31E657CB" w14:textId="77777777" w:rsidR="003352F2" w:rsidRPr="00640572" w:rsidRDefault="003352F2" w:rsidP="008908CA">
            <w:pPr>
              <w:bidi w:val="0"/>
              <w:rPr>
                <w:rFonts w:eastAsia="SimSun"/>
                <w:kern w:val="24"/>
                <w:lang w:bidi="ar-SA"/>
              </w:rPr>
            </w:pPr>
          </w:p>
        </w:tc>
        <w:tc>
          <w:tcPr>
            <w:tcW w:w="1170" w:type="dxa"/>
          </w:tcPr>
          <w:p w14:paraId="6CC2CD07" w14:textId="77777777" w:rsidR="003352F2" w:rsidRPr="00640572" w:rsidRDefault="003352F2" w:rsidP="008908CA">
            <w:pPr>
              <w:bidi w:val="0"/>
              <w:rPr>
                <w:rFonts w:eastAsia="SimSun"/>
                <w:kern w:val="24"/>
                <w:lang w:bidi="ar-SA"/>
              </w:rPr>
            </w:pPr>
          </w:p>
        </w:tc>
        <w:tc>
          <w:tcPr>
            <w:tcW w:w="720" w:type="dxa"/>
          </w:tcPr>
          <w:p w14:paraId="08406DEC" w14:textId="77777777" w:rsidR="003352F2" w:rsidRDefault="003352F2" w:rsidP="008908CA">
            <w:pPr>
              <w:bidi w:val="0"/>
              <w:rPr>
                <w:rFonts w:eastAsia="SimSun"/>
                <w:kern w:val="24"/>
                <w:lang w:bidi="ar-SA"/>
              </w:rPr>
            </w:pPr>
          </w:p>
        </w:tc>
        <w:tc>
          <w:tcPr>
            <w:tcW w:w="810" w:type="dxa"/>
          </w:tcPr>
          <w:p w14:paraId="2AC5AB43" w14:textId="77777777" w:rsidR="003352F2" w:rsidRDefault="003352F2" w:rsidP="008908CA">
            <w:pPr>
              <w:bidi w:val="0"/>
              <w:rPr>
                <w:rFonts w:eastAsia="SimSun"/>
                <w:kern w:val="24"/>
                <w:lang w:bidi="ar-SA"/>
              </w:rPr>
            </w:pPr>
          </w:p>
        </w:tc>
        <w:tc>
          <w:tcPr>
            <w:tcW w:w="900" w:type="dxa"/>
          </w:tcPr>
          <w:p w14:paraId="7C47E97A" w14:textId="77777777" w:rsidR="003352F2" w:rsidRDefault="003352F2" w:rsidP="008908CA">
            <w:pPr>
              <w:bidi w:val="0"/>
              <w:rPr>
                <w:rFonts w:eastAsia="SimSun"/>
                <w:kern w:val="24"/>
                <w:lang w:bidi="ar-SA"/>
              </w:rPr>
            </w:pPr>
            <w:r>
              <w:rPr>
                <w:rFonts w:eastAsia="SimSun"/>
                <w:kern w:val="24"/>
                <w:lang w:bidi="ar-SA"/>
              </w:rPr>
              <w:t>Y</w:t>
            </w:r>
          </w:p>
        </w:tc>
      </w:tr>
      <w:tr w:rsidR="003352F2" w:rsidRPr="00640572" w14:paraId="4E1D8663" w14:textId="77777777" w:rsidTr="008C2F8D">
        <w:tc>
          <w:tcPr>
            <w:tcW w:w="540" w:type="dxa"/>
          </w:tcPr>
          <w:p w14:paraId="19B22192" w14:textId="77777777" w:rsidR="003352F2" w:rsidRDefault="008C2F8D" w:rsidP="008908CA">
            <w:pPr>
              <w:bidi w:val="0"/>
              <w:rPr>
                <w:rFonts w:eastAsia="SimSun"/>
                <w:kern w:val="24"/>
                <w:lang w:bidi="ar-SA"/>
              </w:rPr>
            </w:pPr>
            <w:r>
              <w:rPr>
                <w:rFonts w:eastAsia="SimSun"/>
                <w:kern w:val="24"/>
                <w:lang w:bidi="ar-SA"/>
              </w:rPr>
              <w:t>18</w:t>
            </w:r>
          </w:p>
        </w:tc>
        <w:tc>
          <w:tcPr>
            <w:tcW w:w="2700" w:type="dxa"/>
          </w:tcPr>
          <w:p w14:paraId="61BEA5E5" w14:textId="77777777" w:rsidR="003352F2" w:rsidRDefault="003352F2" w:rsidP="008908CA">
            <w:pPr>
              <w:bidi w:val="0"/>
            </w:pPr>
            <w:r>
              <w:t>Bok et al. ,2023</w:t>
            </w:r>
          </w:p>
        </w:tc>
        <w:tc>
          <w:tcPr>
            <w:tcW w:w="900" w:type="dxa"/>
          </w:tcPr>
          <w:p w14:paraId="69EF2372" w14:textId="77777777" w:rsidR="003352F2" w:rsidRDefault="003352F2" w:rsidP="008908CA">
            <w:pPr>
              <w:bidi w:val="0"/>
              <w:rPr>
                <w:rFonts w:eastAsia="SimSun"/>
                <w:kern w:val="24"/>
                <w:lang w:bidi="ar-SA"/>
              </w:rPr>
            </w:pPr>
          </w:p>
        </w:tc>
        <w:tc>
          <w:tcPr>
            <w:tcW w:w="900" w:type="dxa"/>
          </w:tcPr>
          <w:p w14:paraId="162FC3C7" w14:textId="77777777" w:rsidR="003352F2" w:rsidRDefault="003352F2" w:rsidP="008908CA">
            <w:pPr>
              <w:bidi w:val="0"/>
              <w:rPr>
                <w:rFonts w:eastAsia="SimSun"/>
                <w:kern w:val="24"/>
                <w:lang w:bidi="ar-SA"/>
              </w:rPr>
            </w:pPr>
          </w:p>
        </w:tc>
        <w:tc>
          <w:tcPr>
            <w:tcW w:w="990" w:type="dxa"/>
          </w:tcPr>
          <w:p w14:paraId="41766A55" w14:textId="77777777" w:rsidR="003352F2" w:rsidRDefault="003352F2" w:rsidP="008908CA">
            <w:pPr>
              <w:bidi w:val="0"/>
              <w:rPr>
                <w:rFonts w:eastAsia="SimSun"/>
                <w:kern w:val="24"/>
                <w:lang w:bidi="ar-SA"/>
              </w:rPr>
            </w:pPr>
          </w:p>
        </w:tc>
        <w:tc>
          <w:tcPr>
            <w:tcW w:w="1080" w:type="dxa"/>
          </w:tcPr>
          <w:p w14:paraId="76DA0BD4" w14:textId="77777777" w:rsidR="003352F2" w:rsidRPr="00640572" w:rsidRDefault="003352F2" w:rsidP="008908CA">
            <w:pPr>
              <w:bidi w:val="0"/>
              <w:rPr>
                <w:rFonts w:eastAsia="SimSun"/>
                <w:kern w:val="24"/>
                <w:lang w:bidi="ar-SA"/>
              </w:rPr>
            </w:pPr>
          </w:p>
        </w:tc>
        <w:tc>
          <w:tcPr>
            <w:tcW w:w="1260" w:type="dxa"/>
          </w:tcPr>
          <w:p w14:paraId="2604B2C3" w14:textId="77777777" w:rsidR="003352F2" w:rsidRPr="00640572" w:rsidRDefault="003352F2" w:rsidP="008908CA">
            <w:pPr>
              <w:bidi w:val="0"/>
              <w:rPr>
                <w:rFonts w:eastAsia="SimSun"/>
                <w:kern w:val="24"/>
                <w:lang w:bidi="ar-SA"/>
              </w:rPr>
            </w:pPr>
          </w:p>
        </w:tc>
        <w:tc>
          <w:tcPr>
            <w:tcW w:w="1170" w:type="dxa"/>
          </w:tcPr>
          <w:p w14:paraId="1D4AA84D" w14:textId="77777777" w:rsidR="003352F2" w:rsidRPr="00640572" w:rsidRDefault="003352F2" w:rsidP="008908CA">
            <w:pPr>
              <w:bidi w:val="0"/>
              <w:rPr>
                <w:rFonts w:eastAsia="SimSun"/>
                <w:kern w:val="24"/>
                <w:lang w:bidi="ar-SA"/>
              </w:rPr>
            </w:pPr>
          </w:p>
        </w:tc>
        <w:tc>
          <w:tcPr>
            <w:tcW w:w="720" w:type="dxa"/>
          </w:tcPr>
          <w:p w14:paraId="5427540F" w14:textId="77777777" w:rsidR="003352F2" w:rsidRDefault="003352F2" w:rsidP="008908CA">
            <w:pPr>
              <w:bidi w:val="0"/>
              <w:rPr>
                <w:rFonts w:eastAsia="SimSun"/>
                <w:kern w:val="24"/>
                <w:lang w:bidi="ar-SA"/>
              </w:rPr>
            </w:pPr>
          </w:p>
        </w:tc>
        <w:tc>
          <w:tcPr>
            <w:tcW w:w="810" w:type="dxa"/>
          </w:tcPr>
          <w:p w14:paraId="03D0A53C" w14:textId="77777777" w:rsidR="003352F2" w:rsidRDefault="003352F2" w:rsidP="008908CA">
            <w:pPr>
              <w:bidi w:val="0"/>
              <w:rPr>
                <w:rFonts w:eastAsia="SimSun"/>
                <w:kern w:val="24"/>
                <w:lang w:bidi="ar-SA"/>
              </w:rPr>
            </w:pPr>
          </w:p>
        </w:tc>
        <w:tc>
          <w:tcPr>
            <w:tcW w:w="900" w:type="dxa"/>
          </w:tcPr>
          <w:p w14:paraId="765FA3D8" w14:textId="77777777" w:rsidR="003352F2" w:rsidRDefault="003352F2" w:rsidP="008908CA">
            <w:pPr>
              <w:bidi w:val="0"/>
              <w:rPr>
                <w:rFonts w:eastAsia="SimSun"/>
                <w:kern w:val="24"/>
                <w:lang w:bidi="ar-SA"/>
              </w:rPr>
            </w:pPr>
            <w:r>
              <w:rPr>
                <w:rFonts w:eastAsia="SimSun"/>
                <w:kern w:val="24"/>
                <w:lang w:bidi="ar-SA"/>
              </w:rPr>
              <w:t>Y</w:t>
            </w:r>
          </w:p>
        </w:tc>
      </w:tr>
      <w:tr w:rsidR="003352F2" w:rsidRPr="00640572" w14:paraId="2EE598FA" w14:textId="77777777" w:rsidTr="008C2F8D">
        <w:tc>
          <w:tcPr>
            <w:tcW w:w="540" w:type="dxa"/>
          </w:tcPr>
          <w:p w14:paraId="5DB9539D" w14:textId="77777777" w:rsidR="003352F2" w:rsidRDefault="008C2F8D" w:rsidP="008908CA">
            <w:pPr>
              <w:bidi w:val="0"/>
              <w:rPr>
                <w:rFonts w:eastAsia="SimSun"/>
                <w:kern w:val="24"/>
                <w:lang w:bidi="ar-SA"/>
              </w:rPr>
            </w:pPr>
            <w:r>
              <w:rPr>
                <w:rFonts w:eastAsia="SimSun"/>
                <w:kern w:val="24"/>
                <w:lang w:bidi="ar-SA"/>
              </w:rPr>
              <w:t>19</w:t>
            </w:r>
          </w:p>
        </w:tc>
        <w:tc>
          <w:tcPr>
            <w:tcW w:w="2700" w:type="dxa"/>
          </w:tcPr>
          <w:p w14:paraId="29C98B19" w14:textId="77777777" w:rsidR="003352F2" w:rsidRDefault="003352F2" w:rsidP="008908CA">
            <w:pPr>
              <w:bidi w:val="0"/>
            </w:pPr>
            <w:r>
              <w:t>Cao et al. ,2023</w:t>
            </w:r>
          </w:p>
        </w:tc>
        <w:tc>
          <w:tcPr>
            <w:tcW w:w="900" w:type="dxa"/>
          </w:tcPr>
          <w:p w14:paraId="33EA087D"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3454650C"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24B55BB2" w14:textId="77777777" w:rsidR="003352F2" w:rsidRDefault="003352F2" w:rsidP="008908CA">
            <w:pPr>
              <w:bidi w:val="0"/>
              <w:rPr>
                <w:rFonts w:eastAsia="SimSun"/>
                <w:kern w:val="24"/>
                <w:lang w:bidi="ar-SA"/>
              </w:rPr>
            </w:pPr>
          </w:p>
        </w:tc>
        <w:tc>
          <w:tcPr>
            <w:tcW w:w="1080" w:type="dxa"/>
          </w:tcPr>
          <w:p w14:paraId="5C8B8970" w14:textId="77777777" w:rsidR="003352F2" w:rsidRPr="00640572" w:rsidRDefault="003352F2" w:rsidP="008908CA">
            <w:pPr>
              <w:bidi w:val="0"/>
              <w:rPr>
                <w:rFonts w:eastAsia="SimSun"/>
                <w:kern w:val="24"/>
                <w:lang w:bidi="ar-SA"/>
              </w:rPr>
            </w:pPr>
          </w:p>
        </w:tc>
        <w:tc>
          <w:tcPr>
            <w:tcW w:w="1260" w:type="dxa"/>
          </w:tcPr>
          <w:p w14:paraId="70247C5B" w14:textId="77777777" w:rsidR="003352F2" w:rsidRPr="00640572" w:rsidRDefault="003352F2" w:rsidP="008908CA">
            <w:pPr>
              <w:bidi w:val="0"/>
              <w:rPr>
                <w:rFonts w:eastAsia="SimSun"/>
                <w:kern w:val="24"/>
                <w:lang w:bidi="ar-SA"/>
              </w:rPr>
            </w:pPr>
          </w:p>
        </w:tc>
        <w:tc>
          <w:tcPr>
            <w:tcW w:w="1170" w:type="dxa"/>
          </w:tcPr>
          <w:p w14:paraId="42C393C3" w14:textId="77777777" w:rsidR="003352F2" w:rsidRPr="00640572" w:rsidRDefault="003352F2" w:rsidP="008908CA">
            <w:pPr>
              <w:bidi w:val="0"/>
              <w:rPr>
                <w:rFonts w:eastAsia="SimSun"/>
                <w:kern w:val="24"/>
                <w:lang w:bidi="ar-SA"/>
              </w:rPr>
            </w:pPr>
          </w:p>
        </w:tc>
        <w:tc>
          <w:tcPr>
            <w:tcW w:w="720" w:type="dxa"/>
          </w:tcPr>
          <w:p w14:paraId="64087E79" w14:textId="77777777" w:rsidR="003352F2" w:rsidRDefault="003352F2" w:rsidP="008908CA">
            <w:pPr>
              <w:bidi w:val="0"/>
              <w:rPr>
                <w:rFonts w:eastAsia="SimSun"/>
                <w:kern w:val="24"/>
                <w:lang w:bidi="ar-SA"/>
              </w:rPr>
            </w:pPr>
          </w:p>
        </w:tc>
        <w:tc>
          <w:tcPr>
            <w:tcW w:w="810" w:type="dxa"/>
          </w:tcPr>
          <w:p w14:paraId="34E8D19B" w14:textId="77777777" w:rsidR="003352F2" w:rsidRDefault="003352F2" w:rsidP="008908CA">
            <w:pPr>
              <w:bidi w:val="0"/>
              <w:rPr>
                <w:rFonts w:eastAsia="SimSun"/>
                <w:kern w:val="24"/>
                <w:lang w:bidi="ar-SA"/>
              </w:rPr>
            </w:pPr>
          </w:p>
        </w:tc>
        <w:tc>
          <w:tcPr>
            <w:tcW w:w="900" w:type="dxa"/>
          </w:tcPr>
          <w:p w14:paraId="62BE057E" w14:textId="77777777" w:rsidR="003352F2" w:rsidRDefault="003352F2" w:rsidP="008908CA">
            <w:pPr>
              <w:bidi w:val="0"/>
              <w:rPr>
                <w:rFonts w:eastAsia="SimSun"/>
                <w:kern w:val="24"/>
                <w:lang w:bidi="ar-SA"/>
              </w:rPr>
            </w:pPr>
          </w:p>
        </w:tc>
      </w:tr>
      <w:tr w:rsidR="003352F2" w:rsidRPr="00640572" w14:paraId="3336B140" w14:textId="77777777" w:rsidTr="008C2F8D">
        <w:tc>
          <w:tcPr>
            <w:tcW w:w="540" w:type="dxa"/>
          </w:tcPr>
          <w:p w14:paraId="392A7F5E" w14:textId="77777777" w:rsidR="003352F2" w:rsidRDefault="008C2F8D" w:rsidP="008908CA">
            <w:pPr>
              <w:bidi w:val="0"/>
              <w:rPr>
                <w:rFonts w:eastAsia="SimSun"/>
                <w:kern w:val="24"/>
                <w:lang w:bidi="ar-SA"/>
              </w:rPr>
            </w:pPr>
            <w:r>
              <w:rPr>
                <w:rFonts w:eastAsia="SimSun"/>
                <w:kern w:val="24"/>
                <w:lang w:bidi="ar-SA"/>
              </w:rPr>
              <w:t>20</w:t>
            </w:r>
          </w:p>
        </w:tc>
        <w:tc>
          <w:tcPr>
            <w:tcW w:w="2700" w:type="dxa"/>
          </w:tcPr>
          <w:p w14:paraId="2E651D1B" w14:textId="77777777" w:rsidR="003352F2" w:rsidRDefault="003352F2" w:rsidP="008908CA">
            <w:pPr>
              <w:bidi w:val="0"/>
            </w:pPr>
            <w:r>
              <w:t>Ren et al. ,2023 a</w:t>
            </w:r>
          </w:p>
        </w:tc>
        <w:tc>
          <w:tcPr>
            <w:tcW w:w="900" w:type="dxa"/>
          </w:tcPr>
          <w:p w14:paraId="781A541F"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251A15C3" w14:textId="77777777" w:rsidR="003352F2" w:rsidRDefault="000C78B6" w:rsidP="008908CA">
            <w:pPr>
              <w:bidi w:val="0"/>
              <w:rPr>
                <w:rFonts w:eastAsia="SimSun"/>
                <w:kern w:val="24"/>
                <w:lang w:bidi="ar-SA"/>
              </w:rPr>
            </w:pPr>
            <w:r>
              <w:rPr>
                <w:rFonts w:eastAsia="SimSun"/>
                <w:kern w:val="24"/>
                <w:lang w:bidi="ar-SA"/>
              </w:rPr>
              <w:t>Y</w:t>
            </w:r>
          </w:p>
        </w:tc>
        <w:tc>
          <w:tcPr>
            <w:tcW w:w="990" w:type="dxa"/>
          </w:tcPr>
          <w:p w14:paraId="74C18DEA" w14:textId="77777777" w:rsidR="003352F2" w:rsidRDefault="003352F2" w:rsidP="008908CA">
            <w:pPr>
              <w:bidi w:val="0"/>
              <w:rPr>
                <w:rFonts w:eastAsia="SimSun"/>
                <w:kern w:val="24"/>
                <w:lang w:bidi="ar-SA"/>
              </w:rPr>
            </w:pPr>
          </w:p>
        </w:tc>
        <w:tc>
          <w:tcPr>
            <w:tcW w:w="1080" w:type="dxa"/>
          </w:tcPr>
          <w:p w14:paraId="406E2D10" w14:textId="77777777" w:rsidR="003352F2" w:rsidRPr="00640572" w:rsidRDefault="003352F2" w:rsidP="008908CA">
            <w:pPr>
              <w:bidi w:val="0"/>
              <w:rPr>
                <w:rFonts w:eastAsia="SimSun"/>
                <w:kern w:val="24"/>
                <w:lang w:bidi="ar-SA"/>
              </w:rPr>
            </w:pPr>
          </w:p>
        </w:tc>
        <w:tc>
          <w:tcPr>
            <w:tcW w:w="1260" w:type="dxa"/>
          </w:tcPr>
          <w:p w14:paraId="5DC39DBF" w14:textId="77777777" w:rsidR="003352F2" w:rsidRPr="00640572" w:rsidRDefault="003352F2" w:rsidP="008908CA">
            <w:pPr>
              <w:bidi w:val="0"/>
              <w:rPr>
                <w:rFonts w:eastAsia="SimSun"/>
                <w:kern w:val="24"/>
                <w:lang w:bidi="ar-SA"/>
              </w:rPr>
            </w:pPr>
          </w:p>
        </w:tc>
        <w:tc>
          <w:tcPr>
            <w:tcW w:w="1170" w:type="dxa"/>
          </w:tcPr>
          <w:p w14:paraId="3487878C" w14:textId="77777777" w:rsidR="003352F2" w:rsidRPr="00640572" w:rsidRDefault="003352F2" w:rsidP="008908CA">
            <w:pPr>
              <w:bidi w:val="0"/>
              <w:rPr>
                <w:rFonts w:eastAsia="SimSun"/>
                <w:kern w:val="24"/>
                <w:lang w:bidi="ar-SA"/>
              </w:rPr>
            </w:pPr>
            <w:r>
              <w:rPr>
                <w:rFonts w:eastAsia="SimSun"/>
                <w:kern w:val="24"/>
                <w:lang w:bidi="ar-SA"/>
              </w:rPr>
              <w:t>Y</w:t>
            </w:r>
          </w:p>
        </w:tc>
        <w:tc>
          <w:tcPr>
            <w:tcW w:w="720" w:type="dxa"/>
          </w:tcPr>
          <w:p w14:paraId="4E67D38F" w14:textId="77777777" w:rsidR="003352F2" w:rsidRDefault="003352F2" w:rsidP="008908CA">
            <w:pPr>
              <w:bidi w:val="0"/>
              <w:rPr>
                <w:rFonts w:eastAsia="SimSun"/>
                <w:kern w:val="24"/>
                <w:lang w:bidi="ar-SA"/>
              </w:rPr>
            </w:pPr>
          </w:p>
        </w:tc>
        <w:tc>
          <w:tcPr>
            <w:tcW w:w="810" w:type="dxa"/>
          </w:tcPr>
          <w:p w14:paraId="002BFCA7" w14:textId="77777777" w:rsidR="003352F2" w:rsidRDefault="003352F2" w:rsidP="008908CA">
            <w:pPr>
              <w:bidi w:val="0"/>
              <w:rPr>
                <w:rFonts w:eastAsia="SimSun"/>
                <w:kern w:val="24"/>
                <w:lang w:bidi="ar-SA"/>
              </w:rPr>
            </w:pPr>
          </w:p>
        </w:tc>
        <w:tc>
          <w:tcPr>
            <w:tcW w:w="900" w:type="dxa"/>
          </w:tcPr>
          <w:p w14:paraId="32885521" w14:textId="77777777" w:rsidR="003352F2" w:rsidRDefault="003352F2" w:rsidP="008908CA">
            <w:pPr>
              <w:bidi w:val="0"/>
              <w:rPr>
                <w:rFonts w:eastAsia="SimSun"/>
                <w:kern w:val="24"/>
                <w:lang w:bidi="ar-SA"/>
              </w:rPr>
            </w:pPr>
          </w:p>
        </w:tc>
      </w:tr>
      <w:tr w:rsidR="003352F2" w:rsidRPr="00640572" w14:paraId="29711996" w14:textId="77777777" w:rsidTr="008C2F8D">
        <w:tc>
          <w:tcPr>
            <w:tcW w:w="540" w:type="dxa"/>
          </w:tcPr>
          <w:p w14:paraId="543AB971" w14:textId="77777777" w:rsidR="003352F2" w:rsidRDefault="008C2F8D" w:rsidP="008908CA">
            <w:pPr>
              <w:bidi w:val="0"/>
              <w:rPr>
                <w:rFonts w:eastAsia="SimSun"/>
                <w:kern w:val="24"/>
                <w:lang w:bidi="ar-SA"/>
              </w:rPr>
            </w:pPr>
            <w:r>
              <w:rPr>
                <w:rFonts w:eastAsia="SimSun"/>
                <w:kern w:val="24"/>
                <w:lang w:bidi="ar-SA"/>
              </w:rPr>
              <w:t>21</w:t>
            </w:r>
          </w:p>
        </w:tc>
        <w:tc>
          <w:tcPr>
            <w:tcW w:w="2700" w:type="dxa"/>
          </w:tcPr>
          <w:p w14:paraId="6BE9120B" w14:textId="77777777" w:rsidR="003352F2" w:rsidRDefault="003352F2" w:rsidP="008908CA">
            <w:pPr>
              <w:bidi w:val="0"/>
            </w:pPr>
            <w:r>
              <w:t>Ren et al. ,2023 b</w:t>
            </w:r>
          </w:p>
        </w:tc>
        <w:tc>
          <w:tcPr>
            <w:tcW w:w="900" w:type="dxa"/>
          </w:tcPr>
          <w:p w14:paraId="676622B6"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544E7D8D"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62337777" w14:textId="77777777" w:rsidR="003352F2" w:rsidRDefault="003352F2" w:rsidP="008908CA">
            <w:pPr>
              <w:bidi w:val="0"/>
              <w:rPr>
                <w:rFonts w:eastAsia="SimSun"/>
                <w:kern w:val="24"/>
                <w:lang w:bidi="ar-SA"/>
              </w:rPr>
            </w:pPr>
          </w:p>
        </w:tc>
        <w:tc>
          <w:tcPr>
            <w:tcW w:w="1080" w:type="dxa"/>
          </w:tcPr>
          <w:p w14:paraId="6B7B09FD" w14:textId="77777777" w:rsidR="003352F2" w:rsidRPr="00640572" w:rsidRDefault="003352F2" w:rsidP="008908CA">
            <w:pPr>
              <w:bidi w:val="0"/>
              <w:rPr>
                <w:rFonts w:eastAsia="SimSun"/>
                <w:kern w:val="24"/>
                <w:lang w:bidi="ar-SA"/>
              </w:rPr>
            </w:pPr>
          </w:p>
        </w:tc>
        <w:tc>
          <w:tcPr>
            <w:tcW w:w="1260" w:type="dxa"/>
          </w:tcPr>
          <w:p w14:paraId="6A3B0F1E" w14:textId="77777777" w:rsidR="003352F2" w:rsidRPr="00640572" w:rsidRDefault="003352F2" w:rsidP="008908CA">
            <w:pPr>
              <w:bidi w:val="0"/>
              <w:rPr>
                <w:rFonts w:eastAsia="SimSun"/>
                <w:kern w:val="24"/>
                <w:lang w:bidi="ar-SA"/>
              </w:rPr>
            </w:pPr>
            <w:r>
              <w:rPr>
                <w:rFonts w:eastAsia="SimSun"/>
                <w:kern w:val="24"/>
                <w:lang w:bidi="ar-SA"/>
              </w:rPr>
              <w:t>Y</w:t>
            </w:r>
          </w:p>
        </w:tc>
        <w:tc>
          <w:tcPr>
            <w:tcW w:w="1170" w:type="dxa"/>
          </w:tcPr>
          <w:p w14:paraId="76BFD46D" w14:textId="77777777" w:rsidR="003352F2" w:rsidRDefault="003352F2" w:rsidP="008908CA">
            <w:pPr>
              <w:bidi w:val="0"/>
              <w:rPr>
                <w:rFonts w:eastAsia="SimSun"/>
                <w:kern w:val="24"/>
                <w:lang w:bidi="ar-SA"/>
              </w:rPr>
            </w:pPr>
          </w:p>
        </w:tc>
        <w:tc>
          <w:tcPr>
            <w:tcW w:w="720" w:type="dxa"/>
          </w:tcPr>
          <w:p w14:paraId="38455455" w14:textId="77777777" w:rsidR="003352F2" w:rsidRDefault="003352F2" w:rsidP="008908CA">
            <w:pPr>
              <w:bidi w:val="0"/>
              <w:rPr>
                <w:rFonts w:eastAsia="SimSun"/>
                <w:kern w:val="24"/>
                <w:lang w:bidi="ar-SA"/>
              </w:rPr>
            </w:pPr>
          </w:p>
        </w:tc>
        <w:tc>
          <w:tcPr>
            <w:tcW w:w="810" w:type="dxa"/>
          </w:tcPr>
          <w:p w14:paraId="56C108BC" w14:textId="77777777" w:rsidR="003352F2" w:rsidRDefault="003352F2" w:rsidP="008908CA">
            <w:pPr>
              <w:bidi w:val="0"/>
              <w:rPr>
                <w:rFonts w:eastAsia="SimSun"/>
                <w:kern w:val="24"/>
                <w:lang w:bidi="ar-SA"/>
              </w:rPr>
            </w:pPr>
          </w:p>
        </w:tc>
        <w:tc>
          <w:tcPr>
            <w:tcW w:w="900" w:type="dxa"/>
          </w:tcPr>
          <w:p w14:paraId="4678F58E" w14:textId="77777777" w:rsidR="003352F2" w:rsidRDefault="003352F2" w:rsidP="008908CA">
            <w:pPr>
              <w:bidi w:val="0"/>
              <w:rPr>
                <w:rFonts w:eastAsia="SimSun"/>
                <w:kern w:val="24"/>
                <w:lang w:bidi="ar-SA"/>
              </w:rPr>
            </w:pPr>
          </w:p>
        </w:tc>
      </w:tr>
      <w:tr w:rsidR="003352F2" w:rsidRPr="00640572" w14:paraId="3DB7D3D4" w14:textId="77777777" w:rsidTr="008C2F8D">
        <w:tc>
          <w:tcPr>
            <w:tcW w:w="540" w:type="dxa"/>
          </w:tcPr>
          <w:p w14:paraId="72EF5087" w14:textId="77777777" w:rsidR="003352F2" w:rsidRDefault="008C2F8D" w:rsidP="008908CA">
            <w:pPr>
              <w:bidi w:val="0"/>
              <w:rPr>
                <w:rFonts w:eastAsia="SimSun"/>
                <w:kern w:val="24"/>
                <w:lang w:bidi="ar-SA"/>
              </w:rPr>
            </w:pPr>
            <w:r>
              <w:rPr>
                <w:rFonts w:eastAsia="SimSun"/>
                <w:kern w:val="24"/>
                <w:lang w:bidi="ar-SA"/>
              </w:rPr>
              <w:t>22</w:t>
            </w:r>
          </w:p>
        </w:tc>
        <w:tc>
          <w:tcPr>
            <w:tcW w:w="2700" w:type="dxa"/>
          </w:tcPr>
          <w:p w14:paraId="61F13E5B" w14:textId="77777777" w:rsidR="003352F2" w:rsidRDefault="003352F2" w:rsidP="008908CA">
            <w:pPr>
              <w:bidi w:val="0"/>
            </w:pPr>
            <w:proofErr w:type="spellStart"/>
            <w:r>
              <w:t>Guoa</w:t>
            </w:r>
            <w:proofErr w:type="spellEnd"/>
            <w:r>
              <w:t xml:space="preserve"> et al. ,2023</w:t>
            </w:r>
          </w:p>
        </w:tc>
        <w:tc>
          <w:tcPr>
            <w:tcW w:w="900" w:type="dxa"/>
          </w:tcPr>
          <w:p w14:paraId="7EF217E0" w14:textId="77777777" w:rsidR="003352F2" w:rsidRDefault="003352F2" w:rsidP="008908CA">
            <w:pPr>
              <w:bidi w:val="0"/>
              <w:rPr>
                <w:rFonts w:eastAsia="SimSun"/>
                <w:kern w:val="24"/>
                <w:lang w:bidi="ar-SA"/>
              </w:rPr>
            </w:pPr>
          </w:p>
        </w:tc>
        <w:tc>
          <w:tcPr>
            <w:tcW w:w="900" w:type="dxa"/>
          </w:tcPr>
          <w:p w14:paraId="288ADF04" w14:textId="77777777" w:rsidR="003352F2" w:rsidRDefault="003352F2" w:rsidP="008908CA">
            <w:pPr>
              <w:bidi w:val="0"/>
              <w:rPr>
                <w:rFonts w:eastAsia="SimSun"/>
                <w:kern w:val="24"/>
                <w:lang w:bidi="ar-SA"/>
              </w:rPr>
            </w:pPr>
          </w:p>
        </w:tc>
        <w:tc>
          <w:tcPr>
            <w:tcW w:w="990" w:type="dxa"/>
          </w:tcPr>
          <w:p w14:paraId="729A72FE" w14:textId="77777777" w:rsidR="003352F2" w:rsidRDefault="003352F2" w:rsidP="008908CA">
            <w:pPr>
              <w:bidi w:val="0"/>
              <w:rPr>
                <w:rFonts w:eastAsia="SimSun"/>
                <w:kern w:val="24"/>
                <w:lang w:bidi="ar-SA"/>
              </w:rPr>
            </w:pPr>
            <w:r>
              <w:rPr>
                <w:rFonts w:eastAsia="SimSun"/>
                <w:kern w:val="24"/>
                <w:lang w:bidi="ar-SA"/>
              </w:rPr>
              <w:t>Y</w:t>
            </w:r>
          </w:p>
        </w:tc>
        <w:tc>
          <w:tcPr>
            <w:tcW w:w="1080" w:type="dxa"/>
          </w:tcPr>
          <w:p w14:paraId="2A3A729C" w14:textId="77777777" w:rsidR="003352F2" w:rsidRPr="00640572" w:rsidRDefault="003352F2" w:rsidP="008908CA">
            <w:pPr>
              <w:bidi w:val="0"/>
              <w:rPr>
                <w:rFonts w:eastAsia="SimSun"/>
                <w:kern w:val="24"/>
                <w:lang w:bidi="ar-SA"/>
              </w:rPr>
            </w:pPr>
          </w:p>
        </w:tc>
        <w:tc>
          <w:tcPr>
            <w:tcW w:w="1260" w:type="dxa"/>
          </w:tcPr>
          <w:p w14:paraId="1F4B99B9" w14:textId="77777777" w:rsidR="003352F2" w:rsidRDefault="003352F2" w:rsidP="008908CA">
            <w:pPr>
              <w:bidi w:val="0"/>
              <w:rPr>
                <w:rFonts w:eastAsia="SimSun"/>
                <w:kern w:val="24"/>
                <w:lang w:bidi="ar-SA"/>
              </w:rPr>
            </w:pPr>
          </w:p>
        </w:tc>
        <w:tc>
          <w:tcPr>
            <w:tcW w:w="1170" w:type="dxa"/>
          </w:tcPr>
          <w:p w14:paraId="325519E3" w14:textId="77777777" w:rsidR="003352F2" w:rsidRDefault="003352F2" w:rsidP="008908CA">
            <w:pPr>
              <w:bidi w:val="0"/>
              <w:rPr>
                <w:rFonts w:eastAsia="SimSun"/>
                <w:kern w:val="24"/>
                <w:lang w:bidi="ar-SA"/>
              </w:rPr>
            </w:pPr>
          </w:p>
        </w:tc>
        <w:tc>
          <w:tcPr>
            <w:tcW w:w="720" w:type="dxa"/>
          </w:tcPr>
          <w:p w14:paraId="05CEDE7A" w14:textId="77777777" w:rsidR="003352F2" w:rsidRDefault="003352F2" w:rsidP="008908CA">
            <w:pPr>
              <w:bidi w:val="0"/>
              <w:rPr>
                <w:rFonts w:eastAsia="SimSun"/>
                <w:kern w:val="24"/>
                <w:lang w:bidi="ar-SA"/>
              </w:rPr>
            </w:pPr>
          </w:p>
        </w:tc>
        <w:tc>
          <w:tcPr>
            <w:tcW w:w="810" w:type="dxa"/>
          </w:tcPr>
          <w:p w14:paraId="6C39ACF5" w14:textId="77777777" w:rsidR="003352F2" w:rsidRDefault="003352F2" w:rsidP="008908CA">
            <w:pPr>
              <w:bidi w:val="0"/>
              <w:rPr>
                <w:rFonts w:eastAsia="SimSun"/>
                <w:kern w:val="24"/>
                <w:lang w:bidi="ar-SA"/>
              </w:rPr>
            </w:pPr>
          </w:p>
        </w:tc>
        <w:tc>
          <w:tcPr>
            <w:tcW w:w="900" w:type="dxa"/>
          </w:tcPr>
          <w:p w14:paraId="7BAD2D82" w14:textId="77777777" w:rsidR="003352F2" w:rsidRDefault="003352F2" w:rsidP="008908CA">
            <w:pPr>
              <w:bidi w:val="0"/>
              <w:rPr>
                <w:rFonts w:eastAsia="SimSun"/>
                <w:kern w:val="24"/>
                <w:lang w:bidi="ar-SA"/>
              </w:rPr>
            </w:pPr>
          </w:p>
        </w:tc>
      </w:tr>
      <w:tr w:rsidR="003352F2" w:rsidRPr="00640572" w14:paraId="25981F93" w14:textId="77777777" w:rsidTr="008C2F8D">
        <w:tc>
          <w:tcPr>
            <w:tcW w:w="540" w:type="dxa"/>
          </w:tcPr>
          <w:p w14:paraId="504652BE" w14:textId="77777777" w:rsidR="003352F2" w:rsidRDefault="008C2F8D" w:rsidP="008908CA">
            <w:pPr>
              <w:bidi w:val="0"/>
              <w:rPr>
                <w:rFonts w:eastAsia="SimSun"/>
                <w:kern w:val="24"/>
                <w:lang w:bidi="ar-SA"/>
              </w:rPr>
            </w:pPr>
            <w:r>
              <w:rPr>
                <w:rFonts w:eastAsia="SimSun"/>
                <w:kern w:val="24"/>
                <w:lang w:bidi="ar-SA"/>
              </w:rPr>
              <w:t>23</w:t>
            </w:r>
          </w:p>
        </w:tc>
        <w:tc>
          <w:tcPr>
            <w:tcW w:w="2700" w:type="dxa"/>
          </w:tcPr>
          <w:p w14:paraId="34E11DFD" w14:textId="77777777" w:rsidR="003352F2" w:rsidRDefault="003352F2" w:rsidP="008908CA">
            <w:pPr>
              <w:bidi w:val="0"/>
            </w:pPr>
            <w:r>
              <w:t>Yue et al. ,2023</w:t>
            </w:r>
          </w:p>
        </w:tc>
        <w:tc>
          <w:tcPr>
            <w:tcW w:w="900" w:type="dxa"/>
          </w:tcPr>
          <w:p w14:paraId="3B483A05" w14:textId="77777777" w:rsidR="003352F2" w:rsidRDefault="003352F2" w:rsidP="008908CA">
            <w:pPr>
              <w:bidi w:val="0"/>
              <w:rPr>
                <w:rFonts w:eastAsia="SimSun"/>
                <w:kern w:val="24"/>
                <w:lang w:bidi="ar-SA"/>
              </w:rPr>
            </w:pPr>
          </w:p>
        </w:tc>
        <w:tc>
          <w:tcPr>
            <w:tcW w:w="900" w:type="dxa"/>
          </w:tcPr>
          <w:p w14:paraId="5CE693C0" w14:textId="77777777" w:rsidR="003352F2" w:rsidRDefault="003352F2" w:rsidP="008908CA">
            <w:pPr>
              <w:bidi w:val="0"/>
              <w:rPr>
                <w:rFonts w:eastAsia="SimSun"/>
                <w:kern w:val="24"/>
                <w:lang w:bidi="ar-SA"/>
              </w:rPr>
            </w:pPr>
          </w:p>
        </w:tc>
        <w:tc>
          <w:tcPr>
            <w:tcW w:w="990" w:type="dxa"/>
          </w:tcPr>
          <w:p w14:paraId="14BF26F6" w14:textId="77777777" w:rsidR="003352F2" w:rsidRDefault="003352F2" w:rsidP="008908CA">
            <w:pPr>
              <w:bidi w:val="0"/>
              <w:rPr>
                <w:rFonts w:eastAsia="SimSun"/>
                <w:kern w:val="24"/>
                <w:lang w:bidi="ar-SA"/>
              </w:rPr>
            </w:pPr>
            <w:r>
              <w:rPr>
                <w:rFonts w:eastAsia="SimSun"/>
                <w:kern w:val="24"/>
                <w:lang w:bidi="ar-SA"/>
              </w:rPr>
              <w:t>Y</w:t>
            </w:r>
          </w:p>
        </w:tc>
        <w:tc>
          <w:tcPr>
            <w:tcW w:w="1080" w:type="dxa"/>
          </w:tcPr>
          <w:p w14:paraId="044668AA" w14:textId="77777777" w:rsidR="003352F2" w:rsidRPr="00640572" w:rsidRDefault="003352F2" w:rsidP="008908CA">
            <w:pPr>
              <w:bidi w:val="0"/>
              <w:rPr>
                <w:rFonts w:eastAsia="SimSun"/>
                <w:kern w:val="24"/>
                <w:lang w:bidi="ar-SA"/>
              </w:rPr>
            </w:pPr>
            <w:r>
              <w:rPr>
                <w:rFonts w:eastAsia="SimSun"/>
                <w:kern w:val="24"/>
                <w:lang w:bidi="ar-SA"/>
              </w:rPr>
              <w:t>Y</w:t>
            </w:r>
          </w:p>
        </w:tc>
        <w:tc>
          <w:tcPr>
            <w:tcW w:w="1260" w:type="dxa"/>
          </w:tcPr>
          <w:p w14:paraId="1C29E534" w14:textId="77777777" w:rsidR="003352F2" w:rsidRDefault="003352F2" w:rsidP="008908CA">
            <w:pPr>
              <w:bidi w:val="0"/>
              <w:rPr>
                <w:rFonts w:eastAsia="SimSun"/>
                <w:kern w:val="24"/>
                <w:lang w:bidi="ar-SA"/>
              </w:rPr>
            </w:pPr>
          </w:p>
        </w:tc>
        <w:tc>
          <w:tcPr>
            <w:tcW w:w="1170" w:type="dxa"/>
          </w:tcPr>
          <w:p w14:paraId="0E4AAC26" w14:textId="77777777" w:rsidR="003352F2" w:rsidRDefault="003352F2" w:rsidP="008908CA">
            <w:pPr>
              <w:bidi w:val="0"/>
              <w:rPr>
                <w:rFonts w:eastAsia="SimSun"/>
                <w:kern w:val="24"/>
                <w:lang w:bidi="ar-SA"/>
              </w:rPr>
            </w:pPr>
          </w:p>
        </w:tc>
        <w:tc>
          <w:tcPr>
            <w:tcW w:w="720" w:type="dxa"/>
          </w:tcPr>
          <w:p w14:paraId="61BAE061" w14:textId="77777777" w:rsidR="003352F2" w:rsidRDefault="003352F2" w:rsidP="008908CA">
            <w:pPr>
              <w:bidi w:val="0"/>
              <w:rPr>
                <w:rFonts w:eastAsia="SimSun"/>
                <w:kern w:val="24"/>
                <w:lang w:bidi="ar-SA"/>
              </w:rPr>
            </w:pPr>
          </w:p>
        </w:tc>
        <w:tc>
          <w:tcPr>
            <w:tcW w:w="810" w:type="dxa"/>
          </w:tcPr>
          <w:p w14:paraId="593EDA61" w14:textId="77777777" w:rsidR="003352F2" w:rsidRDefault="003352F2" w:rsidP="008908CA">
            <w:pPr>
              <w:bidi w:val="0"/>
              <w:rPr>
                <w:rFonts w:eastAsia="SimSun"/>
                <w:kern w:val="24"/>
                <w:lang w:bidi="ar-SA"/>
              </w:rPr>
            </w:pPr>
          </w:p>
        </w:tc>
        <w:tc>
          <w:tcPr>
            <w:tcW w:w="900" w:type="dxa"/>
          </w:tcPr>
          <w:p w14:paraId="5B4C9FB7" w14:textId="77777777" w:rsidR="003352F2" w:rsidRDefault="003352F2" w:rsidP="008908CA">
            <w:pPr>
              <w:bidi w:val="0"/>
              <w:rPr>
                <w:rFonts w:eastAsia="SimSun"/>
                <w:kern w:val="24"/>
                <w:lang w:bidi="ar-SA"/>
              </w:rPr>
            </w:pPr>
          </w:p>
        </w:tc>
      </w:tr>
      <w:tr w:rsidR="003352F2" w:rsidRPr="00640572" w14:paraId="5A201CFA" w14:textId="77777777" w:rsidTr="008C2F8D">
        <w:tc>
          <w:tcPr>
            <w:tcW w:w="540" w:type="dxa"/>
          </w:tcPr>
          <w:p w14:paraId="58001A0D" w14:textId="77777777" w:rsidR="003352F2" w:rsidRDefault="008C2F8D" w:rsidP="008908CA">
            <w:pPr>
              <w:bidi w:val="0"/>
              <w:rPr>
                <w:rFonts w:eastAsia="SimSun"/>
                <w:kern w:val="24"/>
                <w:lang w:bidi="ar-SA"/>
              </w:rPr>
            </w:pPr>
            <w:r>
              <w:rPr>
                <w:rFonts w:eastAsia="SimSun"/>
                <w:kern w:val="24"/>
                <w:lang w:bidi="ar-SA"/>
              </w:rPr>
              <w:t>24</w:t>
            </w:r>
          </w:p>
        </w:tc>
        <w:tc>
          <w:tcPr>
            <w:tcW w:w="2700" w:type="dxa"/>
          </w:tcPr>
          <w:p w14:paraId="16F441C9" w14:textId="77777777" w:rsidR="003352F2" w:rsidRDefault="003352F2" w:rsidP="008908CA">
            <w:pPr>
              <w:bidi w:val="0"/>
            </w:pPr>
            <w:r>
              <w:t>Yang et al. ,2024</w:t>
            </w:r>
          </w:p>
        </w:tc>
        <w:tc>
          <w:tcPr>
            <w:tcW w:w="900" w:type="dxa"/>
          </w:tcPr>
          <w:p w14:paraId="338C866D" w14:textId="77777777" w:rsidR="003352F2" w:rsidRDefault="003352F2" w:rsidP="008908CA">
            <w:pPr>
              <w:bidi w:val="0"/>
              <w:rPr>
                <w:rFonts w:eastAsia="SimSun"/>
                <w:kern w:val="24"/>
                <w:lang w:bidi="ar-SA"/>
              </w:rPr>
            </w:pPr>
            <w:r>
              <w:rPr>
                <w:rFonts w:eastAsia="SimSun"/>
                <w:kern w:val="24"/>
                <w:lang w:bidi="ar-SA"/>
              </w:rPr>
              <w:t>Y</w:t>
            </w:r>
          </w:p>
        </w:tc>
        <w:tc>
          <w:tcPr>
            <w:tcW w:w="900" w:type="dxa"/>
          </w:tcPr>
          <w:p w14:paraId="310DC53C" w14:textId="77777777" w:rsidR="003352F2" w:rsidRDefault="003352F2" w:rsidP="008908CA">
            <w:pPr>
              <w:bidi w:val="0"/>
              <w:rPr>
                <w:rFonts w:eastAsia="SimSun"/>
                <w:kern w:val="24"/>
                <w:lang w:bidi="ar-SA"/>
              </w:rPr>
            </w:pPr>
            <w:r>
              <w:rPr>
                <w:rFonts w:eastAsia="SimSun"/>
                <w:kern w:val="24"/>
                <w:lang w:bidi="ar-SA"/>
              </w:rPr>
              <w:t>Y</w:t>
            </w:r>
          </w:p>
        </w:tc>
        <w:tc>
          <w:tcPr>
            <w:tcW w:w="990" w:type="dxa"/>
          </w:tcPr>
          <w:p w14:paraId="78546D21" w14:textId="77777777" w:rsidR="003352F2" w:rsidRDefault="003352F2" w:rsidP="008908CA">
            <w:pPr>
              <w:bidi w:val="0"/>
              <w:rPr>
                <w:rFonts w:eastAsia="SimSun"/>
                <w:kern w:val="24"/>
                <w:lang w:bidi="ar-SA"/>
              </w:rPr>
            </w:pPr>
          </w:p>
        </w:tc>
        <w:tc>
          <w:tcPr>
            <w:tcW w:w="1080" w:type="dxa"/>
          </w:tcPr>
          <w:p w14:paraId="59EB7F20" w14:textId="77777777" w:rsidR="003352F2" w:rsidRDefault="003352F2" w:rsidP="008908CA">
            <w:pPr>
              <w:bidi w:val="0"/>
              <w:rPr>
                <w:rFonts w:eastAsia="SimSun"/>
                <w:kern w:val="24"/>
                <w:lang w:bidi="ar-SA"/>
              </w:rPr>
            </w:pPr>
          </w:p>
        </w:tc>
        <w:tc>
          <w:tcPr>
            <w:tcW w:w="1260" w:type="dxa"/>
          </w:tcPr>
          <w:p w14:paraId="3A78DD72" w14:textId="77777777" w:rsidR="003352F2" w:rsidRDefault="003352F2" w:rsidP="008908CA">
            <w:pPr>
              <w:bidi w:val="0"/>
              <w:rPr>
                <w:rFonts w:eastAsia="SimSun"/>
                <w:kern w:val="24"/>
                <w:lang w:bidi="ar-SA"/>
              </w:rPr>
            </w:pPr>
          </w:p>
        </w:tc>
        <w:tc>
          <w:tcPr>
            <w:tcW w:w="1170" w:type="dxa"/>
          </w:tcPr>
          <w:p w14:paraId="49D42AB1" w14:textId="77777777" w:rsidR="003352F2" w:rsidRDefault="003352F2" w:rsidP="008908CA">
            <w:pPr>
              <w:bidi w:val="0"/>
              <w:rPr>
                <w:rFonts w:eastAsia="SimSun"/>
                <w:kern w:val="24"/>
                <w:lang w:bidi="ar-SA"/>
              </w:rPr>
            </w:pPr>
          </w:p>
        </w:tc>
        <w:tc>
          <w:tcPr>
            <w:tcW w:w="720" w:type="dxa"/>
          </w:tcPr>
          <w:p w14:paraId="6B769EB1" w14:textId="77777777" w:rsidR="003352F2" w:rsidRDefault="003352F2" w:rsidP="008908CA">
            <w:pPr>
              <w:bidi w:val="0"/>
              <w:rPr>
                <w:rFonts w:eastAsia="SimSun"/>
                <w:kern w:val="24"/>
                <w:lang w:bidi="ar-SA"/>
              </w:rPr>
            </w:pPr>
          </w:p>
        </w:tc>
        <w:tc>
          <w:tcPr>
            <w:tcW w:w="810" w:type="dxa"/>
          </w:tcPr>
          <w:p w14:paraId="40B2D6B3" w14:textId="77777777" w:rsidR="003352F2" w:rsidRDefault="003352F2" w:rsidP="008908CA">
            <w:pPr>
              <w:bidi w:val="0"/>
              <w:rPr>
                <w:rFonts w:eastAsia="SimSun"/>
                <w:kern w:val="24"/>
                <w:lang w:bidi="ar-SA"/>
              </w:rPr>
            </w:pPr>
          </w:p>
        </w:tc>
        <w:tc>
          <w:tcPr>
            <w:tcW w:w="900" w:type="dxa"/>
          </w:tcPr>
          <w:p w14:paraId="27E3682C" w14:textId="77777777" w:rsidR="003352F2" w:rsidRDefault="003352F2" w:rsidP="008908CA">
            <w:pPr>
              <w:bidi w:val="0"/>
              <w:rPr>
                <w:rFonts w:eastAsia="SimSun"/>
                <w:kern w:val="24"/>
                <w:lang w:bidi="ar-SA"/>
              </w:rPr>
            </w:pPr>
          </w:p>
        </w:tc>
      </w:tr>
      <w:tr w:rsidR="008038FD" w:rsidRPr="00640572" w14:paraId="287DCDBC" w14:textId="77777777" w:rsidTr="008C2F8D">
        <w:tc>
          <w:tcPr>
            <w:tcW w:w="540" w:type="dxa"/>
          </w:tcPr>
          <w:p w14:paraId="1D04771E" w14:textId="77777777" w:rsidR="008038FD" w:rsidRDefault="008C2F8D" w:rsidP="008908CA">
            <w:pPr>
              <w:bidi w:val="0"/>
              <w:rPr>
                <w:rFonts w:eastAsia="SimSun"/>
                <w:kern w:val="24"/>
                <w:lang w:bidi="ar-SA"/>
              </w:rPr>
            </w:pPr>
            <w:r>
              <w:rPr>
                <w:rFonts w:eastAsia="SimSun"/>
                <w:kern w:val="24"/>
                <w:lang w:bidi="ar-SA"/>
              </w:rPr>
              <w:t>25</w:t>
            </w:r>
          </w:p>
        </w:tc>
        <w:tc>
          <w:tcPr>
            <w:tcW w:w="2700" w:type="dxa"/>
          </w:tcPr>
          <w:p w14:paraId="4F5A7AA3" w14:textId="77777777" w:rsidR="008038FD" w:rsidRDefault="008038FD" w:rsidP="008908CA">
            <w:pPr>
              <w:bidi w:val="0"/>
            </w:pPr>
            <w:proofErr w:type="spellStart"/>
            <w:r>
              <w:t>Qiu</w:t>
            </w:r>
            <w:proofErr w:type="spellEnd"/>
            <w:r>
              <w:t xml:space="preserve"> et al. ,2024</w:t>
            </w:r>
          </w:p>
        </w:tc>
        <w:tc>
          <w:tcPr>
            <w:tcW w:w="900" w:type="dxa"/>
          </w:tcPr>
          <w:p w14:paraId="5D1F96A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1FE383E6" w14:textId="77777777" w:rsidR="008038FD" w:rsidRDefault="008038FD" w:rsidP="008908CA">
            <w:pPr>
              <w:bidi w:val="0"/>
              <w:rPr>
                <w:rFonts w:eastAsia="SimSun"/>
                <w:kern w:val="24"/>
                <w:lang w:bidi="ar-SA"/>
              </w:rPr>
            </w:pPr>
          </w:p>
        </w:tc>
        <w:tc>
          <w:tcPr>
            <w:tcW w:w="990" w:type="dxa"/>
          </w:tcPr>
          <w:p w14:paraId="7647D25D" w14:textId="77777777" w:rsidR="008038FD" w:rsidRDefault="008038FD" w:rsidP="008908CA">
            <w:pPr>
              <w:bidi w:val="0"/>
              <w:rPr>
                <w:rFonts w:eastAsia="SimSun"/>
                <w:kern w:val="24"/>
                <w:lang w:bidi="ar-SA"/>
              </w:rPr>
            </w:pPr>
          </w:p>
        </w:tc>
        <w:tc>
          <w:tcPr>
            <w:tcW w:w="1080" w:type="dxa"/>
          </w:tcPr>
          <w:p w14:paraId="3C5E2263" w14:textId="77777777" w:rsidR="008038FD" w:rsidRDefault="008038FD" w:rsidP="008908CA">
            <w:pPr>
              <w:bidi w:val="0"/>
              <w:rPr>
                <w:rFonts w:eastAsia="SimSun"/>
                <w:kern w:val="24"/>
                <w:lang w:bidi="ar-SA"/>
              </w:rPr>
            </w:pPr>
          </w:p>
        </w:tc>
        <w:tc>
          <w:tcPr>
            <w:tcW w:w="1260" w:type="dxa"/>
          </w:tcPr>
          <w:p w14:paraId="0259F953" w14:textId="77777777" w:rsidR="008038FD" w:rsidRDefault="008038FD" w:rsidP="008908CA">
            <w:pPr>
              <w:bidi w:val="0"/>
              <w:rPr>
                <w:rFonts w:eastAsia="SimSun"/>
                <w:kern w:val="24"/>
                <w:lang w:bidi="ar-SA"/>
              </w:rPr>
            </w:pPr>
            <w:r>
              <w:rPr>
                <w:rFonts w:eastAsia="SimSun"/>
                <w:kern w:val="24"/>
                <w:lang w:bidi="ar-SA"/>
              </w:rPr>
              <w:t>Y</w:t>
            </w:r>
          </w:p>
        </w:tc>
        <w:tc>
          <w:tcPr>
            <w:tcW w:w="1170" w:type="dxa"/>
          </w:tcPr>
          <w:p w14:paraId="50BE91F5"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39F255AC" w14:textId="77777777" w:rsidR="008038FD" w:rsidRDefault="008038FD" w:rsidP="008908CA">
            <w:pPr>
              <w:bidi w:val="0"/>
              <w:rPr>
                <w:rFonts w:eastAsia="SimSun"/>
                <w:kern w:val="24"/>
                <w:lang w:bidi="ar-SA"/>
              </w:rPr>
            </w:pPr>
          </w:p>
        </w:tc>
        <w:tc>
          <w:tcPr>
            <w:tcW w:w="810" w:type="dxa"/>
          </w:tcPr>
          <w:p w14:paraId="20CD8705" w14:textId="77777777" w:rsidR="008038FD" w:rsidRDefault="008038FD" w:rsidP="008908CA">
            <w:pPr>
              <w:bidi w:val="0"/>
              <w:rPr>
                <w:rFonts w:eastAsia="SimSun"/>
                <w:kern w:val="24"/>
                <w:lang w:bidi="ar-SA"/>
              </w:rPr>
            </w:pPr>
          </w:p>
        </w:tc>
        <w:tc>
          <w:tcPr>
            <w:tcW w:w="900" w:type="dxa"/>
          </w:tcPr>
          <w:p w14:paraId="07C19500" w14:textId="77777777" w:rsidR="008038FD" w:rsidRDefault="008038FD" w:rsidP="008908CA">
            <w:pPr>
              <w:bidi w:val="0"/>
              <w:rPr>
                <w:rFonts w:eastAsia="SimSun"/>
                <w:kern w:val="24"/>
                <w:lang w:bidi="ar-SA"/>
              </w:rPr>
            </w:pPr>
          </w:p>
        </w:tc>
      </w:tr>
      <w:tr w:rsidR="008038FD" w:rsidRPr="00640572" w14:paraId="4F678920" w14:textId="77777777" w:rsidTr="008C2F8D">
        <w:tc>
          <w:tcPr>
            <w:tcW w:w="540" w:type="dxa"/>
          </w:tcPr>
          <w:p w14:paraId="7D4A69A1" w14:textId="77777777" w:rsidR="008038FD" w:rsidRDefault="008C2F8D" w:rsidP="008908CA">
            <w:pPr>
              <w:bidi w:val="0"/>
              <w:rPr>
                <w:rFonts w:eastAsia="SimSun"/>
                <w:kern w:val="24"/>
                <w:lang w:bidi="ar-SA"/>
              </w:rPr>
            </w:pPr>
            <w:r>
              <w:rPr>
                <w:rFonts w:eastAsia="SimSun"/>
                <w:kern w:val="24"/>
                <w:lang w:bidi="ar-SA"/>
              </w:rPr>
              <w:t>26</w:t>
            </w:r>
          </w:p>
        </w:tc>
        <w:tc>
          <w:tcPr>
            <w:tcW w:w="2700" w:type="dxa"/>
          </w:tcPr>
          <w:p w14:paraId="2AC33881" w14:textId="77777777" w:rsidR="008038FD" w:rsidRDefault="008038FD" w:rsidP="008908CA">
            <w:pPr>
              <w:bidi w:val="0"/>
            </w:pPr>
            <w:r>
              <w:t xml:space="preserve">Ray et al. ,2024 </w:t>
            </w:r>
          </w:p>
        </w:tc>
        <w:tc>
          <w:tcPr>
            <w:tcW w:w="900" w:type="dxa"/>
          </w:tcPr>
          <w:p w14:paraId="1E5B7FD0"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374304F6"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21222643" w14:textId="77777777" w:rsidR="008038FD" w:rsidRDefault="008038FD" w:rsidP="008908CA">
            <w:pPr>
              <w:bidi w:val="0"/>
              <w:rPr>
                <w:rFonts w:eastAsia="SimSun"/>
                <w:kern w:val="24"/>
                <w:lang w:bidi="ar-SA"/>
              </w:rPr>
            </w:pPr>
          </w:p>
        </w:tc>
        <w:tc>
          <w:tcPr>
            <w:tcW w:w="1080" w:type="dxa"/>
          </w:tcPr>
          <w:p w14:paraId="3622AA76" w14:textId="77777777" w:rsidR="008038FD" w:rsidRDefault="008038FD" w:rsidP="008908CA">
            <w:pPr>
              <w:bidi w:val="0"/>
              <w:rPr>
                <w:rFonts w:eastAsia="SimSun"/>
                <w:kern w:val="24"/>
                <w:lang w:bidi="ar-SA"/>
              </w:rPr>
            </w:pPr>
          </w:p>
        </w:tc>
        <w:tc>
          <w:tcPr>
            <w:tcW w:w="1260" w:type="dxa"/>
          </w:tcPr>
          <w:p w14:paraId="6AF24DB3" w14:textId="77777777" w:rsidR="008038FD" w:rsidRDefault="008038FD" w:rsidP="008908CA">
            <w:pPr>
              <w:bidi w:val="0"/>
              <w:rPr>
                <w:rFonts w:eastAsia="SimSun"/>
                <w:kern w:val="24"/>
                <w:lang w:bidi="ar-SA"/>
              </w:rPr>
            </w:pPr>
          </w:p>
        </w:tc>
        <w:tc>
          <w:tcPr>
            <w:tcW w:w="1170" w:type="dxa"/>
          </w:tcPr>
          <w:p w14:paraId="6C9BCE40" w14:textId="77777777" w:rsidR="008038FD" w:rsidRDefault="008038FD" w:rsidP="008908CA">
            <w:pPr>
              <w:bidi w:val="0"/>
              <w:rPr>
                <w:rFonts w:eastAsia="SimSun"/>
                <w:kern w:val="24"/>
                <w:lang w:bidi="ar-SA"/>
              </w:rPr>
            </w:pPr>
          </w:p>
        </w:tc>
        <w:tc>
          <w:tcPr>
            <w:tcW w:w="720" w:type="dxa"/>
          </w:tcPr>
          <w:p w14:paraId="304461C4" w14:textId="77777777" w:rsidR="008038FD" w:rsidRDefault="008038FD" w:rsidP="008908CA">
            <w:pPr>
              <w:bidi w:val="0"/>
              <w:rPr>
                <w:rFonts w:eastAsia="SimSun"/>
                <w:kern w:val="24"/>
                <w:lang w:bidi="ar-SA"/>
              </w:rPr>
            </w:pPr>
          </w:p>
        </w:tc>
        <w:tc>
          <w:tcPr>
            <w:tcW w:w="810" w:type="dxa"/>
          </w:tcPr>
          <w:p w14:paraId="4A676110" w14:textId="77777777" w:rsidR="008038FD" w:rsidRDefault="008038FD" w:rsidP="008908CA">
            <w:pPr>
              <w:bidi w:val="0"/>
              <w:rPr>
                <w:rFonts w:eastAsia="SimSun"/>
                <w:kern w:val="24"/>
                <w:lang w:bidi="ar-SA"/>
              </w:rPr>
            </w:pPr>
          </w:p>
        </w:tc>
        <w:tc>
          <w:tcPr>
            <w:tcW w:w="900" w:type="dxa"/>
          </w:tcPr>
          <w:p w14:paraId="7B0379E0" w14:textId="77777777" w:rsidR="008038FD" w:rsidRDefault="008038FD" w:rsidP="008908CA">
            <w:pPr>
              <w:bidi w:val="0"/>
              <w:rPr>
                <w:rFonts w:eastAsia="SimSun"/>
                <w:kern w:val="24"/>
                <w:lang w:bidi="ar-SA"/>
              </w:rPr>
            </w:pPr>
          </w:p>
        </w:tc>
      </w:tr>
      <w:tr w:rsidR="008038FD" w:rsidRPr="00640572" w14:paraId="61BB94D7" w14:textId="77777777" w:rsidTr="008C2F8D">
        <w:tc>
          <w:tcPr>
            <w:tcW w:w="540" w:type="dxa"/>
          </w:tcPr>
          <w:p w14:paraId="5204691D" w14:textId="77777777" w:rsidR="008038FD" w:rsidRDefault="008C2F8D" w:rsidP="008908CA">
            <w:pPr>
              <w:bidi w:val="0"/>
              <w:rPr>
                <w:rFonts w:eastAsia="SimSun"/>
                <w:kern w:val="24"/>
                <w:lang w:bidi="ar-SA"/>
              </w:rPr>
            </w:pPr>
            <w:r>
              <w:rPr>
                <w:rFonts w:eastAsia="SimSun"/>
                <w:kern w:val="24"/>
                <w:lang w:bidi="ar-SA"/>
              </w:rPr>
              <w:t>27</w:t>
            </w:r>
          </w:p>
        </w:tc>
        <w:tc>
          <w:tcPr>
            <w:tcW w:w="2700" w:type="dxa"/>
          </w:tcPr>
          <w:p w14:paraId="0E416B3C" w14:textId="77777777" w:rsidR="008038FD" w:rsidRDefault="008038FD" w:rsidP="008908CA">
            <w:pPr>
              <w:bidi w:val="0"/>
            </w:pPr>
            <w:r>
              <w:t>Yu et al. ,2024</w:t>
            </w:r>
          </w:p>
        </w:tc>
        <w:tc>
          <w:tcPr>
            <w:tcW w:w="900" w:type="dxa"/>
          </w:tcPr>
          <w:p w14:paraId="7EBB8D46"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C27A445" w14:textId="77777777" w:rsidR="008038FD" w:rsidRDefault="00853D09" w:rsidP="008908CA">
            <w:pPr>
              <w:bidi w:val="0"/>
              <w:rPr>
                <w:rFonts w:eastAsia="SimSun"/>
                <w:kern w:val="24"/>
                <w:lang w:bidi="ar-SA"/>
              </w:rPr>
            </w:pPr>
            <w:r>
              <w:rPr>
                <w:rFonts w:eastAsia="SimSun"/>
                <w:kern w:val="24"/>
                <w:lang w:bidi="ar-SA"/>
              </w:rPr>
              <w:t>Y</w:t>
            </w:r>
          </w:p>
        </w:tc>
        <w:tc>
          <w:tcPr>
            <w:tcW w:w="990" w:type="dxa"/>
          </w:tcPr>
          <w:p w14:paraId="17D5F65C" w14:textId="77777777" w:rsidR="008038FD" w:rsidRDefault="008038FD" w:rsidP="008908CA">
            <w:pPr>
              <w:bidi w:val="0"/>
              <w:rPr>
                <w:rFonts w:eastAsia="SimSun"/>
                <w:kern w:val="24"/>
                <w:lang w:bidi="ar-SA"/>
              </w:rPr>
            </w:pPr>
          </w:p>
        </w:tc>
        <w:tc>
          <w:tcPr>
            <w:tcW w:w="1080" w:type="dxa"/>
          </w:tcPr>
          <w:p w14:paraId="0658F4AD" w14:textId="77777777" w:rsidR="008038FD" w:rsidRDefault="008038FD" w:rsidP="008908CA">
            <w:pPr>
              <w:bidi w:val="0"/>
              <w:rPr>
                <w:rFonts w:eastAsia="SimSun"/>
                <w:kern w:val="24"/>
                <w:lang w:bidi="ar-SA"/>
              </w:rPr>
            </w:pPr>
          </w:p>
        </w:tc>
        <w:tc>
          <w:tcPr>
            <w:tcW w:w="1260" w:type="dxa"/>
          </w:tcPr>
          <w:p w14:paraId="1DAF4EBE" w14:textId="77777777" w:rsidR="008038FD" w:rsidRDefault="008038FD" w:rsidP="008908CA">
            <w:pPr>
              <w:bidi w:val="0"/>
              <w:rPr>
                <w:rFonts w:eastAsia="SimSun"/>
                <w:kern w:val="24"/>
                <w:lang w:bidi="ar-SA"/>
              </w:rPr>
            </w:pPr>
          </w:p>
        </w:tc>
        <w:tc>
          <w:tcPr>
            <w:tcW w:w="1170" w:type="dxa"/>
          </w:tcPr>
          <w:p w14:paraId="696C83D8"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030AF7D9" w14:textId="77777777" w:rsidR="008038FD" w:rsidRDefault="008038FD" w:rsidP="008908CA">
            <w:pPr>
              <w:bidi w:val="0"/>
              <w:rPr>
                <w:rFonts w:eastAsia="SimSun"/>
                <w:kern w:val="24"/>
                <w:lang w:bidi="ar-SA"/>
              </w:rPr>
            </w:pPr>
          </w:p>
        </w:tc>
        <w:tc>
          <w:tcPr>
            <w:tcW w:w="810" w:type="dxa"/>
          </w:tcPr>
          <w:p w14:paraId="56D2F56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61D6BC0" w14:textId="77777777" w:rsidR="008038FD" w:rsidRDefault="008038FD" w:rsidP="008908CA">
            <w:pPr>
              <w:bidi w:val="0"/>
              <w:rPr>
                <w:rFonts w:eastAsia="SimSun"/>
                <w:kern w:val="24"/>
                <w:lang w:bidi="ar-SA"/>
              </w:rPr>
            </w:pPr>
          </w:p>
        </w:tc>
      </w:tr>
      <w:tr w:rsidR="008038FD" w:rsidRPr="00640572" w14:paraId="23D1CECA" w14:textId="77777777" w:rsidTr="008C2F8D">
        <w:tc>
          <w:tcPr>
            <w:tcW w:w="540" w:type="dxa"/>
          </w:tcPr>
          <w:p w14:paraId="7449F21D" w14:textId="77777777" w:rsidR="008038FD" w:rsidRDefault="008C2F8D" w:rsidP="008908CA">
            <w:pPr>
              <w:bidi w:val="0"/>
              <w:rPr>
                <w:rFonts w:eastAsia="SimSun"/>
                <w:kern w:val="24"/>
                <w:lang w:bidi="ar-SA"/>
              </w:rPr>
            </w:pPr>
            <w:r>
              <w:rPr>
                <w:rFonts w:eastAsia="SimSun"/>
                <w:kern w:val="24"/>
                <w:lang w:bidi="ar-SA"/>
              </w:rPr>
              <w:t>28</w:t>
            </w:r>
          </w:p>
        </w:tc>
        <w:tc>
          <w:tcPr>
            <w:tcW w:w="2700" w:type="dxa"/>
          </w:tcPr>
          <w:p w14:paraId="53DA45F5" w14:textId="77777777" w:rsidR="008038FD" w:rsidRDefault="008038FD" w:rsidP="008908CA">
            <w:pPr>
              <w:bidi w:val="0"/>
            </w:pPr>
            <w:proofErr w:type="spellStart"/>
            <w:r>
              <w:t>Abagissa</w:t>
            </w:r>
            <w:proofErr w:type="spellEnd"/>
            <w:r>
              <w:t xml:space="preserve"> et al. ,2024</w:t>
            </w:r>
          </w:p>
        </w:tc>
        <w:tc>
          <w:tcPr>
            <w:tcW w:w="900" w:type="dxa"/>
          </w:tcPr>
          <w:p w14:paraId="77BAB8EB"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5155054F" w14:textId="77777777" w:rsidR="008038FD" w:rsidRDefault="008038FD" w:rsidP="008908CA">
            <w:pPr>
              <w:bidi w:val="0"/>
              <w:rPr>
                <w:rFonts w:eastAsia="SimSun"/>
                <w:kern w:val="24"/>
                <w:lang w:bidi="ar-SA"/>
              </w:rPr>
            </w:pPr>
          </w:p>
        </w:tc>
        <w:tc>
          <w:tcPr>
            <w:tcW w:w="990" w:type="dxa"/>
          </w:tcPr>
          <w:p w14:paraId="45B97DF1" w14:textId="77777777" w:rsidR="008038FD" w:rsidRDefault="008038FD" w:rsidP="008908CA">
            <w:pPr>
              <w:bidi w:val="0"/>
              <w:rPr>
                <w:rFonts w:eastAsia="SimSun"/>
                <w:kern w:val="24"/>
                <w:lang w:bidi="ar-SA"/>
              </w:rPr>
            </w:pPr>
          </w:p>
        </w:tc>
        <w:tc>
          <w:tcPr>
            <w:tcW w:w="1080" w:type="dxa"/>
          </w:tcPr>
          <w:p w14:paraId="78216302" w14:textId="77777777" w:rsidR="008038FD" w:rsidRDefault="008038FD" w:rsidP="008908CA">
            <w:pPr>
              <w:bidi w:val="0"/>
              <w:rPr>
                <w:rFonts w:eastAsia="SimSun"/>
                <w:kern w:val="24"/>
                <w:lang w:bidi="ar-SA"/>
              </w:rPr>
            </w:pPr>
          </w:p>
        </w:tc>
        <w:tc>
          <w:tcPr>
            <w:tcW w:w="1260" w:type="dxa"/>
          </w:tcPr>
          <w:p w14:paraId="33E0497A" w14:textId="77777777" w:rsidR="008038FD" w:rsidRDefault="008038FD" w:rsidP="008908CA">
            <w:pPr>
              <w:bidi w:val="0"/>
              <w:rPr>
                <w:rFonts w:eastAsia="SimSun"/>
                <w:kern w:val="24"/>
                <w:lang w:bidi="ar-SA"/>
              </w:rPr>
            </w:pPr>
          </w:p>
        </w:tc>
        <w:tc>
          <w:tcPr>
            <w:tcW w:w="1170" w:type="dxa"/>
          </w:tcPr>
          <w:p w14:paraId="3E6F89A3" w14:textId="77777777" w:rsidR="008038FD" w:rsidRDefault="008038FD" w:rsidP="008908CA">
            <w:pPr>
              <w:bidi w:val="0"/>
              <w:rPr>
                <w:rFonts w:eastAsia="SimSun"/>
                <w:kern w:val="24"/>
                <w:lang w:bidi="ar-SA"/>
              </w:rPr>
            </w:pPr>
          </w:p>
        </w:tc>
        <w:tc>
          <w:tcPr>
            <w:tcW w:w="720" w:type="dxa"/>
          </w:tcPr>
          <w:p w14:paraId="58001485" w14:textId="77777777" w:rsidR="008038FD" w:rsidRDefault="008038FD" w:rsidP="008908CA">
            <w:pPr>
              <w:bidi w:val="0"/>
              <w:rPr>
                <w:rFonts w:eastAsia="SimSun"/>
                <w:kern w:val="24"/>
                <w:lang w:bidi="ar-SA"/>
              </w:rPr>
            </w:pPr>
          </w:p>
        </w:tc>
        <w:tc>
          <w:tcPr>
            <w:tcW w:w="810" w:type="dxa"/>
          </w:tcPr>
          <w:p w14:paraId="16201826" w14:textId="77777777" w:rsidR="008038FD" w:rsidRDefault="008038FD" w:rsidP="008908CA">
            <w:pPr>
              <w:bidi w:val="0"/>
              <w:rPr>
                <w:rFonts w:eastAsia="SimSun"/>
                <w:kern w:val="24"/>
                <w:lang w:bidi="ar-SA"/>
              </w:rPr>
            </w:pPr>
          </w:p>
        </w:tc>
        <w:tc>
          <w:tcPr>
            <w:tcW w:w="900" w:type="dxa"/>
          </w:tcPr>
          <w:p w14:paraId="684B1782" w14:textId="77777777" w:rsidR="008038FD" w:rsidRDefault="008038FD" w:rsidP="008908CA">
            <w:pPr>
              <w:bidi w:val="0"/>
              <w:rPr>
                <w:rFonts w:eastAsia="SimSun"/>
                <w:kern w:val="24"/>
                <w:lang w:bidi="ar-SA"/>
              </w:rPr>
            </w:pPr>
          </w:p>
        </w:tc>
      </w:tr>
      <w:tr w:rsidR="008038FD" w:rsidRPr="00640572" w14:paraId="1CAC6F66" w14:textId="77777777" w:rsidTr="008C2F8D">
        <w:tc>
          <w:tcPr>
            <w:tcW w:w="540" w:type="dxa"/>
          </w:tcPr>
          <w:p w14:paraId="42F6D8D3" w14:textId="77777777" w:rsidR="008038FD" w:rsidRDefault="008C2F8D" w:rsidP="008908CA">
            <w:pPr>
              <w:bidi w:val="0"/>
              <w:rPr>
                <w:rFonts w:eastAsia="SimSun"/>
                <w:kern w:val="24"/>
                <w:lang w:bidi="ar-SA"/>
              </w:rPr>
            </w:pPr>
            <w:r>
              <w:rPr>
                <w:rFonts w:eastAsia="SimSun"/>
                <w:kern w:val="24"/>
                <w:lang w:bidi="ar-SA"/>
              </w:rPr>
              <w:t>29</w:t>
            </w:r>
          </w:p>
        </w:tc>
        <w:tc>
          <w:tcPr>
            <w:tcW w:w="2700" w:type="dxa"/>
          </w:tcPr>
          <w:p w14:paraId="12E8EE65" w14:textId="77777777" w:rsidR="008038FD" w:rsidRDefault="008038FD" w:rsidP="008908CA">
            <w:pPr>
              <w:bidi w:val="0"/>
            </w:pPr>
            <w:proofErr w:type="spellStart"/>
            <w:r>
              <w:t>Pradhana</w:t>
            </w:r>
            <w:proofErr w:type="spellEnd"/>
            <w:r>
              <w:t xml:space="preserve"> et al. ,2024</w:t>
            </w:r>
          </w:p>
        </w:tc>
        <w:tc>
          <w:tcPr>
            <w:tcW w:w="900" w:type="dxa"/>
          </w:tcPr>
          <w:p w14:paraId="0D0E6712" w14:textId="77777777" w:rsidR="008038FD" w:rsidRDefault="008038FD" w:rsidP="008908CA">
            <w:pPr>
              <w:bidi w:val="0"/>
              <w:rPr>
                <w:rFonts w:eastAsia="SimSun"/>
                <w:kern w:val="24"/>
                <w:lang w:bidi="ar-SA"/>
              </w:rPr>
            </w:pPr>
          </w:p>
        </w:tc>
        <w:tc>
          <w:tcPr>
            <w:tcW w:w="900" w:type="dxa"/>
          </w:tcPr>
          <w:p w14:paraId="7C94D0DD" w14:textId="77777777" w:rsidR="008038FD" w:rsidRDefault="008038FD" w:rsidP="008908CA">
            <w:pPr>
              <w:bidi w:val="0"/>
              <w:rPr>
                <w:rFonts w:eastAsia="SimSun"/>
                <w:kern w:val="24"/>
                <w:lang w:bidi="ar-SA"/>
              </w:rPr>
            </w:pPr>
          </w:p>
        </w:tc>
        <w:tc>
          <w:tcPr>
            <w:tcW w:w="990" w:type="dxa"/>
          </w:tcPr>
          <w:p w14:paraId="741D9861" w14:textId="77777777" w:rsidR="008038FD" w:rsidRDefault="008038FD" w:rsidP="008908CA">
            <w:pPr>
              <w:bidi w:val="0"/>
              <w:rPr>
                <w:rFonts w:eastAsia="SimSun"/>
                <w:kern w:val="24"/>
                <w:lang w:bidi="ar-SA"/>
              </w:rPr>
            </w:pPr>
          </w:p>
        </w:tc>
        <w:tc>
          <w:tcPr>
            <w:tcW w:w="1080" w:type="dxa"/>
          </w:tcPr>
          <w:p w14:paraId="2E6BC93C" w14:textId="77777777" w:rsidR="008038FD" w:rsidRDefault="008038FD" w:rsidP="008908CA">
            <w:pPr>
              <w:bidi w:val="0"/>
              <w:rPr>
                <w:rFonts w:eastAsia="SimSun"/>
                <w:kern w:val="24"/>
                <w:lang w:bidi="ar-SA"/>
              </w:rPr>
            </w:pPr>
          </w:p>
        </w:tc>
        <w:tc>
          <w:tcPr>
            <w:tcW w:w="1260" w:type="dxa"/>
          </w:tcPr>
          <w:p w14:paraId="7813D058" w14:textId="77777777" w:rsidR="008038FD" w:rsidRDefault="008038FD" w:rsidP="008908CA">
            <w:pPr>
              <w:bidi w:val="0"/>
              <w:rPr>
                <w:rFonts w:eastAsia="SimSun"/>
                <w:kern w:val="24"/>
                <w:lang w:bidi="ar-SA"/>
              </w:rPr>
            </w:pPr>
          </w:p>
        </w:tc>
        <w:tc>
          <w:tcPr>
            <w:tcW w:w="1170" w:type="dxa"/>
          </w:tcPr>
          <w:p w14:paraId="2B2CC019" w14:textId="77777777" w:rsidR="008038FD" w:rsidRDefault="008038FD" w:rsidP="008908CA">
            <w:pPr>
              <w:bidi w:val="0"/>
              <w:rPr>
                <w:rFonts w:eastAsia="SimSun"/>
                <w:kern w:val="24"/>
                <w:lang w:bidi="ar-SA"/>
              </w:rPr>
            </w:pPr>
          </w:p>
        </w:tc>
        <w:tc>
          <w:tcPr>
            <w:tcW w:w="720" w:type="dxa"/>
          </w:tcPr>
          <w:p w14:paraId="6ED249EF" w14:textId="77777777" w:rsidR="008038FD" w:rsidRDefault="008038FD" w:rsidP="008908CA">
            <w:pPr>
              <w:bidi w:val="0"/>
              <w:rPr>
                <w:rFonts w:eastAsia="SimSun"/>
                <w:kern w:val="24"/>
                <w:lang w:bidi="ar-SA"/>
              </w:rPr>
            </w:pPr>
            <w:r>
              <w:rPr>
                <w:rFonts w:eastAsia="SimSun"/>
                <w:kern w:val="24"/>
                <w:lang w:bidi="ar-SA"/>
              </w:rPr>
              <w:t>Y</w:t>
            </w:r>
          </w:p>
        </w:tc>
        <w:tc>
          <w:tcPr>
            <w:tcW w:w="810" w:type="dxa"/>
          </w:tcPr>
          <w:p w14:paraId="146B4146"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71B3E02F" w14:textId="77777777" w:rsidR="008038FD" w:rsidRDefault="008038FD" w:rsidP="008908CA">
            <w:pPr>
              <w:bidi w:val="0"/>
              <w:rPr>
                <w:rFonts w:eastAsia="SimSun"/>
                <w:kern w:val="24"/>
                <w:lang w:bidi="ar-SA"/>
              </w:rPr>
            </w:pPr>
          </w:p>
        </w:tc>
      </w:tr>
      <w:tr w:rsidR="008038FD" w:rsidRPr="00640572" w14:paraId="620AF559" w14:textId="77777777" w:rsidTr="008C2F8D">
        <w:tc>
          <w:tcPr>
            <w:tcW w:w="540" w:type="dxa"/>
          </w:tcPr>
          <w:p w14:paraId="1E3A6D81" w14:textId="77777777" w:rsidR="008038FD" w:rsidRDefault="008C2F8D" w:rsidP="008908CA">
            <w:pPr>
              <w:bidi w:val="0"/>
              <w:rPr>
                <w:rFonts w:eastAsia="SimSun"/>
                <w:kern w:val="24"/>
                <w:lang w:bidi="ar-SA"/>
              </w:rPr>
            </w:pPr>
            <w:r>
              <w:rPr>
                <w:rFonts w:eastAsia="SimSun"/>
                <w:kern w:val="24"/>
                <w:lang w:bidi="ar-SA"/>
              </w:rPr>
              <w:t>30</w:t>
            </w:r>
          </w:p>
        </w:tc>
        <w:tc>
          <w:tcPr>
            <w:tcW w:w="2700" w:type="dxa"/>
          </w:tcPr>
          <w:p w14:paraId="4287B259" w14:textId="77777777" w:rsidR="008038FD" w:rsidRDefault="008038FD" w:rsidP="008908CA">
            <w:pPr>
              <w:bidi w:val="0"/>
            </w:pPr>
            <w:r>
              <w:t>Ma et al. ,2024</w:t>
            </w:r>
          </w:p>
        </w:tc>
        <w:tc>
          <w:tcPr>
            <w:tcW w:w="900" w:type="dxa"/>
          </w:tcPr>
          <w:p w14:paraId="6AD1DAEB"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0FC85A5E"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143F7855" w14:textId="77777777" w:rsidR="008038FD" w:rsidRDefault="008038FD" w:rsidP="008908CA">
            <w:pPr>
              <w:bidi w:val="0"/>
              <w:rPr>
                <w:rFonts w:eastAsia="SimSun"/>
                <w:kern w:val="24"/>
                <w:lang w:bidi="ar-SA"/>
              </w:rPr>
            </w:pPr>
          </w:p>
        </w:tc>
        <w:tc>
          <w:tcPr>
            <w:tcW w:w="1080" w:type="dxa"/>
          </w:tcPr>
          <w:p w14:paraId="61F8007C" w14:textId="77777777" w:rsidR="008038FD" w:rsidRDefault="008038FD" w:rsidP="008908CA">
            <w:pPr>
              <w:bidi w:val="0"/>
              <w:rPr>
                <w:rFonts w:eastAsia="SimSun"/>
                <w:kern w:val="24"/>
                <w:lang w:bidi="ar-SA"/>
              </w:rPr>
            </w:pPr>
            <w:r>
              <w:rPr>
                <w:rFonts w:eastAsia="SimSun"/>
                <w:kern w:val="24"/>
                <w:lang w:bidi="ar-SA"/>
              </w:rPr>
              <w:t>Y</w:t>
            </w:r>
          </w:p>
        </w:tc>
        <w:tc>
          <w:tcPr>
            <w:tcW w:w="1260" w:type="dxa"/>
          </w:tcPr>
          <w:p w14:paraId="02378A50" w14:textId="77777777" w:rsidR="008038FD" w:rsidRDefault="008038FD" w:rsidP="008908CA">
            <w:pPr>
              <w:bidi w:val="0"/>
              <w:rPr>
                <w:rFonts w:eastAsia="SimSun"/>
                <w:kern w:val="24"/>
                <w:lang w:bidi="ar-SA"/>
              </w:rPr>
            </w:pPr>
            <w:r>
              <w:rPr>
                <w:rFonts w:eastAsia="SimSun"/>
                <w:kern w:val="24"/>
                <w:lang w:bidi="ar-SA"/>
              </w:rPr>
              <w:t>Y</w:t>
            </w:r>
          </w:p>
        </w:tc>
        <w:tc>
          <w:tcPr>
            <w:tcW w:w="1170" w:type="dxa"/>
          </w:tcPr>
          <w:p w14:paraId="27C1DCCE"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53409817" w14:textId="77777777" w:rsidR="008038FD" w:rsidRDefault="008038FD" w:rsidP="008908CA">
            <w:pPr>
              <w:bidi w:val="0"/>
              <w:rPr>
                <w:rFonts w:eastAsia="SimSun"/>
                <w:kern w:val="24"/>
                <w:lang w:bidi="ar-SA"/>
              </w:rPr>
            </w:pPr>
          </w:p>
        </w:tc>
        <w:tc>
          <w:tcPr>
            <w:tcW w:w="810" w:type="dxa"/>
          </w:tcPr>
          <w:p w14:paraId="70177F3F" w14:textId="77777777" w:rsidR="008038FD" w:rsidRDefault="008038FD" w:rsidP="008908CA">
            <w:pPr>
              <w:bidi w:val="0"/>
              <w:rPr>
                <w:rFonts w:eastAsia="SimSun"/>
                <w:kern w:val="24"/>
                <w:lang w:bidi="ar-SA"/>
              </w:rPr>
            </w:pPr>
          </w:p>
        </w:tc>
        <w:tc>
          <w:tcPr>
            <w:tcW w:w="900" w:type="dxa"/>
          </w:tcPr>
          <w:p w14:paraId="50798C5F" w14:textId="77777777" w:rsidR="008038FD" w:rsidRDefault="008038FD" w:rsidP="008908CA">
            <w:pPr>
              <w:bidi w:val="0"/>
              <w:rPr>
                <w:rFonts w:eastAsia="SimSun"/>
                <w:kern w:val="24"/>
                <w:lang w:bidi="ar-SA"/>
              </w:rPr>
            </w:pPr>
          </w:p>
        </w:tc>
      </w:tr>
      <w:tr w:rsidR="008038FD" w:rsidRPr="00640572" w14:paraId="4AAAC647" w14:textId="77777777" w:rsidTr="008C2F8D">
        <w:tc>
          <w:tcPr>
            <w:tcW w:w="540" w:type="dxa"/>
          </w:tcPr>
          <w:p w14:paraId="59733331" w14:textId="77777777" w:rsidR="008038FD" w:rsidRDefault="008C2F8D" w:rsidP="008908CA">
            <w:pPr>
              <w:bidi w:val="0"/>
              <w:rPr>
                <w:rFonts w:eastAsia="SimSun"/>
                <w:kern w:val="24"/>
                <w:lang w:bidi="ar-SA"/>
              </w:rPr>
            </w:pPr>
            <w:r>
              <w:rPr>
                <w:rFonts w:eastAsia="SimSun"/>
                <w:kern w:val="24"/>
                <w:lang w:bidi="ar-SA"/>
              </w:rPr>
              <w:t>31</w:t>
            </w:r>
          </w:p>
        </w:tc>
        <w:tc>
          <w:tcPr>
            <w:tcW w:w="2700" w:type="dxa"/>
          </w:tcPr>
          <w:p w14:paraId="337FD32A" w14:textId="77777777" w:rsidR="008038FD" w:rsidRDefault="008038FD" w:rsidP="008908CA">
            <w:pPr>
              <w:bidi w:val="0"/>
            </w:pPr>
            <w:r>
              <w:t>Li et al. ,2024</w:t>
            </w:r>
          </w:p>
        </w:tc>
        <w:tc>
          <w:tcPr>
            <w:tcW w:w="900" w:type="dxa"/>
          </w:tcPr>
          <w:p w14:paraId="49D4CF78"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042806F0" w14:textId="77777777" w:rsidR="008038FD" w:rsidRDefault="008038FD" w:rsidP="008908CA">
            <w:pPr>
              <w:bidi w:val="0"/>
              <w:rPr>
                <w:rFonts w:eastAsia="SimSun"/>
                <w:kern w:val="24"/>
                <w:lang w:bidi="ar-SA"/>
              </w:rPr>
            </w:pPr>
            <w:r>
              <w:rPr>
                <w:rFonts w:eastAsia="SimSun"/>
                <w:kern w:val="24"/>
                <w:lang w:bidi="ar-SA"/>
              </w:rPr>
              <w:t>Y</w:t>
            </w:r>
          </w:p>
        </w:tc>
        <w:tc>
          <w:tcPr>
            <w:tcW w:w="990" w:type="dxa"/>
          </w:tcPr>
          <w:p w14:paraId="0E9EDE96" w14:textId="77777777" w:rsidR="008038FD" w:rsidRDefault="008038FD" w:rsidP="008908CA">
            <w:pPr>
              <w:bidi w:val="0"/>
              <w:rPr>
                <w:rFonts w:eastAsia="SimSun"/>
                <w:kern w:val="24"/>
                <w:lang w:bidi="ar-SA"/>
              </w:rPr>
            </w:pPr>
          </w:p>
        </w:tc>
        <w:tc>
          <w:tcPr>
            <w:tcW w:w="1080" w:type="dxa"/>
          </w:tcPr>
          <w:p w14:paraId="7FCDD936" w14:textId="77777777" w:rsidR="008038FD" w:rsidRDefault="008038FD" w:rsidP="008908CA">
            <w:pPr>
              <w:bidi w:val="0"/>
              <w:rPr>
                <w:rFonts w:eastAsia="SimSun"/>
                <w:kern w:val="24"/>
                <w:lang w:bidi="ar-SA"/>
              </w:rPr>
            </w:pPr>
          </w:p>
        </w:tc>
        <w:tc>
          <w:tcPr>
            <w:tcW w:w="1260" w:type="dxa"/>
          </w:tcPr>
          <w:p w14:paraId="1712D9B7" w14:textId="77777777" w:rsidR="008038FD" w:rsidRDefault="008038FD" w:rsidP="008908CA">
            <w:pPr>
              <w:bidi w:val="0"/>
              <w:rPr>
                <w:rFonts w:eastAsia="SimSun"/>
                <w:kern w:val="24"/>
                <w:lang w:bidi="ar-SA"/>
              </w:rPr>
            </w:pPr>
          </w:p>
        </w:tc>
        <w:tc>
          <w:tcPr>
            <w:tcW w:w="1170" w:type="dxa"/>
          </w:tcPr>
          <w:p w14:paraId="493706F0" w14:textId="77777777" w:rsidR="008038FD" w:rsidRDefault="008038FD" w:rsidP="008908CA">
            <w:pPr>
              <w:bidi w:val="0"/>
              <w:rPr>
                <w:rFonts w:eastAsia="SimSun"/>
                <w:kern w:val="24"/>
                <w:lang w:bidi="ar-SA"/>
              </w:rPr>
            </w:pPr>
            <w:r>
              <w:rPr>
                <w:rFonts w:eastAsia="SimSun"/>
                <w:kern w:val="24"/>
                <w:lang w:bidi="ar-SA"/>
              </w:rPr>
              <w:t>Y</w:t>
            </w:r>
          </w:p>
        </w:tc>
        <w:tc>
          <w:tcPr>
            <w:tcW w:w="720" w:type="dxa"/>
          </w:tcPr>
          <w:p w14:paraId="5F120DA3" w14:textId="77777777" w:rsidR="008038FD" w:rsidRDefault="008038FD" w:rsidP="008908CA">
            <w:pPr>
              <w:bidi w:val="0"/>
              <w:rPr>
                <w:rFonts w:eastAsia="SimSun"/>
                <w:kern w:val="24"/>
                <w:lang w:bidi="ar-SA"/>
              </w:rPr>
            </w:pPr>
          </w:p>
        </w:tc>
        <w:tc>
          <w:tcPr>
            <w:tcW w:w="810" w:type="dxa"/>
          </w:tcPr>
          <w:p w14:paraId="52A207FF" w14:textId="77777777" w:rsidR="008038FD" w:rsidRDefault="008038FD" w:rsidP="008908CA">
            <w:pPr>
              <w:bidi w:val="0"/>
              <w:rPr>
                <w:rFonts w:eastAsia="SimSun"/>
                <w:kern w:val="24"/>
                <w:lang w:bidi="ar-SA"/>
              </w:rPr>
            </w:pPr>
          </w:p>
        </w:tc>
        <w:tc>
          <w:tcPr>
            <w:tcW w:w="900" w:type="dxa"/>
          </w:tcPr>
          <w:p w14:paraId="2D199D0D" w14:textId="77777777" w:rsidR="008038FD" w:rsidRDefault="008038FD" w:rsidP="008908CA">
            <w:pPr>
              <w:bidi w:val="0"/>
              <w:rPr>
                <w:rFonts w:eastAsia="SimSun"/>
                <w:kern w:val="24"/>
                <w:lang w:bidi="ar-SA"/>
              </w:rPr>
            </w:pPr>
          </w:p>
        </w:tc>
      </w:tr>
      <w:tr w:rsidR="008038FD" w:rsidRPr="00640572" w14:paraId="7F7DC634" w14:textId="77777777" w:rsidTr="008C2F8D">
        <w:tc>
          <w:tcPr>
            <w:tcW w:w="540" w:type="dxa"/>
          </w:tcPr>
          <w:p w14:paraId="1485615F" w14:textId="77777777" w:rsidR="008038FD" w:rsidRDefault="008C2F8D" w:rsidP="008908CA">
            <w:pPr>
              <w:bidi w:val="0"/>
              <w:rPr>
                <w:rFonts w:eastAsia="SimSun"/>
                <w:kern w:val="24"/>
                <w:lang w:bidi="ar-SA"/>
              </w:rPr>
            </w:pPr>
            <w:r>
              <w:rPr>
                <w:rFonts w:eastAsia="SimSun"/>
                <w:kern w:val="24"/>
                <w:lang w:bidi="ar-SA"/>
              </w:rPr>
              <w:t>32</w:t>
            </w:r>
          </w:p>
        </w:tc>
        <w:tc>
          <w:tcPr>
            <w:tcW w:w="2700" w:type="dxa"/>
          </w:tcPr>
          <w:p w14:paraId="5BF5293D" w14:textId="77777777" w:rsidR="008038FD" w:rsidRDefault="008038FD" w:rsidP="008908CA">
            <w:pPr>
              <w:bidi w:val="0"/>
            </w:pPr>
            <w:proofErr w:type="spellStart"/>
            <w:r>
              <w:t>Kovalchuk</w:t>
            </w:r>
            <w:proofErr w:type="spellEnd"/>
            <w:r>
              <w:t xml:space="preserve"> et al. ,2024 a</w:t>
            </w:r>
          </w:p>
        </w:tc>
        <w:tc>
          <w:tcPr>
            <w:tcW w:w="900" w:type="dxa"/>
          </w:tcPr>
          <w:p w14:paraId="673BFE0C" w14:textId="77777777" w:rsidR="008038FD" w:rsidRDefault="008038FD" w:rsidP="008908CA">
            <w:pPr>
              <w:bidi w:val="0"/>
              <w:rPr>
                <w:rFonts w:eastAsia="SimSun"/>
                <w:kern w:val="24"/>
                <w:lang w:bidi="ar-SA"/>
              </w:rPr>
            </w:pPr>
          </w:p>
        </w:tc>
        <w:tc>
          <w:tcPr>
            <w:tcW w:w="900" w:type="dxa"/>
          </w:tcPr>
          <w:p w14:paraId="038DF9FD" w14:textId="77777777" w:rsidR="008038FD" w:rsidRDefault="008038FD" w:rsidP="008908CA">
            <w:pPr>
              <w:bidi w:val="0"/>
              <w:rPr>
                <w:rFonts w:eastAsia="SimSun"/>
                <w:kern w:val="24"/>
                <w:lang w:bidi="ar-SA"/>
              </w:rPr>
            </w:pPr>
          </w:p>
        </w:tc>
        <w:tc>
          <w:tcPr>
            <w:tcW w:w="990" w:type="dxa"/>
          </w:tcPr>
          <w:p w14:paraId="78BC1A66" w14:textId="77777777" w:rsidR="008038FD" w:rsidRDefault="008038FD" w:rsidP="008908CA">
            <w:pPr>
              <w:bidi w:val="0"/>
              <w:rPr>
                <w:rFonts w:eastAsia="SimSun"/>
                <w:kern w:val="24"/>
                <w:lang w:bidi="ar-SA"/>
              </w:rPr>
            </w:pPr>
          </w:p>
        </w:tc>
        <w:tc>
          <w:tcPr>
            <w:tcW w:w="1080" w:type="dxa"/>
          </w:tcPr>
          <w:p w14:paraId="634DC3CC" w14:textId="77777777" w:rsidR="008038FD" w:rsidRDefault="008038FD" w:rsidP="008908CA">
            <w:pPr>
              <w:bidi w:val="0"/>
              <w:rPr>
                <w:rFonts w:eastAsia="SimSun"/>
                <w:kern w:val="24"/>
                <w:lang w:bidi="ar-SA"/>
              </w:rPr>
            </w:pPr>
          </w:p>
        </w:tc>
        <w:tc>
          <w:tcPr>
            <w:tcW w:w="1260" w:type="dxa"/>
          </w:tcPr>
          <w:p w14:paraId="395D55FB" w14:textId="77777777" w:rsidR="008038FD" w:rsidRDefault="008038FD" w:rsidP="008908CA">
            <w:pPr>
              <w:bidi w:val="0"/>
              <w:rPr>
                <w:rFonts w:eastAsia="SimSun"/>
                <w:kern w:val="24"/>
                <w:lang w:bidi="ar-SA"/>
              </w:rPr>
            </w:pPr>
          </w:p>
        </w:tc>
        <w:tc>
          <w:tcPr>
            <w:tcW w:w="1170" w:type="dxa"/>
          </w:tcPr>
          <w:p w14:paraId="4CB8551A" w14:textId="77777777" w:rsidR="008038FD" w:rsidRDefault="008038FD" w:rsidP="008908CA">
            <w:pPr>
              <w:bidi w:val="0"/>
              <w:rPr>
                <w:rFonts w:eastAsia="SimSun"/>
                <w:kern w:val="24"/>
                <w:lang w:bidi="ar-SA"/>
              </w:rPr>
            </w:pPr>
          </w:p>
        </w:tc>
        <w:tc>
          <w:tcPr>
            <w:tcW w:w="720" w:type="dxa"/>
          </w:tcPr>
          <w:p w14:paraId="56A594E5" w14:textId="77777777" w:rsidR="008038FD" w:rsidRDefault="008038FD" w:rsidP="008908CA">
            <w:pPr>
              <w:bidi w:val="0"/>
              <w:rPr>
                <w:rFonts w:eastAsia="SimSun"/>
                <w:kern w:val="24"/>
                <w:lang w:bidi="ar-SA"/>
              </w:rPr>
            </w:pPr>
          </w:p>
        </w:tc>
        <w:tc>
          <w:tcPr>
            <w:tcW w:w="810" w:type="dxa"/>
          </w:tcPr>
          <w:p w14:paraId="294DF5DA" w14:textId="77777777" w:rsidR="008038FD" w:rsidRDefault="008038FD" w:rsidP="008908CA">
            <w:pPr>
              <w:bidi w:val="0"/>
              <w:rPr>
                <w:rFonts w:eastAsia="SimSun"/>
                <w:kern w:val="24"/>
                <w:lang w:bidi="ar-SA"/>
              </w:rPr>
            </w:pPr>
          </w:p>
        </w:tc>
        <w:tc>
          <w:tcPr>
            <w:tcW w:w="900" w:type="dxa"/>
          </w:tcPr>
          <w:p w14:paraId="2EDD6BD0" w14:textId="77777777" w:rsidR="008038FD" w:rsidRDefault="008038FD" w:rsidP="008908CA">
            <w:pPr>
              <w:bidi w:val="0"/>
              <w:rPr>
                <w:rFonts w:eastAsia="SimSun"/>
                <w:kern w:val="24"/>
                <w:lang w:bidi="ar-SA"/>
              </w:rPr>
            </w:pPr>
            <w:r>
              <w:rPr>
                <w:rFonts w:eastAsia="SimSun"/>
                <w:kern w:val="24"/>
                <w:lang w:bidi="ar-SA"/>
              </w:rPr>
              <w:t>Y</w:t>
            </w:r>
          </w:p>
        </w:tc>
      </w:tr>
      <w:tr w:rsidR="008038FD" w:rsidRPr="00640572" w14:paraId="68A2DC81" w14:textId="77777777" w:rsidTr="008C2F8D">
        <w:tc>
          <w:tcPr>
            <w:tcW w:w="540" w:type="dxa"/>
          </w:tcPr>
          <w:p w14:paraId="1729A936" w14:textId="77777777" w:rsidR="008038FD" w:rsidRDefault="008C2F8D" w:rsidP="008908CA">
            <w:pPr>
              <w:bidi w:val="0"/>
              <w:rPr>
                <w:rFonts w:eastAsia="SimSun"/>
                <w:kern w:val="24"/>
                <w:lang w:bidi="ar-SA"/>
              </w:rPr>
            </w:pPr>
            <w:r>
              <w:rPr>
                <w:rFonts w:eastAsia="SimSun"/>
                <w:kern w:val="24"/>
                <w:lang w:bidi="ar-SA"/>
              </w:rPr>
              <w:t>33</w:t>
            </w:r>
          </w:p>
        </w:tc>
        <w:tc>
          <w:tcPr>
            <w:tcW w:w="2700" w:type="dxa"/>
          </w:tcPr>
          <w:p w14:paraId="344D3AE2" w14:textId="77777777" w:rsidR="008038FD" w:rsidRDefault="008038FD" w:rsidP="008908CA">
            <w:pPr>
              <w:bidi w:val="0"/>
            </w:pPr>
            <w:proofErr w:type="spellStart"/>
            <w:r>
              <w:t>Kovalchuk</w:t>
            </w:r>
            <w:proofErr w:type="spellEnd"/>
            <w:r>
              <w:t xml:space="preserve"> et al. ,2024 b</w:t>
            </w:r>
          </w:p>
        </w:tc>
        <w:tc>
          <w:tcPr>
            <w:tcW w:w="900" w:type="dxa"/>
          </w:tcPr>
          <w:p w14:paraId="11D8C7C5"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447497F9" w14:textId="77777777" w:rsidR="008038FD" w:rsidRDefault="008038FD" w:rsidP="008908CA">
            <w:pPr>
              <w:bidi w:val="0"/>
              <w:rPr>
                <w:rFonts w:eastAsia="SimSun"/>
                <w:kern w:val="24"/>
                <w:lang w:bidi="ar-SA"/>
              </w:rPr>
            </w:pPr>
          </w:p>
        </w:tc>
        <w:tc>
          <w:tcPr>
            <w:tcW w:w="990" w:type="dxa"/>
          </w:tcPr>
          <w:p w14:paraId="47F70944" w14:textId="77777777" w:rsidR="008038FD" w:rsidRDefault="008038FD" w:rsidP="008908CA">
            <w:pPr>
              <w:bidi w:val="0"/>
              <w:rPr>
                <w:rFonts w:eastAsia="SimSun"/>
                <w:kern w:val="24"/>
                <w:lang w:bidi="ar-SA"/>
              </w:rPr>
            </w:pPr>
          </w:p>
        </w:tc>
        <w:tc>
          <w:tcPr>
            <w:tcW w:w="1080" w:type="dxa"/>
          </w:tcPr>
          <w:p w14:paraId="6B2B5F6D" w14:textId="77777777" w:rsidR="008038FD" w:rsidRDefault="008038FD" w:rsidP="008908CA">
            <w:pPr>
              <w:bidi w:val="0"/>
              <w:rPr>
                <w:rFonts w:eastAsia="SimSun"/>
                <w:kern w:val="24"/>
                <w:lang w:bidi="ar-SA"/>
              </w:rPr>
            </w:pPr>
          </w:p>
        </w:tc>
        <w:tc>
          <w:tcPr>
            <w:tcW w:w="1260" w:type="dxa"/>
          </w:tcPr>
          <w:p w14:paraId="79F8BDBF" w14:textId="77777777" w:rsidR="008038FD" w:rsidRDefault="008038FD" w:rsidP="008908CA">
            <w:pPr>
              <w:bidi w:val="0"/>
              <w:rPr>
                <w:rFonts w:eastAsia="SimSun"/>
                <w:kern w:val="24"/>
                <w:lang w:bidi="ar-SA"/>
              </w:rPr>
            </w:pPr>
          </w:p>
        </w:tc>
        <w:tc>
          <w:tcPr>
            <w:tcW w:w="1170" w:type="dxa"/>
          </w:tcPr>
          <w:p w14:paraId="569450FB" w14:textId="77777777" w:rsidR="008038FD" w:rsidRDefault="008038FD" w:rsidP="008908CA">
            <w:pPr>
              <w:bidi w:val="0"/>
              <w:rPr>
                <w:rFonts w:eastAsia="SimSun"/>
                <w:kern w:val="24"/>
                <w:lang w:bidi="ar-SA"/>
              </w:rPr>
            </w:pPr>
          </w:p>
        </w:tc>
        <w:tc>
          <w:tcPr>
            <w:tcW w:w="720" w:type="dxa"/>
          </w:tcPr>
          <w:p w14:paraId="12F38C1F" w14:textId="77777777" w:rsidR="008038FD" w:rsidRDefault="008038FD" w:rsidP="008908CA">
            <w:pPr>
              <w:bidi w:val="0"/>
              <w:rPr>
                <w:rFonts w:eastAsia="SimSun"/>
                <w:kern w:val="24"/>
                <w:lang w:bidi="ar-SA"/>
              </w:rPr>
            </w:pPr>
          </w:p>
        </w:tc>
        <w:tc>
          <w:tcPr>
            <w:tcW w:w="810" w:type="dxa"/>
          </w:tcPr>
          <w:p w14:paraId="24533A0F" w14:textId="77777777" w:rsidR="008038FD" w:rsidRDefault="008038FD" w:rsidP="008908CA">
            <w:pPr>
              <w:bidi w:val="0"/>
              <w:rPr>
                <w:rFonts w:eastAsia="SimSun"/>
                <w:kern w:val="24"/>
                <w:lang w:bidi="ar-SA"/>
              </w:rPr>
            </w:pPr>
            <w:r>
              <w:rPr>
                <w:rFonts w:eastAsia="SimSun"/>
                <w:kern w:val="24"/>
                <w:lang w:bidi="ar-SA"/>
              </w:rPr>
              <w:t>Y</w:t>
            </w:r>
          </w:p>
        </w:tc>
        <w:tc>
          <w:tcPr>
            <w:tcW w:w="900" w:type="dxa"/>
          </w:tcPr>
          <w:p w14:paraId="27E71F27" w14:textId="77777777" w:rsidR="008038FD" w:rsidRDefault="008038FD" w:rsidP="008908CA">
            <w:pPr>
              <w:bidi w:val="0"/>
              <w:rPr>
                <w:rFonts w:eastAsia="SimSun"/>
                <w:kern w:val="24"/>
                <w:lang w:bidi="ar-SA"/>
              </w:rPr>
            </w:pPr>
          </w:p>
        </w:tc>
      </w:tr>
      <w:tr w:rsidR="008038FD" w:rsidRPr="00640572" w14:paraId="69F3DC83" w14:textId="77777777" w:rsidTr="008C2F8D">
        <w:tc>
          <w:tcPr>
            <w:tcW w:w="540" w:type="dxa"/>
          </w:tcPr>
          <w:p w14:paraId="4AF229B0" w14:textId="77777777" w:rsidR="008038FD" w:rsidRDefault="008C2F8D" w:rsidP="008908CA">
            <w:pPr>
              <w:bidi w:val="0"/>
              <w:rPr>
                <w:rFonts w:eastAsia="SimSun"/>
                <w:kern w:val="24"/>
                <w:lang w:bidi="ar-SA"/>
              </w:rPr>
            </w:pPr>
            <w:r>
              <w:rPr>
                <w:rFonts w:eastAsia="SimSun"/>
                <w:kern w:val="24"/>
                <w:lang w:bidi="ar-SA"/>
              </w:rPr>
              <w:t>34</w:t>
            </w:r>
          </w:p>
        </w:tc>
        <w:tc>
          <w:tcPr>
            <w:tcW w:w="2700" w:type="dxa"/>
          </w:tcPr>
          <w:p w14:paraId="47362332" w14:textId="77777777" w:rsidR="008038FD" w:rsidRDefault="008038FD" w:rsidP="008908CA">
            <w:pPr>
              <w:bidi w:val="0"/>
            </w:pPr>
            <w:proofErr w:type="spellStart"/>
            <w:r>
              <w:t>Kargupta</w:t>
            </w:r>
            <w:proofErr w:type="spellEnd"/>
            <w:r>
              <w:t xml:space="preserve"> et al. ,2024</w:t>
            </w:r>
          </w:p>
        </w:tc>
        <w:tc>
          <w:tcPr>
            <w:tcW w:w="900" w:type="dxa"/>
          </w:tcPr>
          <w:p w14:paraId="02F12257" w14:textId="77777777" w:rsidR="008038FD" w:rsidRDefault="008038FD" w:rsidP="008908CA">
            <w:pPr>
              <w:bidi w:val="0"/>
              <w:rPr>
                <w:rFonts w:eastAsia="SimSun"/>
                <w:kern w:val="24"/>
                <w:lang w:bidi="ar-SA"/>
              </w:rPr>
            </w:pPr>
          </w:p>
        </w:tc>
        <w:tc>
          <w:tcPr>
            <w:tcW w:w="900" w:type="dxa"/>
          </w:tcPr>
          <w:p w14:paraId="77BF09AA" w14:textId="77777777" w:rsidR="008038FD" w:rsidRDefault="008038FD" w:rsidP="008908CA">
            <w:pPr>
              <w:bidi w:val="0"/>
              <w:rPr>
                <w:rFonts w:eastAsia="SimSun"/>
                <w:kern w:val="24"/>
                <w:lang w:bidi="ar-SA"/>
              </w:rPr>
            </w:pPr>
          </w:p>
        </w:tc>
        <w:tc>
          <w:tcPr>
            <w:tcW w:w="990" w:type="dxa"/>
          </w:tcPr>
          <w:p w14:paraId="76E2C973" w14:textId="77777777" w:rsidR="008038FD" w:rsidRDefault="008038FD" w:rsidP="008908CA">
            <w:pPr>
              <w:bidi w:val="0"/>
              <w:rPr>
                <w:rFonts w:eastAsia="SimSun"/>
                <w:kern w:val="24"/>
                <w:lang w:bidi="ar-SA"/>
              </w:rPr>
            </w:pPr>
          </w:p>
        </w:tc>
        <w:tc>
          <w:tcPr>
            <w:tcW w:w="1080" w:type="dxa"/>
          </w:tcPr>
          <w:p w14:paraId="755739EF" w14:textId="77777777" w:rsidR="008038FD" w:rsidRDefault="008038FD" w:rsidP="008908CA">
            <w:pPr>
              <w:bidi w:val="0"/>
              <w:rPr>
                <w:rFonts w:eastAsia="SimSun"/>
                <w:kern w:val="24"/>
                <w:lang w:bidi="ar-SA"/>
              </w:rPr>
            </w:pPr>
          </w:p>
        </w:tc>
        <w:tc>
          <w:tcPr>
            <w:tcW w:w="1260" w:type="dxa"/>
          </w:tcPr>
          <w:p w14:paraId="2E567B17" w14:textId="77777777" w:rsidR="008038FD" w:rsidRDefault="008038FD" w:rsidP="008908CA">
            <w:pPr>
              <w:bidi w:val="0"/>
              <w:rPr>
                <w:rFonts w:eastAsia="SimSun"/>
                <w:kern w:val="24"/>
                <w:lang w:bidi="ar-SA"/>
              </w:rPr>
            </w:pPr>
          </w:p>
        </w:tc>
        <w:tc>
          <w:tcPr>
            <w:tcW w:w="1170" w:type="dxa"/>
          </w:tcPr>
          <w:p w14:paraId="46BCDF2C" w14:textId="77777777" w:rsidR="008038FD" w:rsidRDefault="008038FD" w:rsidP="008908CA">
            <w:pPr>
              <w:bidi w:val="0"/>
              <w:rPr>
                <w:rFonts w:eastAsia="SimSun"/>
                <w:kern w:val="24"/>
                <w:lang w:bidi="ar-SA"/>
              </w:rPr>
            </w:pPr>
          </w:p>
        </w:tc>
        <w:tc>
          <w:tcPr>
            <w:tcW w:w="720" w:type="dxa"/>
          </w:tcPr>
          <w:p w14:paraId="56CA6F34" w14:textId="77777777" w:rsidR="008038FD" w:rsidRDefault="008038FD" w:rsidP="008908CA">
            <w:pPr>
              <w:bidi w:val="0"/>
              <w:rPr>
                <w:rFonts w:eastAsia="SimSun"/>
                <w:kern w:val="24"/>
                <w:lang w:bidi="ar-SA"/>
              </w:rPr>
            </w:pPr>
          </w:p>
        </w:tc>
        <w:tc>
          <w:tcPr>
            <w:tcW w:w="810" w:type="dxa"/>
          </w:tcPr>
          <w:p w14:paraId="2F18FE06" w14:textId="77777777" w:rsidR="008038FD" w:rsidRDefault="008038FD" w:rsidP="008908CA">
            <w:pPr>
              <w:bidi w:val="0"/>
              <w:rPr>
                <w:rFonts w:eastAsia="SimSun"/>
                <w:kern w:val="24"/>
                <w:lang w:bidi="ar-SA"/>
              </w:rPr>
            </w:pPr>
          </w:p>
        </w:tc>
        <w:tc>
          <w:tcPr>
            <w:tcW w:w="900" w:type="dxa"/>
          </w:tcPr>
          <w:p w14:paraId="6CD607BD" w14:textId="77777777" w:rsidR="008038FD" w:rsidRDefault="008038FD" w:rsidP="008908CA">
            <w:pPr>
              <w:bidi w:val="0"/>
              <w:rPr>
                <w:rFonts w:eastAsia="SimSun"/>
                <w:kern w:val="24"/>
                <w:lang w:bidi="ar-SA"/>
              </w:rPr>
            </w:pPr>
            <w:r>
              <w:rPr>
                <w:rFonts w:eastAsia="SimSun"/>
                <w:kern w:val="24"/>
                <w:lang w:bidi="ar-SA"/>
              </w:rPr>
              <w:t>Y</w:t>
            </w:r>
          </w:p>
        </w:tc>
      </w:tr>
      <w:tr w:rsidR="008038FD" w:rsidRPr="00640572" w14:paraId="3F300EA5" w14:textId="77777777" w:rsidTr="008C2F8D">
        <w:tc>
          <w:tcPr>
            <w:tcW w:w="540" w:type="dxa"/>
          </w:tcPr>
          <w:p w14:paraId="4B5F7B5C" w14:textId="77777777" w:rsidR="008038FD" w:rsidRDefault="008C2F8D" w:rsidP="008908CA">
            <w:pPr>
              <w:bidi w:val="0"/>
              <w:rPr>
                <w:rFonts w:eastAsia="SimSun"/>
                <w:kern w:val="24"/>
                <w:lang w:bidi="ar-SA"/>
              </w:rPr>
            </w:pPr>
            <w:r>
              <w:rPr>
                <w:rFonts w:eastAsia="SimSun"/>
                <w:kern w:val="24"/>
                <w:lang w:bidi="ar-SA"/>
              </w:rPr>
              <w:t>35</w:t>
            </w:r>
          </w:p>
        </w:tc>
        <w:tc>
          <w:tcPr>
            <w:tcW w:w="2700" w:type="dxa"/>
          </w:tcPr>
          <w:p w14:paraId="290C563C" w14:textId="77777777" w:rsidR="008038FD" w:rsidRDefault="008038FD" w:rsidP="008908CA">
            <w:pPr>
              <w:bidi w:val="0"/>
            </w:pPr>
            <w:r>
              <w:t>Murthy et al. ,2025</w:t>
            </w:r>
          </w:p>
        </w:tc>
        <w:tc>
          <w:tcPr>
            <w:tcW w:w="900" w:type="dxa"/>
          </w:tcPr>
          <w:p w14:paraId="5954FF28" w14:textId="77777777" w:rsidR="008038FD" w:rsidRDefault="008038FD" w:rsidP="008908CA">
            <w:pPr>
              <w:bidi w:val="0"/>
              <w:rPr>
                <w:rFonts w:eastAsia="SimSun"/>
                <w:kern w:val="24"/>
                <w:lang w:bidi="ar-SA"/>
              </w:rPr>
            </w:pPr>
          </w:p>
        </w:tc>
        <w:tc>
          <w:tcPr>
            <w:tcW w:w="900" w:type="dxa"/>
          </w:tcPr>
          <w:p w14:paraId="2CCD86B0" w14:textId="77777777" w:rsidR="008038FD" w:rsidRDefault="008038FD" w:rsidP="008908CA">
            <w:pPr>
              <w:bidi w:val="0"/>
              <w:rPr>
                <w:rFonts w:eastAsia="SimSun"/>
                <w:kern w:val="24"/>
                <w:lang w:bidi="ar-SA"/>
              </w:rPr>
            </w:pPr>
          </w:p>
        </w:tc>
        <w:tc>
          <w:tcPr>
            <w:tcW w:w="990" w:type="dxa"/>
          </w:tcPr>
          <w:p w14:paraId="63B4C9A7" w14:textId="77777777" w:rsidR="008038FD" w:rsidRDefault="008038FD" w:rsidP="008908CA">
            <w:pPr>
              <w:bidi w:val="0"/>
              <w:rPr>
                <w:rFonts w:eastAsia="SimSun"/>
                <w:kern w:val="24"/>
                <w:lang w:bidi="ar-SA"/>
              </w:rPr>
            </w:pPr>
          </w:p>
        </w:tc>
        <w:tc>
          <w:tcPr>
            <w:tcW w:w="1080" w:type="dxa"/>
          </w:tcPr>
          <w:p w14:paraId="29A902F5" w14:textId="77777777" w:rsidR="008038FD" w:rsidRDefault="008038FD" w:rsidP="008908CA">
            <w:pPr>
              <w:bidi w:val="0"/>
              <w:rPr>
                <w:rFonts w:eastAsia="SimSun"/>
                <w:kern w:val="24"/>
                <w:lang w:bidi="ar-SA"/>
              </w:rPr>
            </w:pPr>
          </w:p>
        </w:tc>
        <w:tc>
          <w:tcPr>
            <w:tcW w:w="1260" w:type="dxa"/>
          </w:tcPr>
          <w:p w14:paraId="53E32B13" w14:textId="77777777" w:rsidR="008038FD" w:rsidRDefault="008038FD" w:rsidP="008908CA">
            <w:pPr>
              <w:bidi w:val="0"/>
              <w:rPr>
                <w:rFonts w:eastAsia="SimSun"/>
                <w:kern w:val="24"/>
                <w:lang w:bidi="ar-SA"/>
              </w:rPr>
            </w:pPr>
          </w:p>
        </w:tc>
        <w:tc>
          <w:tcPr>
            <w:tcW w:w="1170" w:type="dxa"/>
          </w:tcPr>
          <w:p w14:paraId="4CF848F9" w14:textId="77777777" w:rsidR="008038FD" w:rsidRDefault="008038FD" w:rsidP="008908CA">
            <w:pPr>
              <w:bidi w:val="0"/>
              <w:rPr>
                <w:rFonts w:eastAsia="SimSun"/>
                <w:kern w:val="24"/>
                <w:lang w:bidi="ar-SA"/>
              </w:rPr>
            </w:pPr>
          </w:p>
        </w:tc>
        <w:tc>
          <w:tcPr>
            <w:tcW w:w="720" w:type="dxa"/>
          </w:tcPr>
          <w:p w14:paraId="6C1466D3" w14:textId="77777777" w:rsidR="008038FD" w:rsidRDefault="008038FD" w:rsidP="008908CA">
            <w:pPr>
              <w:bidi w:val="0"/>
              <w:rPr>
                <w:rFonts w:eastAsia="SimSun"/>
                <w:kern w:val="24"/>
                <w:lang w:bidi="ar-SA"/>
              </w:rPr>
            </w:pPr>
          </w:p>
        </w:tc>
        <w:tc>
          <w:tcPr>
            <w:tcW w:w="810" w:type="dxa"/>
          </w:tcPr>
          <w:p w14:paraId="65B99BD8" w14:textId="77777777" w:rsidR="008038FD" w:rsidRDefault="008038FD" w:rsidP="008908CA">
            <w:pPr>
              <w:bidi w:val="0"/>
              <w:rPr>
                <w:rFonts w:eastAsia="SimSun"/>
                <w:kern w:val="24"/>
                <w:lang w:bidi="ar-SA"/>
              </w:rPr>
            </w:pPr>
          </w:p>
        </w:tc>
        <w:tc>
          <w:tcPr>
            <w:tcW w:w="900" w:type="dxa"/>
          </w:tcPr>
          <w:p w14:paraId="1C9C9C97" w14:textId="77777777" w:rsidR="008038FD" w:rsidRDefault="008038FD" w:rsidP="00762434">
            <w:pPr>
              <w:keepNext/>
              <w:bidi w:val="0"/>
              <w:rPr>
                <w:rFonts w:eastAsia="SimSun"/>
                <w:kern w:val="24"/>
                <w:lang w:bidi="ar-SA"/>
              </w:rPr>
            </w:pPr>
            <w:r>
              <w:rPr>
                <w:rFonts w:eastAsia="SimSun"/>
                <w:kern w:val="24"/>
                <w:lang w:bidi="ar-SA"/>
              </w:rPr>
              <w:t>Y</w:t>
            </w:r>
          </w:p>
        </w:tc>
      </w:tr>
    </w:tbl>
    <w:p w14:paraId="31AE95DA" w14:textId="77777777" w:rsidR="008038FD" w:rsidRDefault="00762434" w:rsidP="00762434">
      <w:pPr>
        <w:pStyle w:val="aff2"/>
      </w:pPr>
      <w:bookmarkStart w:id="52"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2</w:t>
      </w:r>
      <w:r>
        <w:rPr>
          <w:rtl/>
        </w:rPr>
        <w:fldChar w:fldCharType="end"/>
      </w:r>
      <w:r>
        <w:rPr>
          <w:rFonts w:hint="cs"/>
          <w:rtl/>
        </w:rPr>
        <w:t>: مجموعات البيانات المستخدمة في الأبحاث المدروسة.</w:t>
      </w:r>
    </w:p>
    <w:p w14:paraId="11B791BB" w14:textId="77777777" w:rsidR="008038FD" w:rsidRDefault="008038FD" w:rsidP="008038FD">
      <w:pPr>
        <w:pStyle w:val="af5"/>
      </w:pPr>
    </w:p>
    <w:bookmarkEnd w:id="52"/>
    <w:p w14:paraId="4A5E7BFD" w14:textId="77777777" w:rsidR="0058017C" w:rsidRDefault="0058017C" w:rsidP="0055514D">
      <w:pPr>
        <w:pStyle w:val="af5"/>
        <w:rPr>
          <w:sz w:val="36"/>
        </w:rPr>
      </w:pPr>
    </w:p>
    <w:p w14:paraId="25C77693" w14:textId="77777777" w:rsidR="00762434" w:rsidRDefault="00762434" w:rsidP="0055514D">
      <w:pPr>
        <w:pStyle w:val="af5"/>
        <w:rPr>
          <w:sz w:val="36"/>
        </w:rPr>
      </w:pPr>
    </w:p>
    <w:p w14:paraId="701C9AD3" w14:textId="77777777" w:rsidR="00762434" w:rsidRDefault="00762434" w:rsidP="0055514D">
      <w:pPr>
        <w:pStyle w:val="af5"/>
        <w:rPr>
          <w:sz w:val="36"/>
        </w:rPr>
      </w:pPr>
    </w:p>
    <w:p w14:paraId="146C7E0D" w14:textId="77777777" w:rsidR="00762434" w:rsidRDefault="00762434" w:rsidP="0055514D">
      <w:pPr>
        <w:pStyle w:val="af5"/>
        <w:rPr>
          <w:sz w:val="36"/>
        </w:rPr>
      </w:pPr>
    </w:p>
    <w:p w14:paraId="212C73B2" w14:textId="77777777" w:rsidR="00762434" w:rsidRDefault="00762434" w:rsidP="0055514D">
      <w:pPr>
        <w:pStyle w:val="af5"/>
        <w:rPr>
          <w:sz w:val="36"/>
        </w:rPr>
      </w:pPr>
    </w:p>
    <w:p w14:paraId="415F2544" w14:textId="77777777" w:rsidR="00762434" w:rsidRDefault="00762434" w:rsidP="0055514D">
      <w:pPr>
        <w:pStyle w:val="af5"/>
        <w:rPr>
          <w:sz w:val="36"/>
        </w:rPr>
      </w:pPr>
    </w:p>
    <w:p w14:paraId="7A2584FB" w14:textId="77777777" w:rsidR="00762434" w:rsidRDefault="00762434" w:rsidP="0055514D">
      <w:pPr>
        <w:pStyle w:val="af5"/>
        <w:rPr>
          <w:sz w:val="36"/>
        </w:rPr>
      </w:pPr>
    </w:p>
    <w:p w14:paraId="0C6B84E0" w14:textId="77777777" w:rsidR="00762434" w:rsidRDefault="00762434" w:rsidP="0055514D">
      <w:pPr>
        <w:pStyle w:val="af5"/>
        <w:rPr>
          <w:sz w:val="36"/>
          <w:rtl/>
        </w:rPr>
      </w:pPr>
    </w:p>
    <w:p w14:paraId="13D54A3D" w14:textId="77777777" w:rsidR="0058017C" w:rsidRDefault="0058017C" w:rsidP="009B2845">
      <w:pPr>
        <w:pStyle w:val="12"/>
      </w:pPr>
      <w:bookmarkStart w:id="53" w:name="_Toc196579520"/>
      <w:bookmarkStart w:id="54"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3"/>
      <w:r w:rsidR="001106BB">
        <w:rPr>
          <w:rFonts w:hint="cs"/>
          <w:rtl/>
        </w:rPr>
        <w:t xml:space="preserve"> </w:t>
      </w:r>
    </w:p>
    <w:p w14:paraId="788DB6DC" w14:textId="77777777" w:rsidR="009B2845" w:rsidRPr="009B2845" w:rsidRDefault="003D1327" w:rsidP="005F2F38">
      <w:pPr>
        <w:pStyle w:val="21"/>
        <w:rPr>
          <w:rtl/>
        </w:rPr>
      </w:pPr>
      <w:bookmarkStart w:id="55" w:name="_Toc196579521"/>
      <w:r>
        <w:t>1.1.1</w:t>
      </w:r>
      <w:r>
        <w:rPr>
          <w:rFonts w:hint="cs"/>
          <w:rtl/>
        </w:rPr>
        <w:t>الإطار العام للمسألة</w:t>
      </w:r>
      <w:bookmarkEnd w:id="55"/>
    </w:p>
    <w:p w14:paraId="6FAD18AB" w14:textId="77777777"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proofErr w:type="spellStart"/>
      <w:r w:rsidR="00D33BB2">
        <w:rPr>
          <w:lang w:val="en-US"/>
        </w:rPr>
        <w:t>GeoParsing</w:t>
      </w:r>
      <w:proofErr w:type="spellEnd"/>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فعلى سبيل المثال، في منصة توتير فقط 3% من التغريدات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التغريدة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14:paraId="5E9856F9" w14:textId="77777777" w:rsidR="009A7466" w:rsidRDefault="009A7466" w:rsidP="009A7466">
      <w:pPr>
        <w:pStyle w:val="af5"/>
        <w:keepNext/>
        <w:jc w:val="center"/>
      </w:pPr>
      <w:r w:rsidRPr="009A7466">
        <w:rPr>
          <w:noProof/>
          <w:rtl/>
          <w:lang w:val="en-US" w:bidi="ar-SA"/>
        </w:rPr>
        <w:lastRenderedPageBreak/>
        <w:drawing>
          <wp:inline distT="0" distB="0" distL="0" distR="0" wp14:anchorId="11A1134B" wp14:editId="6B6DEF3F">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14:paraId="154D7C3B" w14:textId="77777777"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14:paraId="58A39AE1" w14:textId="77777777" w:rsidR="00273E57" w:rsidRDefault="00273E57" w:rsidP="00273E57">
      <w:pPr>
        <w:pStyle w:val="af5"/>
        <w:rPr>
          <w:rtl/>
          <w:lang w:val="en-US"/>
        </w:rPr>
      </w:pPr>
    </w:p>
    <w:p w14:paraId="17799377" w14:textId="77777777"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تويتر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w:t>
      </w:r>
      <w:proofErr w:type="gramStart"/>
      <w:r w:rsidR="009C1974">
        <w:rPr>
          <w:rFonts w:hint="cs"/>
          <w:rtl/>
          <w:lang w:val="en-US"/>
        </w:rPr>
        <w:t>مثل  الصور</w:t>
      </w:r>
      <w:proofErr w:type="gramEnd"/>
      <w:r w:rsidR="009C1974">
        <w:rPr>
          <w:rFonts w:hint="cs"/>
          <w:rtl/>
          <w:lang w:val="en-US"/>
        </w:rPr>
        <w:t>) وهذا لن نتطرق له في حالتنا. والشكل أدناه يوضح هذه الأنماط.</w:t>
      </w:r>
    </w:p>
    <w:p w14:paraId="2E1AFB06" w14:textId="77777777" w:rsidR="003D1327" w:rsidRDefault="003D1327" w:rsidP="003D1327">
      <w:pPr>
        <w:pStyle w:val="af5"/>
        <w:keepNext/>
        <w:jc w:val="center"/>
      </w:pPr>
      <w:r>
        <w:rPr>
          <w:noProof/>
          <w:lang w:val="en-US" w:bidi="ar-SA"/>
        </w:rPr>
        <w:drawing>
          <wp:inline distT="0" distB="0" distL="0" distR="0" wp14:anchorId="73803D45" wp14:editId="19BB63CC">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14:paraId="5C1CD0E5" w14:textId="77777777"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7846DF">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14:paraId="5886D87A" w14:textId="77777777" w:rsidR="0055514D" w:rsidRDefault="0055514D" w:rsidP="009C1974">
      <w:pPr>
        <w:pStyle w:val="21"/>
        <w:rPr>
          <w:rtl/>
        </w:rPr>
      </w:pPr>
      <w:bookmarkStart w:id="56"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6"/>
    </w:p>
    <w:p w14:paraId="482BA0C1" w14:textId="77777777"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proofErr w:type="spellStart"/>
      <w:r>
        <w:rPr>
          <w:lang w:val="en-US"/>
        </w:rPr>
        <w:t>G</w:t>
      </w:r>
      <w:r w:rsidR="00C63EA2">
        <w:rPr>
          <w:lang w:val="en-US"/>
        </w:rPr>
        <w:t>azete</w:t>
      </w:r>
      <w:r>
        <w:rPr>
          <w:lang w:val="en-US"/>
        </w:rPr>
        <w:t>er</w:t>
      </w:r>
      <w:proofErr w:type="spellEnd"/>
      <w:r>
        <w:rPr>
          <w:rFonts w:hint="cs"/>
          <w:rtl/>
          <w:lang w:val="en-US"/>
        </w:rPr>
        <w:t xml:space="preserve">، (3) معتمدة على التعلم، (4) طرق هجينة بين الثلاث السابقة. </w:t>
      </w:r>
    </w:p>
    <w:p w14:paraId="4CC2DD2F" w14:textId="77777777" w:rsidR="009C1974" w:rsidRDefault="009C1974" w:rsidP="009C1974">
      <w:pPr>
        <w:pStyle w:val="af5"/>
        <w:keepNext/>
        <w:jc w:val="center"/>
      </w:pPr>
      <w:r w:rsidRPr="009C1974">
        <w:rPr>
          <w:noProof/>
          <w:rtl/>
          <w:lang w:val="en-US" w:bidi="ar-SA"/>
        </w:rPr>
        <w:lastRenderedPageBreak/>
        <w:drawing>
          <wp:inline distT="0" distB="0" distL="0" distR="0" wp14:anchorId="44F059F5" wp14:editId="53B7E578">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14:paraId="6AAC4271" w14:textId="77777777"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4</w:t>
      </w:r>
      <w:r>
        <w:rPr>
          <w:rtl/>
        </w:rPr>
        <w:fldChar w:fldCharType="end"/>
      </w:r>
      <w:r>
        <w:rPr>
          <w:rFonts w:hint="cs"/>
          <w:noProof/>
          <w:rtl/>
        </w:rPr>
        <w:t>: تصنيف طرائق التعرف على الموقع.</w:t>
      </w:r>
    </w:p>
    <w:p w14:paraId="6D7DD83E" w14:textId="77777777"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14:paraId="0FDDB1A5" w14:textId="77777777"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14:paraId="46F4C8CE" w14:textId="77777777"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w:t>
      </w:r>
      <w:proofErr w:type="spellStart"/>
      <w:r w:rsidR="00992B18" w:rsidRPr="00870511">
        <w:rPr>
          <w:rFonts w:hint="cs"/>
          <w:rtl/>
          <w:lang w:val="en-US"/>
        </w:rPr>
        <w:t>منمطة</w:t>
      </w:r>
      <w:proofErr w:type="spellEnd"/>
      <w:r w:rsidR="00992B18" w:rsidRPr="00870511">
        <w:rPr>
          <w:rFonts w:hint="cs"/>
          <w:rtl/>
          <w:lang w:val="en-US"/>
        </w:rPr>
        <w:t>،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proofErr w:type="spellStart"/>
      <w:r w:rsidR="00CE75DE">
        <w:t>Cadorel</w:t>
      </w:r>
      <w:proofErr w:type="spellEnd"/>
      <w:r w:rsidR="00CE75DE">
        <w:t xml:space="preserve">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14:paraId="37C853B7" w14:textId="77777777"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14:paraId="1B4054E5" w14:textId="77777777" w:rsidR="00174B76" w:rsidRDefault="00E110D4" w:rsidP="005842AB">
      <w:pPr>
        <w:pStyle w:val="21"/>
      </w:pPr>
      <w:bookmarkStart w:id="57" w:name="_Toc196579523"/>
      <w:r>
        <w:t>1.1.1</w:t>
      </w:r>
      <w:r>
        <w:rPr>
          <w:rtl/>
        </w:rPr>
        <w:t xml:space="preserve"> </w:t>
      </w:r>
      <w:r w:rsidR="005842AB">
        <w:rPr>
          <w:rFonts w:hint="cs"/>
          <w:rtl/>
        </w:rPr>
        <w:t>استخدام نماذج اللغة الكبيرة لاستدلال الموقع المذكور</w:t>
      </w:r>
      <w:bookmarkEnd w:id="57"/>
    </w:p>
    <w:p w14:paraId="0E059EA0" w14:textId="77777777"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 xml:space="preserve">Ji and Gao 2023, </w:t>
      </w:r>
      <w:proofErr w:type="spellStart"/>
      <w:r w:rsidR="002D39E6">
        <w:t>Mooney</w:t>
      </w:r>
      <w:proofErr w:type="spellEnd"/>
      <w:r w:rsidR="002D39E6">
        <w:t xml:space="preserve"> et al. 2023, Tao and Xu 2023</w:t>
      </w:r>
      <w:r w:rsidR="002D39E6">
        <w:rPr>
          <w:lang w:val="en-US"/>
        </w:rPr>
        <w:t>,</w:t>
      </w:r>
      <w:r w:rsidR="002D39E6" w:rsidRPr="002D39E6">
        <w:t xml:space="preserve"> </w:t>
      </w:r>
      <w:proofErr w:type="spellStart"/>
      <w:r w:rsidR="002D39E6">
        <w:t>Xie</w:t>
      </w:r>
      <w:proofErr w:type="spellEnd"/>
      <w:r w:rsidR="002D39E6">
        <w:t xml:space="preserve"> et al. 2023, Yin et al. 2023, </w:t>
      </w:r>
      <w:proofErr w:type="spellStart"/>
      <w:r w:rsidR="002D39E6">
        <w:t>Hochmair</w:t>
      </w:r>
      <w:proofErr w:type="spellEnd"/>
      <w:r w:rsidR="002D39E6">
        <w:t xml:space="preserve">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proofErr w:type="spellStart"/>
      <w:r w:rsidR="002D39E6">
        <w:rPr>
          <w:lang w:val="en-US"/>
        </w:rPr>
        <w:t>Xie</w:t>
      </w:r>
      <w:proofErr w:type="spellEnd"/>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proofErr w:type="spellStart"/>
      <w:r w:rsidR="001000D7">
        <w:t>Hochmair</w:t>
      </w:r>
      <w:proofErr w:type="spellEnd"/>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proofErr w:type="spellStart"/>
      <w:r w:rsidR="001000D7">
        <w:t>Juhasz</w:t>
      </w:r>
      <w:proofErr w:type="spellEnd"/>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proofErr w:type="spellStart"/>
      <w:r w:rsidR="002D39E6" w:rsidRPr="002D39E6">
        <w:rPr>
          <w:lang w:val="en-US"/>
        </w:rPr>
        <w:t>Mapillary</w:t>
      </w:r>
      <w:proofErr w:type="spellEnd"/>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proofErr w:type="spellStart"/>
      <w:r w:rsidR="001000D7" w:rsidRPr="001000D7">
        <w:rPr>
          <w:lang w:val="en-US"/>
        </w:rPr>
        <w:t>GeoLM</w:t>
      </w:r>
      <w:proofErr w:type="spellEnd"/>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 xml:space="preserve">ات من مصادر مثل ويكيبيديا </w:t>
      </w:r>
      <w:proofErr w:type="gramStart"/>
      <w:r w:rsidR="00BA528A">
        <w:rPr>
          <w:rtl/>
          <w:lang w:val="en-US"/>
        </w:rPr>
        <w:t>و</w:t>
      </w:r>
      <w:r w:rsidR="00BA528A">
        <w:rPr>
          <w:rFonts w:hint="cs"/>
          <w:rtl/>
          <w:lang w:val="en-US"/>
        </w:rPr>
        <w:t xml:space="preserve"> </w:t>
      </w:r>
      <w:proofErr w:type="spellStart"/>
      <w:r w:rsidR="00BA528A">
        <w:t>Wikidata</w:t>
      </w:r>
      <w:proofErr w:type="spellEnd"/>
      <w:proofErr w:type="gramEnd"/>
      <w:r w:rsidR="00BA528A">
        <w:rPr>
          <w:rFonts w:hint="cs"/>
          <w:rtl/>
        </w:rPr>
        <w:t xml:space="preserve"> </w:t>
      </w:r>
      <w:r w:rsidR="001000D7" w:rsidRPr="001000D7">
        <w:rPr>
          <w:rtl/>
          <w:lang w:val="en-US"/>
        </w:rPr>
        <w:t>و</w:t>
      </w:r>
      <w:proofErr w:type="spellStart"/>
      <w:r w:rsidR="001000D7" w:rsidRPr="001000D7">
        <w:rPr>
          <w:lang w:val="en-US"/>
        </w:rPr>
        <w:t>OpenStreetMap</w:t>
      </w:r>
      <w:proofErr w:type="spellEnd"/>
      <w:r w:rsidR="001000D7" w:rsidRPr="001000D7">
        <w:rPr>
          <w:rtl/>
          <w:lang w:val="en-US"/>
        </w:rPr>
        <w:t xml:space="preserve">. يمكن تكييف </w:t>
      </w:r>
      <w:proofErr w:type="spellStart"/>
      <w:r w:rsidR="001000D7" w:rsidRPr="001000D7">
        <w:rPr>
          <w:lang w:val="en-US"/>
        </w:rPr>
        <w:t>GeoLM</w:t>
      </w:r>
      <w:proofErr w:type="spellEnd"/>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التغريدات </w:t>
      </w:r>
      <w:r w:rsidR="000C78B6">
        <w:rPr>
          <w:rFonts w:hint="cs"/>
          <w:rtl/>
          <w:lang w:val="en-US"/>
        </w:rPr>
        <w:t>المنمطة</w:t>
      </w:r>
      <w:r w:rsidR="000C78B6" w:rsidRPr="000C78B6">
        <w:rPr>
          <w:rtl/>
          <w:lang w:val="en-US"/>
        </w:rPr>
        <w:t xml:space="preserve"> من إعصار </w:t>
      </w:r>
      <w:proofErr w:type="spellStart"/>
      <w:r w:rsidR="000C78B6" w:rsidRPr="000C78B6">
        <w:rPr>
          <w:rtl/>
          <w:lang w:val="en-US"/>
        </w:rPr>
        <w:t>هارفي</w:t>
      </w:r>
      <w:proofErr w:type="spellEnd"/>
      <w:r w:rsidR="000C78B6" w:rsidRPr="000C78B6">
        <w:rPr>
          <w:rtl/>
          <w:lang w:val="en-US"/>
        </w:rPr>
        <w:t xml:space="preserve">.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14:paraId="08A313E7" w14:textId="77777777" w:rsidR="0009254C" w:rsidRDefault="0009254C" w:rsidP="0009254C">
      <w:pPr>
        <w:pStyle w:val="21"/>
        <w:rPr>
          <w:rtl/>
        </w:rPr>
      </w:pPr>
      <w:bookmarkStart w:id="58" w:name="_Toc196579524"/>
      <w:r>
        <w:t>1.1.1</w:t>
      </w:r>
      <w:r>
        <w:rPr>
          <w:rFonts w:hint="cs"/>
          <w:rtl/>
        </w:rPr>
        <w:t xml:space="preserve"> تعريف المسألة </w:t>
      </w:r>
      <w:r>
        <w:t>Problem Definition</w:t>
      </w:r>
      <w:bookmarkEnd w:id="58"/>
    </w:p>
    <w:p w14:paraId="733F4C19" w14:textId="77777777" w:rsidR="00793C84" w:rsidRDefault="00793C84" w:rsidP="00793C84">
      <w:pPr>
        <w:pStyle w:val="af5"/>
        <w:rPr>
          <w:rtl/>
          <w:lang w:val="en-US"/>
        </w:rPr>
      </w:pPr>
      <w:r>
        <w:rPr>
          <w:rFonts w:hint="cs"/>
          <w:rtl/>
          <w:lang w:val="en-US"/>
        </w:rPr>
        <w:t>كما ذكرن</w:t>
      </w:r>
      <w:r w:rsidR="00EC7A6F">
        <w:rPr>
          <w:rFonts w:hint="cs"/>
          <w:rtl/>
          <w:lang w:val="en-US"/>
        </w:rPr>
        <w:t xml:space="preserve">ا آنفاً أنّ المسألة تتكون من </w:t>
      </w:r>
      <w:proofErr w:type="spellStart"/>
      <w:r w:rsidR="00EC7A6F">
        <w:rPr>
          <w:rFonts w:hint="cs"/>
          <w:rtl/>
          <w:lang w:val="en-US"/>
        </w:rPr>
        <w:t>جزء</w:t>
      </w:r>
      <w:r>
        <w:rPr>
          <w:rFonts w:hint="cs"/>
          <w:rtl/>
          <w:lang w:val="en-US"/>
        </w:rPr>
        <w:t>ين</w:t>
      </w:r>
      <w:proofErr w:type="spellEnd"/>
      <w:r>
        <w:rPr>
          <w:rFonts w:hint="cs"/>
          <w:rtl/>
          <w:lang w:val="en-US"/>
        </w:rPr>
        <w:t xml:space="preserve">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14:paraId="5E574A59" w14:textId="77777777"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14:paraId="55CC2E7E" w14:textId="77777777"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14:paraId="152082C6" w14:textId="77777777"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14:paraId="1B45A818" w14:textId="77777777"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proofErr w:type="spellStart"/>
      <w:r w:rsidR="00EC7A6F">
        <w:rPr>
          <w:lang w:val="en-US"/>
        </w:rPr>
        <w:t>Gazeeter</w:t>
      </w:r>
      <w:proofErr w:type="spellEnd"/>
      <w:r w:rsidR="00EC7A6F">
        <w:rPr>
          <w:lang w:val="en-US"/>
        </w:rPr>
        <w:t xml:space="preserve">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14:paraId="5A4E631B" w14:textId="77777777" w:rsidR="00870511" w:rsidRDefault="00870511" w:rsidP="00870511">
      <w:pPr>
        <w:pStyle w:val="af5"/>
        <w:rPr>
          <w:rtl/>
          <w:lang w:val="en-US"/>
        </w:rPr>
      </w:pPr>
    </w:p>
    <w:p w14:paraId="0C3CDA1B" w14:textId="77777777" w:rsidR="00870511" w:rsidRDefault="00870511" w:rsidP="00870511">
      <w:pPr>
        <w:pStyle w:val="af5"/>
        <w:rPr>
          <w:rtl/>
          <w:lang w:val="en-US"/>
        </w:rPr>
      </w:pPr>
    </w:p>
    <w:p w14:paraId="1587E260" w14:textId="77777777" w:rsidR="00870511" w:rsidRPr="00B02306" w:rsidRDefault="00870511" w:rsidP="00870511">
      <w:pPr>
        <w:pStyle w:val="af5"/>
        <w:rPr>
          <w:rtl/>
          <w:lang w:val="en-US"/>
        </w:rPr>
      </w:pPr>
    </w:p>
    <w:p w14:paraId="190448EE" w14:textId="77777777" w:rsidR="000C78B6" w:rsidRDefault="005842AB" w:rsidP="009F2BE7">
      <w:pPr>
        <w:pStyle w:val="21"/>
        <w:numPr>
          <w:ilvl w:val="2"/>
          <w:numId w:val="23"/>
        </w:numPr>
      </w:pPr>
      <w:bookmarkStart w:id="59" w:name="_Toc196579525"/>
      <w:r>
        <w:rPr>
          <w:rFonts w:hint="cs"/>
          <w:rtl/>
        </w:rPr>
        <w:t>مجموعات البيانات المتاحة</w:t>
      </w:r>
      <w:bookmarkEnd w:id="59"/>
    </w:p>
    <w:p w14:paraId="546E93F3" w14:textId="77777777"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14:paraId="1EC98AB7" w14:textId="77777777" w:rsidTr="002754F1">
        <w:trPr>
          <w:cnfStyle w:val="100000000000" w:firstRow="1" w:lastRow="0" w:firstColumn="0" w:lastColumn="0" w:oddVBand="0" w:evenVBand="0" w:oddHBand="0" w:evenHBand="0" w:firstRowFirstColumn="0" w:firstRowLastColumn="0" w:lastRowFirstColumn="0" w:lastRowLastColumn="0"/>
        </w:trPr>
        <w:tc>
          <w:tcPr>
            <w:tcW w:w="360" w:type="dxa"/>
          </w:tcPr>
          <w:p w14:paraId="312EA1AD" w14:textId="77777777" w:rsidR="008337F3" w:rsidRPr="00640572" w:rsidRDefault="008337F3" w:rsidP="0065028A">
            <w:pPr>
              <w:bidi w:val="0"/>
              <w:rPr>
                <w:rFonts w:eastAsia="SimSun"/>
                <w:kern w:val="24"/>
                <w:lang w:bidi="ar-SA"/>
              </w:rPr>
            </w:pPr>
          </w:p>
        </w:tc>
        <w:tc>
          <w:tcPr>
            <w:tcW w:w="1975" w:type="dxa"/>
          </w:tcPr>
          <w:p w14:paraId="64FD3FDD" w14:textId="77777777"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14:paraId="6287EF34" w14:textId="77777777"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14:paraId="13F089A4" w14:textId="77777777"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14:paraId="0DDD13B3" w14:textId="77777777"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14:paraId="75497990" w14:textId="77777777" w:rsidR="008337F3" w:rsidRDefault="008337F3" w:rsidP="0065028A">
            <w:pPr>
              <w:bidi w:val="0"/>
              <w:jc w:val="center"/>
              <w:rPr>
                <w:rFonts w:eastAsia="SimSun"/>
                <w:kern w:val="24"/>
                <w:lang w:bidi="ar-SA"/>
              </w:rPr>
            </w:pPr>
            <w:r>
              <w:rPr>
                <w:rFonts w:eastAsia="SimSun"/>
                <w:kern w:val="24"/>
                <w:lang w:bidi="ar-SA"/>
              </w:rPr>
              <w:t>Paper</w:t>
            </w:r>
          </w:p>
        </w:tc>
      </w:tr>
      <w:tr w:rsidR="008337F3" w14:paraId="23F7C029" w14:textId="77777777" w:rsidTr="002754F1">
        <w:tc>
          <w:tcPr>
            <w:tcW w:w="360" w:type="dxa"/>
          </w:tcPr>
          <w:p w14:paraId="34DB5CA2" w14:textId="77777777" w:rsidR="008337F3" w:rsidRPr="00640572" w:rsidRDefault="008337F3" w:rsidP="0065028A">
            <w:pPr>
              <w:bidi w:val="0"/>
              <w:rPr>
                <w:rFonts w:eastAsia="SimSun"/>
                <w:kern w:val="24"/>
                <w:lang w:bidi="ar-SA"/>
              </w:rPr>
            </w:pPr>
            <w:r>
              <w:rPr>
                <w:rFonts w:eastAsia="SimSun"/>
                <w:kern w:val="24"/>
                <w:lang w:bidi="ar-SA"/>
              </w:rPr>
              <w:t>1</w:t>
            </w:r>
          </w:p>
        </w:tc>
        <w:tc>
          <w:tcPr>
            <w:tcW w:w="1975" w:type="dxa"/>
          </w:tcPr>
          <w:p w14:paraId="5E7D77A2" w14:textId="77777777" w:rsidR="008337F3" w:rsidRPr="00640572" w:rsidRDefault="008337F3" w:rsidP="008337F3">
            <w:pPr>
              <w:bidi w:val="0"/>
              <w:rPr>
                <w:rFonts w:eastAsia="SimSun"/>
                <w:kern w:val="24"/>
                <w:lang w:bidi="ar-SA"/>
              </w:rPr>
            </w:pPr>
            <w:r>
              <w:t>IDRISI-R (Gold)</w:t>
            </w:r>
          </w:p>
        </w:tc>
        <w:tc>
          <w:tcPr>
            <w:tcW w:w="2340" w:type="dxa"/>
          </w:tcPr>
          <w:p w14:paraId="0E637851" w14:textId="77777777" w:rsidR="008337F3" w:rsidRPr="00640572" w:rsidRDefault="008337F3" w:rsidP="008337F3">
            <w:pPr>
              <w:tabs>
                <w:tab w:val="center" w:pos="1017"/>
              </w:tabs>
              <w:bidi w:val="0"/>
              <w:rPr>
                <w:rFonts w:eastAsia="SimSun"/>
                <w:kern w:val="24"/>
                <w:lang w:bidi="ar-SA"/>
              </w:rPr>
            </w:pPr>
            <w:r>
              <w:t xml:space="preserve">~20K </w:t>
            </w:r>
            <w:proofErr w:type="spellStart"/>
            <w:r>
              <w:t>En</w:t>
            </w:r>
            <w:proofErr w:type="spellEnd"/>
            <w:r>
              <w:t xml:space="preserve">, ~4.6K </w:t>
            </w:r>
            <w:proofErr w:type="spellStart"/>
            <w:r>
              <w:t>Ar</w:t>
            </w:r>
            <w:proofErr w:type="spellEnd"/>
          </w:p>
        </w:tc>
        <w:tc>
          <w:tcPr>
            <w:tcW w:w="3015" w:type="dxa"/>
          </w:tcPr>
          <w:p w14:paraId="190B7593" w14:textId="77777777" w:rsidR="008337F3" w:rsidRPr="00640572" w:rsidRDefault="008337F3" w:rsidP="0065028A">
            <w:pPr>
              <w:bidi w:val="0"/>
              <w:rPr>
                <w:rFonts w:eastAsia="SimSun"/>
                <w:kern w:val="24"/>
                <w:lang w:bidi="ar-SA"/>
              </w:rPr>
            </w:pPr>
            <w:r>
              <w:t>Global (41 disaster events)</w:t>
            </w:r>
          </w:p>
        </w:tc>
        <w:tc>
          <w:tcPr>
            <w:tcW w:w="1530" w:type="dxa"/>
          </w:tcPr>
          <w:p w14:paraId="67AA3A14" w14:textId="77777777"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14:paraId="0882FB85" w14:textId="77777777"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14:paraId="1E3EB55F" w14:textId="77777777" w:rsidTr="002754F1">
        <w:tc>
          <w:tcPr>
            <w:tcW w:w="360" w:type="dxa"/>
          </w:tcPr>
          <w:p w14:paraId="7293AA20" w14:textId="77777777" w:rsidR="008337F3" w:rsidRPr="00640572" w:rsidRDefault="008337F3" w:rsidP="0065028A">
            <w:pPr>
              <w:bidi w:val="0"/>
              <w:rPr>
                <w:rFonts w:eastAsia="SimSun"/>
                <w:kern w:val="24"/>
                <w:lang w:bidi="ar-SA"/>
              </w:rPr>
            </w:pPr>
            <w:r>
              <w:rPr>
                <w:rFonts w:eastAsia="SimSun"/>
                <w:kern w:val="24"/>
                <w:lang w:bidi="ar-SA"/>
              </w:rPr>
              <w:t>2</w:t>
            </w:r>
          </w:p>
        </w:tc>
        <w:tc>
          <w:tcPr>
            <w:tcW w:w="1975" w:type="dxa"/>
          </w:tcPr>
          <w:p w14:paraId="25F28789" w14:textId="77777777" w:rsidR="008337F3" w:rsidRPr="00640572" w:rsidRDefault="008337F3" w:rsidP="008337F3">
            <w:pPr>
              <w:bidi w:val="0"/>
              <w:rPr>
                <w:rFonts w:eastAsia="SimSun"/>
                <w:kern w:val="24"/>
                <w:lang w:bidi="ar-SA"/>
              </w:rPr>
            </w:pPr>
            <w:r>
              <w:t>IDRISI-R (Silver)</w:t>
            </w:r>
          </w:p>
        </w:tc>
        <w:tc>
          <w:tcPr>
            <w:tcW w:w="2340" w:type="dxa"/>
          </w:tcPr>
          <w:p w14:paraId="64465AA0" w14:textId="77777777" w:rsidR="008337F3" w:rsidRPr="00640572" w:rsidRDefault="008337F3" w:rsidP="0065028A">
            <w:pPr>
              <w:tabs>
                <w:tab w:val="center" w:pos="1107"/>
              </w:tabs>
              <w:bidi w:val="0"/>
              <w:rPr>
                <w:rFonts w:eastAsia="SimSun"/>
                <w:kern w:val="24"/>
                <w:lang w:bidi="ar-SA"/>
              </w:rPr>
            </w:pPr>
            <w:r>
              <w:t xml:space="preserve">~57K </w:t>
            </w:r>
            <w:proofErr w:type="spellStart"/>
            <w:r>
              <w:t>En</w:t>
            </w:r>
            <w:proofErr w:type="spellEnd"/>
            <w:r>
              <w:t xml:space="preserve">, ~1.2M </w:t>
            </w:r>
            <w:proofErr w:type="spellStart"/>
            <w:r>
              <w:t>Ar</w:t>
            </w:r>
            <w:proofErr w:type="spellEnd"/>
          </w:p>
        </w:tc>
        <w:tc>
          <w:tcPr>
            <w:tcW w:w="3015" w:type="dxa"/>
          </w:tcPr>
          <w:p w14:paraId="7A0F8D61" w14:textId="77777777" w:rsidR="008337F3" w:rsidRPr="00640572" w:rsidRDefault="008337F3" w:rsidP="0065028A">
            <w:pPr>
              <w:bidi w:val="0"/>
              <w:rPr>
                <w:rFonts w:eastAsia="SimSun"/>
                <w:kern w:val="24"/>
                <w:lang w:bidi="ar-SA"/>
              </w:rPr>
            </w:pPr>
            <w:r>
              <w:t>Global (41 disaster events)</w:t>
            </w:r>
          </w:p>
        </w:tc>
        <w:tc>
          <w:tcPr>
            <w:tcW w:w="1530" w:type="dxa"/>
          </w:tcPr>
          <w:p w14:paraId="41AFB999" w14:textId="77777777"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14:paraId="0D700A10" w14:textId="77777777"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14:paraId="060B0F0E" w14:textId="77777777" w:rsidTr="002754F1">
        <w:tc>
          <w:tcPr>
            <w:tcW w:w="360" w:type="dxa"/>
          </w:tcPr>
          <w:p w14:paraId="66C0C1C5" w14:textId="77777777" w:rsidR="0009254C" w:rsidRDefault="0009254C" w:rsidP="0065028A">
            <w:pPr>
              <w:bidi w:val="0"/>
              <w:rPr>
                <w:rFonts w:eastAsia="SimSun"/>
                <w:kern w:val="24"/>
                <w:lang w:bidi="ar-SA"/>
              </w:rPr>
            </w:pPr>
            <w:r>
              <w:rPr>
                <w:rFonts w:eastAsia="SimSun"/>
                <w:kern w:val="24"/>
                <w:lang w:bidi="ar-SA"/>
              </w:rPr>
              <w:t>3</w:t>
            </w:r>
          </w:p>
        </w:tc>
        <w:tc>
          <w:tcPr>
            <w:tcW w:w="1975" w:type="dxa"/>
          </w:tcPr>
          <w:p w14:paraId="0BD68E9E" w14:textId="77777777" w:rsidR="0009254C" w:rsidRDefault="0009254C" w:rsidP="008337F3">
            <w:pPr>
              <w:bidi w:val="0"/>
            </w:pPr>
            <w:proofErr w:type="spellStart"/>
            <w:r>
              <w:t>GeoCorpora</w:t>
            </w:r>
            <w:proofErr w:type="spellEnd"/>
          </w:p>
        </w:tc>
        <w:tc>
          <w:tcPr>
            <w:tcW w:w="2340" w:type="dxa"/>
          </w:tcPr>
          <w:p w14:paraId="4129F407" w14:textId="77777777" w:rsidR="0009254C" w:rsidRDefault="0009254C" w:rsidP="0065028A">
            <w:pPr>
              <w:tabs>
                <w:tab w:val="center" w:pos="1107"/>
              </w:tabs>
              <w:bidi w:val="0"/>
            </w:pPr>
            <w:r>
              <w:t>~6,648 tweets</w:t>
            </w:r>
          </w:p>
        </w:tc>
        <w:tc>
          <w:tcPr>
            <w:tcW w:w="3015" w:type="dxa"/>
          </w:tcPr>
          <w:p w14:paraId="018385F7" w14:textId="77777777" w:rsidR="0009254C" w:rsidRDefault="0009254C" w:rsidP="0065028A">
            <w:pPr>
              <w:bidi w:val="0"/>
            </w:pPr>
            <w:r>
              <w:t>USA</w:t>
            </w:r>
          </w:p>
        </w:tc>
        <w:tc>
          <w:tcPr>
            <w:tcW w:w="1530" w:type="dxa"/>
          </w:tcPr>
          <w:p w14:paraId="2DB70AE8" w14:textId="77777777" w:rsidR="0009254C" w:rsidRDefault="0009254C" w:rsidP="0065028A">
            <w:pPr>
              <w:bidi w:val="0"/>
              <w:rPr>
                <w:rFonts w:eastAsia="SimSun"/>
                <w:kern w:val="24"/>
                <w:lang w:bidi="ar-SA"/>
              </w:rPr>
            </w:pPr>
            <w:proofErr w:type="spellStart"/>
            <w:r>
              <w:rPr>
                <w:rFonts w:eastAsia="SimSun"/>
                <w:kern w:val="24"/>
                <w:lang w:bidi="ar-SA"/>
              </w:rPr>
              <w:t>En</w:t>
            </w:r>
            <w:proofErr w:type="spellEnd"/>
          </w:p>
        </w:tc>
        <w:tc>
          <w:tcPr>
            <w:tcW w:w="2430" w:type="dxa"/>
          </w:tcPr>
          <w:p w14:paraId="622A2645" w14:textId="77777777" w:rsidR="0009254C" w:rsidRPr="00640572" w:rsidRDefault="0009254C" w:rsidP="0065028A">
            <w:pPr>
              <w:bidi w:val="0"/>
              <w:rPr>
                <w:rFonts w:eastAsia="SimSun"/>
                <w:kern w:val="24"/>
                <w:lang w:bidi="ar-SA"/>
              </w:rPr>
            </w:pPr>
          </w:p>
        </w:tc>
      </w:tr>
      <w:tr w:rsidR="008337F3" w:rsidRPr="00640572" w14:paraId="0D5DF6D1" w14:textId="77777777" w:rsidTr="002754F1">
        <w:tc>
          <w:tcPr>
            <w:tcW w:w="360" w:type="dxa"/>
          </w:tcPr>
          <w:p w14:paraId="714D501E" w14:textId="77777777" w:rsidR="008337F3" w:rsidRPr="00640572" w:rsidRDefault="0009254C" w:rsidP="0065028A">
            <w:pPr>
              <w:bidi w:val="0"/>
              <w:rPr>
                <w:rFonts w:eastAsia="SimSun"/>
                <w:kern w:val="24"/>
                <w:lang w:bidi="ar-SA"/>
              </w:rPr>
            </w:pPr>
            <w:r>
              <w:rPr>
                <w:rFonts w:eastAsia="SimSun"/>
                <w:kern w:val="24"/>
                <w:lang w:bidi="ar-SA"/>
              </w:rPr>
              <w:t>4</w:t>
            </w:r>
          </w:p>
        </w:tc>
        <w:tc>
          <w:tcPr>
            <w:tcW w:w="1975" w:type="dxa"/>
          </w:tcPr>
          <w:p w14:paraId="3E078C67" w14:textId="77777777" w:rsidR="008337F3" w:rsidRPr="00640572" w:rsidRDefault="008337F3" w:rsidP="0065028A">
            <w:pPr>
              <w:bidi w:val="0"/>
              <w:rPr>
                <w:rFonts w:eastAsia="SimSun"/>
                <w:kern w:val="24"/>
                <w:lang w:bidi="ar-SA"/>
              </w:rPr>
            </w:pPr>
            <w:r>
              <w:t>GeoCoV19</w:t>
            </w:r>
          </w:p>
        </w:tc>
        <w:tc>
          <w:tcPr>
            <w:tcW w:w="2340" w:type="dxa"/>
          </w:tcPr>
          <w:p w14:paraId="42A22ED9" w14:textId="77777777"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14:paraId="62EC1618" w14:textId="77777777" w:rsidR="008337F3" w:rsidRPr="00640572" w:rsidRDefault="008337F3" w:rsidP="0065028A">
            <w:pPr>
              <w:bidi w:val="0"/>
              <w:rPr>
                <w:rFonts w:eastAsia="SimSun"/>
                <w:kern w:val="24"/>
                <w:lang w:bidi="ar-SA"/>
              </w:rPr>
            </w:pPr>
            <w:r>
              <w:t>Global (COVID-19 related)</w:t>
            </w:r>
          </w:p>
        </w:tc>
        <w:tc>
          <w:tcPr>
            <w:tcW w:w="1530" w:type="dxa"/>
          </w:tcPr>
          <w:p w14:paraId="161879B4" w14:textId="77777777" w:rsidR="008337F3" w:rsidRPr="00640572" w:rsidRDefault="008337F3" w:rsidP="0065028A">
            <w:pPr>
              <w:bidi w:val="0"/>
              <w:rPr>
                <w:rFonts w:eastAsia="SimSun"/>
                <w:kern w:val="24"/>
                <w:lang w:bidi="ar-SA"/>
              </w:rPr>
            </w:pPr>
            <w:r>
              <w:t>Multilingual</w:t>
            </w:r>
          </w:p>
        </w:tc>
        <w:tc>
          <w:tcPr>
            <w:tcW w:w="2430" w:type="dxa"/>
          </w:tcPr>
          <w:p w14:paraId="44019FD8" w14:textId="77777777"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14:paraId="2A06A480" w14:textId="77777777" w:rsidTr="002754F1">
        <w:tc>
          <w:tcPr>
            <w:tcW w:w="360" w:type="dxa"/>
          </w:tcPr>
          <w:p w14:paraId="68D25F21" w14:textId="77777777" w:rsidR="008337F3" w:rsidRDefault="0009254C" w:rsidP="0065028A">
            <w:pPr>
              <w:bidi w:val="0"/>
              <w:rPr>
                <w:rFonts w:eastAsia="SimSun"/>
                <w:kern w:val="24"/>
                <w:lang w:bidi="ar-SA"/>
              </w:rPr>
            </w:pPr>
            <w:r>
              <w:rPr>
                <w:rFonts w:eastAsia="SimSun"/>
                <w:kern w:val="24"/>
                <w:lang w:bidi="ar-SA"/>
              </w:rPr>
              <w:t>5</w:t>
            </w:r>
          </w:p>
        </w:tc>
        <w:tc>
          <w:tcPr>
            <w:tcW w:w="1975" w:type="dxa"/>
          </w:tcPr>
          <w:p w14:paraId="69985F76" w14:textId="77777777" w:rsidR="008337F3" w:rsidRDefault="00793C84" w:rsidP="008337F3">
            <w:pPr>
              <w:bidi w:val="0"/>
            </w:pPr>
            <w:r>
              <w:t>UTGEO</w:t>
            </w:r>
          </w:p>
        </w:tc>
        <w:tc>
          <w:tcPr>
            <w:tcW w:w="2340" w:type="dxa"/>
          </w:tcPr>
          <w:p w14:paraId="15930FFB" w14:textId="77777777"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14:paraId="45D8C90E" w14:textId="77777777"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14:paraId="28A5F2C2" w14:textId="77777777" w:rsidR="008337F3" w:rsidRPr="00640572" w:rsidRDefault="008337F3" w:rsidP="0065028A">
            <w:pPr>
              <w:bidi w:val="0"/>
              <w:rPr>
                <w:rFonts w:eastAsia="SimSun"/>
                <w:kern w:val="24"/>
                <w:lang w:bidi="ar-SA"/>
              </w:rPr>
            </w:pPr>
            <w:r>
              <w:t>Multilingual</w:t>
            </w:r>
          </w:p>
        </w:tc>
        <w:tc>
          <w:tcPr>
            <w:tcW w:w="2430" w:type="dxa"/>
          </w:tcPr>
          <w:p w14:paraId="015EB9B2" w14:textId="77777777" w:rsidR="008337F3" w:rsidRPr="00640572" w:rsidRDefault="008337F3" w:rsidP="0065028A">
            <w:pPr>
              <w:bidi w:val="0"/>
              <w:rPr>
                <w:rFonts w:eastAsia="SimSun"/>
                <w:kern w:val="24"/>
                <w:lang w:bidi="ar-SA"/>
              </w:rPr>
            </w:pPr>
          </w:p>
        </w:tc>
      </w:tr>
      <w:tr w:rsidR="008337F3" w14:paraId="2C0EB10D" w14:textId="77777777" w:rsidTr="002754F1">
        <w:tc>
          <w:tcPr>
            <w:tcW w:w="360" w:type="dxa"/>
          </w:tcPr>
          <w:p w14:paraId="5BE19D3D" w14:textId="77777777" w:rsidR="008337F3" w:rsidRDefault="0009254C" w:rsidP="0065028A">
            <w:pPr>
              <w:bidi w:val="0"/>
              <w:rPr>
                <w:rFonts w:eastAsia="SimSun"/>
                <w:kern w:val="24"/>
                <w:lang w:bidi="ar-SA"/>
              </w:rPr>
            </w:pPr>
            <w:r>
              <w:rPr>
                <w:rFonts w:eastAsia="SimSun"/>
                <w:kern w:val="24"/>
                <w:lang w:bidi="ar-SA"/>
              </w:rPr>
              <w:t>6</w:t>
            </w:r>
          </w:p>
        </w:tc>
        <w:tc>
          <w:tcPr>
            <w:tcW w:w="1975" w:type="dxa"/>
          </w:tcPr>
          <w:p w14:paraId="795A1139" w14:textId="77777777" w:rsidR="008337F3" w:rsidRDefault="008337F3" w:rsidP="008337F3">
            <w:pPr>
              <w:bidi w:val="0"/>
            </w:pPr>
            <w:proofErr w:type="spellStart"/>
            <w:r>
              <w:t>TweeLoc</w:t>
            </w:r>
            <w:proofErr w:type="spellEnd"/>
          </w:p>
        </w:tc>
        <w:tc>
          <w:tcPr>
            <w:tcW w:w="2340" w:type="dxa"/>
          </w:tcPr>
          <w:p w14:paraId="0F53BAFC" w14:textId="77777777"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14:paraId="1A391204" w14:textId="77777777" w:rsidR="008337F3" w:rsidRPr="00640572" w:rsidRDefault="008337F3" w:rsidP="0065028A">
            <w:pPr>
              <w:bidi w:val="0"/>
              <w:rPr>
                <w:rFonts w:eastAsia="SimSun"/>
                <w:kern w:val="24"/>
                <w:lang w:bidi="ar-SA"/>
              </w:rPr>
            </w:pPr>
            <w:r>
              <w:t>Rome, Netherlands</w:t>
            </w:r>
          </w:p>
        </w:tc>
        <w:tc>
          <w:tcPr>
            <w:tcW w:w="1530" w:type="dxa"/>
          </w:tcPr>
          <w:p w14:paraId="1A74ED56" w14:textId="77777777" w:rsidR="008337F3" w:rsidRPr="00640572" w:rsidRDefault="008337F3" w:rsidP="008337F3">
            <w:pPr>
              <w:bidi w:val="0"/>
              <w:rPr>
                <w:rFonts w:eastAsia="SimSun"/>
                <w:kern w:val="24"/>
                <w:lang w:bidi="ar-SA"/>
              </w:rPr>
            </w:pPr>
            <w:r>
              <w:t>Un Specified</w:t>
            </w:r>
          </w:p>
        </w:tc>
        <w:tc>
          <w:tcPr>
            <w:tcW w:w="2430" w:type="dxa"/>
          </w:tcPr>
          <w:p w14:paraId="12C1B378" w14:textId="77777777" w:rsidR="008337F3" w:rsidRPr="00640572" w:rsidRDefault="008337F3" w:rsidP="00762434">
            <w:pPr>
              <w:keepNext/>
              <w:bidi w:val="0"/>
              <w:rPr>
                <w:rFonts w:eastAsia="SimSun"/>
                <w:kern w:val="24"/>
                <w:lang w:bidi="ar-SA"/>
              </w:rPr>
            </w:pPr>
          </w:p>
        </w:tc>
      </w:tr>
    </w:tbl>
    <w:p w14:paraId="4AAB0AE0" w14:textId="77777777"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3</w:t>
      </w:r>
      <w:r>
        <w:rPr>
          <w:rtl/>
        </w:rPr>
        <w:fldChar w:fldCharType="end"/>
      </w:r>
      <w:r>
        <w:rPr>
          <w:rFonts w:hint="cs"/>
          <w:rtl/>
        </w:rPr>
        <w:t>: مجموعات البيانات المتاحة لمسألة التعرف على الموقع المذكور.</w:t>
      </w:r>
    </w:p>
    <w:p w14:paraId="1ECD1456" w14:textId="77777777" w:rsidR="00BE0B77" w:rsidRDefault="00BE0B77" w:rsidP="00BE0B77">
      <w:pPr>
        <w:pStyle w:val="21"/>
        <w:rPr>
          <w:rtl/>
        </w:rPr>
      </w:pPr>
      <w:bookmarkStart w:id="60" w:name="_Toc196579526"/>
      <w:r>
        <w:t>1.1.1</w:t>
      </w:r>
      <w:r>
        <w:rPr>
          <w:rtl/>
        </w:rPr>
        <w:t xml:space="preserve"> </w:t>
      </w:r>
      <w:r>
        <w:rPr>
          <w:rFonts w:hint="cs"/>
          <w:rtl/>
        </w:rPr>
        <w:t>معايير التقييم وقياس الأداء</w:t>
      </w:r>
      <w:bookmarkEnd w:id="60"/>
    </w:p>
    <w:p w14:paraId="3C91DC5E" w14:textId="77777777"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w:t>
      </w:r>
      <w:proofErr w:type="spellStart"/>
      <w:r w:rsidR="00AC0BD3">
        <w:rPr>
          <w:rFonts w:hint="cs"/>
          <w:rtl/>
          <w:lang w:val="en-US"/>
        </w:rPr>
        <w:t>التقيم</w:t>
      </w:r>
      <w:proofErr w:type="spellEnd"/>
      <w:r w:rsidR="00AC0BD3">
        <w:rPr>
          <w:rFonts w:hint="cs"/>
          <w:rtl/>
          <w:lang w:val="en-US"/>
        </w:rPr>
        <w:t xml:space="preserve">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proofErr w:type="spellStart"/>
      <w:r w:rsidR="00AC0BD3">
        <w:rPr>
          <w:lang w:val="en-US"/>
        </w:rPr>
        <w:lastRenderedPageBreak/>
        <w:t>Accuracy@KM</w:t>
      </w:r>
      <w:proofErr w:type="spellEnd"/>
      <w:r w:rsidR="00AC0BD3">
        <w:rPr>
          <w:rFonts w:hint="cs"/>
          <w:rtl/>
          <w:lang w:val="en-US"/>
        </w:rPr>
        <w:t xml:space="preserve"> (أي بتكميم المسألة وتحويلها إلى تصنيف ضمن خلايا)، مسافة </w:t>
      </w:r>
      <w:proofErr w:type="spellStart"/>
      <w:r w:rsidR="00AC0BD3">
        <w:rPr>
          <w:rFonts w:hint="cs"/>
          <w:rtl/>
          <w:lang w:val="en-US"/>
        </w:rPr>
        <w:t>هافيرسين</w:t>
      </w:r>
      <w:proofErr w:type="spellEnd"/>
      <w:r w:rsidR="00AC0BD3">
        <w:rPr>
          <w:rFonts w:hint="cs"/>
          <w:rtl/>
          <w:lang w:val="en-US"/>
        </w:rPr>
        <w:t xml:space="preserve"> (</w:t>
      </w:r>
      <w:proofErr w:type="spellStart"/>
      <w:r w:rsidR="00AC0BD3">
        <w:rPr>
          <w:lang w:val="en-US"/>
        </w:rPr>
        <w:t>Haverrsin</w:t>
      </w:r>
      <w:proofErr w:type="spellEnd"/>
      <w:r w:rsidR="00AC0BD3">
        <w:rPr>
          <w:lang w:val="en-US"/>
        </w:rPr>
        <w:t xml:space="preserve">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14:paraId="42BFD3AC" w14:textId="77777777" w:rsidR="00EB4E3E" w:rsidRDefault="00EB4E3E" w:rsidP="00870511">
      <w:pPr>
        <w:pStyle w:val="af5"/>
        <w:rPr>
          <w:rtl/>
          <w:lang w:val="en-US"/>
        </w:rPr>
      </w:pPr>
    </w:p>
    <w:p w14:paraId="542838F0" w14:textId="77777777" w:rsidR="00870511" w:rsidRDefault="00870511" w:rsidP="00870511">
      <w:pPr>
        <w:pStyle w:val="af5"/>
        <w:rPr>
          <w:rtl/>
          <w:lang w:val="en-US"/>
        </w:rPr>
      </w:pPr>
    </w:p>
    <w:p w14:paraId="261D25A8" w14:textId="77777777" w:rsidR="0073743A" w:rsidRDefault="0073743A" w:rsidP="0073743A">
      <w:pPr>
        <w:pStyle w:val="af5"/>
        <w:rPr>
          <w:rtl/>
          <w:lang w:val="en-US"/>
        </w:rPr>
      </w:pPr>
    </w:p>
    <w:p w14:paraId="473A6909" w14:textId="77777777" w:rsidR="0073743A" w:rsidRDefault="0073743A" w:rsidP="0073743A">
      <w:pPr>
        <w:pStyle w:val="af5"/>
        <w:rPr>
          <w:lang w:val="en-US"/>
        </w:rPr>
      </w:pPr>
    </w:p>
    <w:p w14:paraId="26DC514B" w14:textId="77777777" w:rsidR="00BE0B77" w:rsidRDefault="00BE0B77" w:rsidP="0073743A">
      <w:pPr>
        <w:pStyle w:val="af5"/>
        <w:rPr>
          <w:lang w:val="en-US"/>
        </w:rPr>
      </w:pPr>
    </w:p>
    <w:p w14:paraId="6D27679C" w14:textId="77777777" w:rsidR="00BE0B77" w:rsidRPr="0073743A" w:rsidRDefault="00BE0B77" w:rsidP="0073743A">
      <w:pPr>
        <w:pStyle w:val="af5"/>
        <w:rPr>
          <w:lang w:val="en-US"/>
        </w:rPr>
      </w:pPr>
    </w:p>
    <w:p w14:paraId="1BBEC2CF" w14:textId="77777777" w:rsidR="0058017C" w:rsidRDefault="0058017C" w:rsidP="0058017C">
      <w:pPr>
        <w:pStyle w:val="12"/>
      </w:pPr>
      <w:bookmarkStart w:id="61" w:name="_Toc196579527"/>
      <w:r>
        <w:t>-4.1</w:t>
      </w:r>
      <w:r>
        <w:rPr>
          <w:rtl/>
        </w:rPr>
        <w:t xml:space="preserve"> </w:t>
      </w:r>
      <w:bookmarkEnd w:id="54"/>
      <w:r w:rsidR="00EA7F15">
        <w:rPr>
          <w:rFonts w:hint="cs"/>
          <w:rtl/>
        </w:rPr>
        <w:t>أنظمة مشابهة</w:t>
      </w:r>
      <w:bookmarkEnd w:id="61"/>
    </w:p>
    <w:p w14:paraId="004451D9" w14:textId="77777777"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14:paraId="5804B2B8" w14:textId="77777777" w:rsidR="00E110D4" w:rsidRPr="00B512AB" w:rsidRDefault="00E110D4" w:rsidP="00B512AB">
      <w:pPr>
        <w:pStyle w:val="21"/>
        <w:rPr>
          <w:szCs w:val="28"/>
          <w:rtl/>
        </w:rPr>
      </w:pPr>
      <w:bookmarkStart w:id="62" w:name="_Toc196579528"/>
      <w:r w:rsidRPr="00B512AB">
        <w:t>1.4.1</w:t>
      </w:r>
      <w:r w:rsidRPr="00B512AB">
        <w:rPr>
          <w:rFonts w:hint="cs"/>
          <w:szCs w:val="28"/>
          <w:rtl/>
        </w:rPr>
        <w:t xml:space="preserve"> </w:t>
      </w:r>
      <w:r w:rsidRPr="00B512AB">
        <w:t>Liveuamap.com Live Universal Awareness Map</w:t>
      </w:r>
      <w:bookmarkEnd w:id="62"/>
      <w:r w:rsidRPr="00B512AB">
        <w:t xml:space="preserve"> </w:t>
      </w:r>
    </w:p>
    <w:p w14:paraId="47492239" w14:textId="77777777"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14:paraId="5BB2C3B7" w14:textId="77777777" w:rsidR="00E110D4" w:rsidRDefault="00E110D4" w:rsidP="00E110D4">
      <w:pPr>
        <w:pStyle w:val="af5"/>
        <w:rPr>
          <w:rtl/>
        </w:rPr>
      </w:pPr>
      <w:r w:rsidRPr="00E110D4">
        <w:rPr>
          <w:noProof/>
          <w:rtl/>
          <w:lang w:val="en-US" w:bidi="ar-SA"/>
        </w:rPr>
        <w:lastRenderedPageBreak/>
        <w:drawing>
          <wp:inline distT="0" distB="0" distL="0" distR="0" wp14:anchorId="50EB01C9" wp14:editId="62B06A03">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14:paraId="740B299B" w14:textId="77777777" w:rsidR="00E110D4" w:rsidRDefault="00E110D4" w:rsidP="009F2BE7">
      <w:pPr>
        <w:pStyle w:val="af5"/>
        <w:numPr>
          <w:ilvl w:val="0"/>
          <w:numId w:val="16"/>
        </w:numPr>
      </w:pPr>
      <w:r>
        <w:rPr>
          <w:rFonts w:hint="cs"/>
          <w:rtl/>
        </w:rPr>
        <w:t xml:space="preserve">كيف يعمل الموقع؟ </w:t>
      </w:r>
    </w:p>
    <w:p w14:paraId="6B480F40" w14:textId="77777777"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14:paraId="467DF27A" w14:textId="77777777"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14:paraId="68CBFF45" w14:textId="77777777"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14:paraId="750CE8CF" w14:textId="77777777"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14:paraId="0B4C38E0" w14:textId="77777777" w:rsidR="007D2E08" w:rsidRDefault="007D2E08" w:rsidP="009F2BE7">
      <w:pPr>
        <w:pStyle w:val="af5"/>
        <w:numPr>
          <w:ilvl w:val="0"/>
          <w:numId w:val="16"/>
        </w:numPr>
      </w:pPr>
      <w:r>
        <w:rPr>
          <w:rFonts w:hint="cs"/>
          <w:rtl/>
        </w:rPr>
        <w:t>كيف يجمع البيانات؟</w:t>
      </w:r>
    </w:p>
    <w:p w14:paraId="062E9D9B" w14:textId="77777777"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14:paraId="4560E793" w14:textId="77777777"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14:paraId="31A0C8F2" w14:textId="77777777"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14:paraId="0049BDE4" w14:textId="77777777" w:rsidR="006F5FBE" w:rsidRPr="00B512AB" w:rsidRDefault="006F5FBE" w:rsidP="00B512AB">
      <w:pPr>
        <w:pStyle w:val="21"/>
      </w:pPr>
      <w:bookmarkStart w:id="63" w:name="_Toc196579529"/>
      <w:r w:rsidRPr="00B512AB">
        <w:t>2.4.1</w:t>
      </w:r>
      <w:r w:rsidRPr="00B512AB">
        <w:rPr>
          <w:rFonts w:hint="cs"/>
          <w:szCs w:val="28"/>
          <w:rtl/>
        </w:rPr>
        <w:t xml:space="preserve"> </w:t>
      </w:r>
      <w:r w:rsidRPr="00B512AB">
        <w:t>rsoe-edis.org Emergency and Disaster Information Service (EDIS)</w:t>
      </w:r>
      <w:bookmarkEnd w:id="63"/>
    </w:p>
    <w:p w14:paraId="28067C5E" w14:textId="77777777"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14:paraId="1BDDDFE5" w14:textId="77777777" w:rsidR="00B512AB" w:rsidRDefault="006F5FBE" w:rsidP="00BE0B77">
      <w:pPr>
        <w:pStyle w:val="af5"/>
        <w:keepNext/>
        <w:jc w:val="center"/>
      </w:pPr>
      <w:r w:rsidRPr="006F5FBE">
        <w:rPr>
          <w:noProof/>
          <w:rtl/>
          <w:lang w:val="en-US" w:bidi="ar-SA"/>
        </w:rPr>
        <w:lastRenderedPageBreak/>
        <w:drawing>
          <wp:inline distT="0" distB="0" distL="0" distR="0" wp14:anchorId="24DFE7CF" wp14:editId="3CCCA732">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14:paraId="29E30978" w14:textId="77777777"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14:paraId="05EEF9B1" w14:textId="77777777" w:rsidR="006F5FBE" w:rsidRDefault="006F5FBE" w:rsidP="009F2BE7">
      <w:pPr>
        <w:pStyle w:val="af5"/>
        <w:numPr>
          <w:ilvl w:val="0"/>
          <w:numId w:val="20"/>
        </w:numPr>
        <w:rPr>
          <w:lang w:val="en-US"/>
        </w:rPr>
      </w:pPr>
      <w:r>
        <w:rPr>
          <w:rFonts w:hint="cs"/>
          <w:rtl/>
          <w:lang w:val="en-US"/>
        </w:rPr>
        <w:t>كيف يعمل الموقع؟</w:t>
      </w:r>
    </w:p>
    <w:p w14:paraId="3BEDBE83" w14:textId="77777777"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14:paraId="2AB27ECF" w14:textId="77777777"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14:paraId="1CB78F29" w14:textId="77777777"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14:paraId="48FBE811" w14:textId="77777777"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14:paraId="0302BBA8" w14:textId="77777777" w:rsidR="00903067" w:rsidRPr="00903067" w:rsidRDefault="00903067" w:rsidP="009F2BE7">
      <w:pPr>
        <w:pStyle w:val="af5"/>
        <w:numPr>
          <w:ilvl w:val="0"/>
          <w:numId w:val="21"/>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14:paraId="1AE5C997" w14:textId="77777777"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14:paraId="7C736A1D" w14:textId="77777777"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14:paraId="72BADD95" w14:textId="77777777"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14:paraId="05D3917F" w14:textId="77777777" w:rsidR="00472466" w:rsidRPr="00B512AB" w:rsidRDefault="006F5FBE" w:rsidP="00B512AB">
      <w:pPr>
        <w:pStyle w:val="21"/>
      </w:pPr>
      <w:bookmarkStart w:id="64"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4"/>
      <w:r w:rsidR="005A09A5" w:rsidRPr="00B512AB">
        <w:t xml:space="preserve"> </w:t>
      </w:r>
      <w:r w:rsidR="002B7FDB" w:rsidRPr="00B512AB">
        <w:t xml:space="preserve"> </w:t>
      </w:r>
    </w:p>
    <w:p w14:paraId="20816C10" w14:textId="77777777"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14:paraId="201B5AC3" w14:textId="77777777" w:rsidR="00E62AC8" w:rsidRDefault="001F00BE" w:rsidP="008E3E50">
      <w:pPr>
        <w:pStyle w:val="afff5"/>
        <w:jc w:val="center"/>
        <w:rPr>
          <w:lang w:val="fr-FR"/>
        </w:rPr>
      </w:pPr>
      <w:r w:rsidRPr="001F00BE">
        <w:rPr>
          <w:noProof/>
          <w:rtl/>
          <w:lang w:bidi="ar-SA"/>
        </w:rPr>
        <w:lastRenderedPageBreak/>
        <w:drawing>
          <wp:inline distT="0" distB="0" distL="0" distR="0" wp14:anchorId="12370F72" wp14:editId="65583991">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14:paraId="5475A01D" w14:textId="77777777" w:rsidR="00B512AB" w:rsidRDefault="003766A7" w:rsidP="00B512AB">
      <w:pPr>
        <w:pStyle w:val="afff5"/>
        <w:keepNext/>
        <w:jc w:val="center"/>
      </w:pPr>
      <w:r w:rsidRPr="003766A7">
        <w:rPr>
          <w:noProof/>
          <w:rtl/>
          <w:lang w:bidi="ar-SA"/>
        </w:rPr>
        <w:drawing>
          <wp:inline distT="0" distB="0" distL="0" distR="0" wp14:anchorId="04A54F83" wp14:editId="54E81447">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14:paraId="3F8C57FF" w14:textId="77777777"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14:paraId="061894DA" w14:textId="77777777" w:rsidR="00E62AC8" w:rsidRDefault="0073743A" w:rsidP="009F2BE7">
      <w:pPr>
        <w:pStyle w:val="afff5"/>
        <w:numPr>
          <w:ilvl w:val="0"/>
          <w:numId w:val="16"/>
        </w:numPr>
        <w:rPr>
          <w:lang w:val="fr-FR"/>
        </w:rPr>
      </w:pPr>
      <w:r>
        <w:rPr>
          <w:rFonts w:hint="cs"/>
          <w:rtl/>
          <w:lang w:val="fr-FR"/>
        </w:rPr>
        <w:t>كيف يعمل الموقع؟</w:t>
      </w:r>
    </w:p>
    <w:p w14:paraId="7813200C" w14:textId="77777777" w:rsidR="0073743A" w:rsidRDefault="0073743A" w:rsidP="009F2BE7">
      <w:pPr>
        <w:pStyle w:val="afff5"/>
        <w:numPr>
          <w:ilvl w:val="0"/>
          <w:numId w:val="17"/>
        </w:numPr>
      </w:pPr>
      <w:r>
        <w:rPr>
          <w:rtl/>
        </w:rPr>
        <w:t>يعرض الأحداث على خريطة زمنية-مكانية تفاعلية تُحدث بشكل مستمر.</w:t>
      </w:r>
    </w:p>
    <w:p w14:paraId="10C156B0" w14:textId="77777777"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14:paraId="642747D2" w14:textId="77777777" w:rsidR="0073743A" w:rsidRDefault="0073743A" w:rsidP="009F2BE7">
      <w:pPr>
        <w:pStyle w:val="afff5"/>
        <w:numPr>
          <w:ilvl w:val="0"/>
          <w:numId w:val="17"/>
        </w:numPr>
      </w:pPr>
      <w:r>
        <w:rPr>
          <w:rtl/>
        </w:rPr>
        <w:t>يمكن للمستخدمين تصفح الحوادث حسب الفئة، التاريخ، أو الموقع الجغرافي.</w:t>
      </w:r>
    </w:p>
    <w:p w14:paraId="51FB31BC" w14:textId="77777777"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14:paraId="2CAFC919" w14:textId="77777777"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14:paraId="6EC288B7" w14:textId="77777777" w:rsidR="0073743A" w:rsidRDefault="0073743A" w:rsidP="009F2BE7">
      <w:pPr>
        <w:pStyle w:val="afff5"/>
        <w:numPr>
          <w:ilvl w:val="0"/>
          <w:numId w:val="16"/>
        </w:numPr>
        <w:rPr>
          <w:lang w:val="fr-FR"/>
        </w:rPr>
      </w:pPr>
      <w:r>
        <w:rPr>
          <w:rFonts w:hint="cs"/>
          <w:rtl/>
          <w:lang w:val="fr-FR"/>
        </w:rPr>
        <w:t>كيف يجمع البيانات؟</w:t>
      </w:r>
    </w:p>
    <w:p w14:paraId="3803BD02" w14:textId="77777777"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14:paraId="0276B831" w14:textId="77777777"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14:paraId="1F84E7B3" w14:textId="77777777"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14:paraId="48B984D6" w14:textId="77777777" w:rsidR="0073743A" w:rsidRDefault="0073743A" w:rsidP="009F2BE7">
      <w:pPr>
        <w:pStyle w:val="afff5"/>
        <w:numPr>
          <w:ilvl w:val="0"/>
          <w:numId w:val="16"/>
        </w:numPr>
        <w:rPr>
          <w:lang w:val="fr-FR"/>
        </w:rPr>
      </w:pPr>
      <w:r>
        <w:rPr>
          <w:rFonts w:hint="cs"/>
          <w:rtl/>
          <w:lang w:val="fr-FR"/>
        </w:rPr>
        <w:t>ما الفائدة من هذا النظام؟</w:t>
      </w:r>
    </w:p>
    <w:p w14:paraId="1029E92D" w14:textId="77777777"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14:paraId="32E31840" w14:textId="77777777"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14:paraId="4D260BDE" w14:textId="77777777" w:rsidR="0073743A" w:rsidRPr="0073743A" w:rsidRDefault="0073743A" w:rsidP="009F2BE7">
      <w:pPr>
        <w:pStyle w:val="afff5"/>
        <w:numPr>
          <w:ilvl w:val="0"/>
          <w:numId w:val="19"/>
        </w:numPr>
      </w:pPr>
      <w:r>
        <w:rPr>
          <w:rtl/>
        </w:rPr>
        <w:t>تُوفر تنبيهات في الوقت الحقيقي للمستخدمين المسجلين.</w:t>
      </w:r>
    </w:p>
    <w:p w14:paraId="47A21B77" w14:textId="77777777" w:rsidR="00C8162E" w:rsidRDefault="00C8162E" w:rsidP="006F7FC2">
      <w:pPr>
        <w:pStyle w:val="afff5"/>
        <w:rPr>
          <w:rtl/>
          <w:lang w:val="fr-FR"/>
        </w:rPr>
      </w:pPr>
    </w:p>
    <w:p w14:paraId="31047993" w14:textId="77777777" w:rsidR="0073743A" w:rsidRDefault="0073743A" w:rsidP="006F7FC2">
      <w:pPr>
        <w:pStyle w:val="afff5"/>
        <w:rPr>
          <w:rtl/>
          <w:lang w:val="fr-FR"/>
        </w:rPr>
      </w:pPr>
    </w:p>
    <w:p w14:paraId="13B8D1F9" w14:textId="77777777" w:rsidR="0073743A" w:rsidRDefault="0073743A" w:rsidP="006F7FC2">
      <w:pPr>
        <w:pStyle w:val="afff5"/>
        <w:rPr>
          <w:rtl/>
          <w:lang w:val="fr-FR"/>
        </w:rPr>
      </w:pPr>
    </w:p>
    <w:p w14:paraId="345C0191" w14:textId="77777777" w:rsidR="00903067" w:rsidRDefault="00903067" w:rsidP="006F7FC2">
      <w:pPr>
        <w:pStyle w:val="afff5"/>
        <w:rPr>
          <w:rtl/>
          <w:lang w:val="fr-FR"/>
        </w:rPr>
      </w:pPr>
    </w:p>
    <w:p w14:paraId="48B4F5C9" w14:textId="77777777" w:rsidR="00903067" w:rsidRDefault="00903067" w:rsidP="006F7FC2">
      <w:pPr>
        <w:pStyle w:val="afff5"/>
        <w:rPr>
          <w:rtl/>
          <w:lang w:val="fr-FR"/>
        </w:rPr>
      </w:pPr>
    </w:p>
    <w:p w14:paraId="6145FF40" w14:textId="77777777" w:rsidR="00903067" w:rsidRDefault="00903067" w:rsidP="006F7FC2">
      <w:pPr>
        <w:pStyle w:val="afff5"/>
        <w:rPr>
          <w:rtl/>
          <w:lang w:val="fr-FR"/>
        </w:rPr>
      </w:pPr>
    </w:p>
    <w:p w14:paraId="555E3548" w14:textId="77777777" w:rsidR="00E62AC8" w:rsidRDefault="00E62AC8" w:rsidP="006F7FC2">
      <w:pPr>
        <w:pStyle w:val="afff5"/>
        <w:rPr>
          <w:lang w:val="fr-FR"/>
        </w:rPr>
      </w:pPr>
    </w:p>
    <w:p w14:paraId="1A2EEEBD" w14:textId="77777777" w:rsidR="00E62AC8" w:rsidRDefault="00E62AC8" w:rsidP="00E62AC8">
      <w:pPr>
        <w:pStyle w:val="aff3"/>
        <w:rPr>
          <w:rtl/>
        </w:rPr>
      </w:pPr>
      <w:bookmarkStart w:id="65" w:name="_Toc196579531"/>
      <w:r>
        <w:rPr>
          <w:rtl/>
        </w:rPr>
        <w:t xml:space="preserve">الفصل </w:t>
      </w:r>
      <w:r>
        <w:rPr>
          <w:rFonts w:hint="cs"/>
          <w:rtl/>
        </w:rPr>
        <w:t>الثالث</w:t>
      </w:r>
      <w:bookmarkEnd w:id="65"/>
    </w:p>
    <w:p w14:paraId="15898B80" w14:textId="77777777" w:rsidR="00E62AC8" w:rsidRDefault="00E62AC8" w:rsidP="00E62AC8">
      <w:pPr>
        <w:pStyle w:val="aff4"/>
      </w:pPr>
      <w:bookmarkStart w:id="66" w:name="_Toc196579532"/>
      <w:r>
        <w:rPr>
          <w:rFonts w:hint="cs"/>
          <w:rtl/>
        </w:rPr>
        <w:t>الدراسة النظرية</w:t>
      </w:r>
      <w:bookmarkEnd w:id="66"/>
    </w:p>
    <w:p w14:paraId="58B961E0" w14:textId="77777777" w:rsidR="00E62AC8" w:rsidRDefault="00E62AC8" w:rsidP="00E62AC8">
      <w:pPr>
        <w:pStyle w:val="afc"/>
        <w:rPr>
          <w:rtl/>
        </w:rPr>
      </w:pPr>
      <w:r>
        <w:rPr>
          <w:rFonts w:hint="cs"/>
          <w:rtl/>
        </w:rPr>
        <w:t>يوضح هذا الفصل بعض المفاهيم المستخدمة في هذا العمل.</w:t>
      </w:r>
    </w:p>
    <w:p w14:paraId="5AECA6F0" w14:textId="77777777" w:rsidR="00E62AC8" w:rsidRDefault="00E62AC8" w:rsidP="00E62AC8">
      <w:pPr>
        <w:pStyle w:val="12"/>
        <w:rPr>
          <w:rtl/>
        </w:rPr>
      </w:pPr>
    </w:p>
    <w:p w14:paraId="43CD39DA" w14:textId="77777777" w:rsidR="00E62AC8" w:rsidRDefault="00E62AC8" w:rsidP="00E62AC8">
      <w:pPr>
        <w:pStyle w:val="12"/>
        <w:rPr>
          <w:rtl/>
        </w:rPr>
      </w:pPr>
    </w:p>
    <w:p w14:paraId="333132EB" w14:textId="77777777" w:rsidR="00E62AC8" w:rsidRDefault="00E62AC8" w:rsidP="00E62AC8">
      <w:pPr>
        <w:pStyle w:val="12"/>
        <w:rPr>
          <w:rtl/>
        </w:rPr>
      </w:pPr>
    </w:p>
    <w:p w14:paraId="017B293B" w14:textId="77777777" w:rsidR="00E62AC8" w:rsidRDefault="00E62AC8" w:rsidP="00E62AC8">
      <w:pPr>
        <w:pStyle w:val="12"/>
        <w:rPr>
          <w:rtl/>
        </w:rPr>
      </w:pPr>
    </w:p>
    <w:p w14:paraId="6CE97753" w14:textId="77777777" w:rsidR="00E62AC8" w:rsidRDefault="00E62AC8" w:rsidP="00E62AC8">
      <w:pPr>
        <w:pStyle w:val="12"/>
        <w:rPr>
          <w:rtl/>
        </w:rPr>
      </w:pPr>
    </w:p>
    <w:p w14:paraId="5393A283" w14:textId="77777777" w:rsidR="00E62AC8" w:rsidRDefault="00E62AC8" w:rsidP="00E62AC8">
      <w:pPr>
        <w:pStyle w:val="12"/>
        <w:rPr>
          <w:rtl/>
        </w:rPr>
      </w:pPr>
    </w:p>
    <w:p w14:paraId="61CE6E9A" w14:textId="77777777" w:rsidR="00E62AC8" w:rsidRDefault="00E62AC8" w:rsidP="00E62AC8">
      <w:pPr>
        <w:pStyle w:val="af5"/>
        <w:rPr>
          <w:rtl/>
        </w:rPr>
      </w:pPr>
    </w:p>
    <w:p w14:paraId="4776032E" w14:textId="77777777" w:rsidR="00E62AC8" w:rsidRDefault="00E62AC8" w:rsidP="00E62AC8">
      <w:pPr>
        <w:pStyle w:val="af5"/>
        <w:rPr>
          <w:rtl/>
          <w:lang w:val="en-US"/>
        </w:rPr>
      </w:pPr>
    </w:p>
    <w:p w14:paraId="1564D182" w14:textId="77777777" w:rsidR="00C8162E" w:rsidRDefault="00C8162E" w:rsidP="00E62AC8">
      <w:pPr>
        <w:pStyle w:val="af5"/>
        <w:rPr>
          <w:rtl/>
          <w:lang w:val="en-US"/>
        </w:rPr>
      </w:pPr>
    </w:p>
    <w:p w14:paraId="57C61AE1" w14:textId="77777777" w:rsidR="00F72560" w:rsidRDefault="00F72560" w:rsidP="00E62AC8">
      <w:pPr>
        <w:pStyle w:val="af5"/>
        <w:rPr>
          <w:rtl/>
          <w:lang w:val="en-US"/>
        </w:rPr>
      </w:pPr>
    </w:p>
    <w:p w14:paraId="6601FB7C" w14:textId="77777777" w:rsidR="00F72560" w:rsidRDefault="00F72560" w:rsidP="00E62AC8">
      <w:pPr>
        <w:pStyle w:val="af5"/>
        <w:rPr>
          <w:lang w:val="en-US"/>
        </w:rPr>
      </w:pPr>
    </w:p>
    <w:p w14:paraId="7519A467" w14:textId="77777777" w:rsidR="002F7D41" w:rsidRDefault="002F7D41" w:rsidP="00E62AC8">
      <w:pPr>
        <w:pStyle w:val="af5"/>
        <w:rPr>
          <w:rtl/>
          <w:lang w:val="en-US"/>
        </w:rPr>
      </w:pPr>
    </w:p>
    <w:p w14:paraId="73C4F3E2" w14:textId="77777777" w:rsidR="00E62AC8" w:rsidRDefault="00E62AC8" w:rsidP="00F72560">
      <w:pPr>
        <w:pStyle w:val="12"/>
      </w:pPr>
      <w:bookmarkStart w:id="67" w:name="_Toc196579533"/>
      <w:r>
        <w:lastRenderedPageBreak/>
        <w:t>-1.1</w:t>
      </w:r>
      <w:r>
        <w:rPr>
          <w:rtl/>
        </w:rPr>
        <w:t xml:space="preserve"> مقدمة</w:t>
      </w:r>
      <w:bookmarkEnd w:id="67"/>
    </w:p>
    <w:p w14:paraId="65CD17AA" w14:textId="77777777" w:rsidR="00167692" w:rsidRPr="00167692" w:rsidRDefault="00167692" w:rsidP="00167692">
      <w:pPr>
        <w:pStyle w:val="12"/>
        <w:rPr>
          <w:rtl/>
          <w:lang w:val="en-US"/>
        </w:rPr>
      </w:pPr>
      <w:bookmarkStart w:id="68"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8"/>
    </w:p>
    <w:p w14:paraId="0811CAA0" w14:textId="77777777" w:rsidR="0015028A" w:rsidRDefault="0015028A" w:rsidP="0015028A">
      <w:pPr>
        <w:pStyle w:val="12"/>
      </w:pPr>
      <w:bookmarkStart w:id="69" w:name="_Toc196579535"/>
      <w:r>
        <w:t>-3.1</w:t>
      </w:r>
      <w:r>
        <w:rPr>
          <w:rtl/>
        </w:rPr>
        <w:t xml:space="preserve"> </w:t>
      </w:r>
      <w:r>
        <w:rPr>
          <w:rFonts w:hint="cs"/>
          <w:rtl/>
        </w:rPr>
        <w:t xml:space="preserve">العنقدة </w:t>
      </w:r>
      <w:r>
        <w:t>Clustering</w:t>
      </w:r>
      <w:bookmarkEnd w:id="69"/>
    </w:p>
    <w:p w14:paraId="2D9704E3" w14:textId="77777777"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14:paraId="15A34B1D" w14:textId="77777777" w:rsidR="0015028A" w:rsidRDefault="0015028A" w:rsidP="0015028A">
      <w:pPr>
        <w:pStyle w:val="21"/>
        <w:rPr>
          <w:rtl/>
        </w:rPr>
      </w:pPr>
      <w:bookmarkStart w:id="70" w:name="_Toc196579536"/>
      <w:r>
        <w:t>1.3.1</w:t>
      </w:r>
      <w:r>
        <w:rPr>
          <w:rFonts w:hint="cs"/>
          <w:rtl/>
        </w:rPr>
        <w:t xml:space="preserve"> العنقدة القائمة على الكثافة </w:t>
      </w:r>
      <w:r>
        <w:rPr>
          <w:rFonts w:hint="cs"/>
        </w:rPr>
        <w:t>Density</w:t>
      </w:r>
      <w:r>
        <w:t xml:space="preserve"> Based Clustering</w:t>
      </w:r>
      <w:bookmarkEnd w:id="70"/>
    </w:p>
    <w:p w14:paraId="3485586D" w14:textId="77777777"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w:t>
      </w:r>
      <w:proofErr w:type="gramStart"/>
      <w:r>
        <w:rPr>
          <w:rtl/>
          <w:lang w:val="en-US"/>
        </w:rPr>
        <w:t xml:space="preserve">والتي </w:t>
      </w:r>
      <w:r>
        <w:rPr>
          <w:rFonts w:hint="cs"/>
          <w:rtl/>
          <w:lang w:val="en-US"/>
        </w:rPr>
        <w:t xml:space="preserve"> تفصل</w:t>
      </w:r>
      <w:proofErr w:type="gramEnd"/>
      <w:r>
        <w:rPr>
          <w:rFonts w:hint="cs"/>
          <w:rtl/>
          <w:lang w:val="en-US"/>
        </w:rPr>
        <w:t xml:space="preserve">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proofErr w:type="spellStart"/>
      <w:r>
        <w:t>arbitrary</w:t>
      </w:r>
      <w:proofErr w:type="spellEnd"/>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proofErr w:type="spellStart"/>
      <w:r>
        <w:rPr>
          <w:rFonts w:hint="cs"/>
          <w:rtl/>
          <w:lang w:val="en-US"/>
        </w:rPr>
        <w:t>للعنقدة</w:t>
      </w:r>
      <w:proofErr w:type="spellEnd"/>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proofErr w:type="spellStart"/>
      <w:r w:rsidRPr="00F72560">
        <w:rPr>
          <w:lang w:val="en-US"/>
        </w:rPr>
        <w:t>MinPts</w:t>
      </w:r>
      <w:proofErr w:type="spellEnd"/>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14:paraId="7A9E0C9C" w14:textId="77777777" w:rsidR="0015028A" w:rsidRDefault="0015028A" w:rsidP="0015028A">
      <w:pPr>
        <w:pStyle w:val="12"/>
      </w:pPr>
      <w:bookmarkStart w:id="71" w:name="_Toc196579537"/>
      <w:r>
        <w:lastRenderedPageBreak/>
        <w:t>-3.1</w:t>
      </w:r>
      <w:r>
        <w:rPr>
          <w:rtl/>
        </w:rPr>
        <w:t xml:space="preserve"> </w:t>
      </w:r>
      <w:r>
        <w:rPr>
          <w:rFonts w:hint="cs"/>
          <w:rtl/>
        </w:rPr>
        <w:t xml:space="preserve">العنقدة </w:t>
      </w:r>
      <w:r>
        <w:rPr>
          <w:rFonts w:hint="cs"/>
        </w:rPr>
        <w:t>Online</w:t>
      </w:r>
      <w:r>
        <w:t xml:space="preserve"> Clustering</w:t>
      </w:r>
      <w:bookmarkEnd w:id="71"/>
    </w:p>
    <w:p w14:paraId="1C56B3A9" w14:textId="77777777"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proofErr w:type="spellStart"/>
      <w:r>
        <w:rPr>
          <w:rFonts w:hint="cs"/>
          <w:rtl/>
        </w:rPr>
        <w:t>بالعنقدة</w:t>
      </w:r>
      <w:proofErr w:type="spellEnd"/>
      <w:r>
        <w:rPr>
          <w:rtl/>
        </w:rPr>
        <w:t xml:space="preserve"> </w:t>
      </w:r>
      <w:r>
        <w:rPr>
          <w:rFonts w:hint="cs"/>
          <w:rtl/>
        </w:rPr>
        <w:t>التزايدية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w:t>
      </w:r>
      <w:proofErr w:type="spellStart"/>
      <w:r>
        <w:t>means</w:t>
      </w:r>
      <w:proofErr w:type="spellEnd"/>
      <w:r>
        <w:rPr>
          <w:rtl/>
        </w:rPr>
        <w:t xml:space="preserve"> التزايدية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(Aggarwal et al., 2003)</w:t>
      </w:r>
      <w:r>
        <w:rPr>
          <w:rtl/>
        </w:rPr>
        <w:fldChar w:fldCharType="end"/>
      </w:r>
      <w:r>
        <w:rPr>
          <w:rtl/>
        </w:rPr>
        <w:t>.</w:t>
      </w:r>
    </w:p>
    <w:p w14:paraId="45371EF4" w14:textId="77777777" w:rsidR="00263575" w:rsidRDefault="00263575" w:rsidP="00263575">
      <w:pPr>
        <w:pStyle w:val="12"/>
        <w:rPr>
          <w:rtl/>
          <w:lang w:val="en-US"/>
        </w:rPr>
      </w:pPr>
      <w:bookmarkStart w:id="72" w:name="_Toc196579538"/>
      <w:r>
        <w:t>-3.1</w:t>
      </w:r>
      <w:r>
        <w:rPr>
          <w:rFonts w:hint="cs"/>
          <w:rtl/>
        </w:rPr>
        <w:t xml:space="preserve"> شبكات المعلومات غير المتجانسة</w:t>
      </w:r>
      <w:r>
        <w:rPr>
          <w:rtl/>
        </w:rPr>
        <w:t xml:space="preserve"> </w:t>
      </w:r>
      <w:r>
        <w:rPr>
          <w:lang w:val="en-US"/>
        </w:rPr>
        <w:t>(HIN)</w:t>
      </w:r>
      <w:bookmarkEnd w:id="72"/>
    </w:p>
    <w:p w14:paraId="6EAB5832" w14:textId="77777777"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14:paraId="3E636309" w14:textId="77777777" w:rsidR="00263575" w:rsidRDefault="00263575" w:rsidP="00263575">
      <w:pPr>
        <w:pStyle w:val="af5"/>
        <w:keepNext/>
        <w:jc w:val="center"/>
      </w:pPr>
      <w:r w:rsidRPr="00B57F7C">
        <w:rPr>
          <w:noProof/>
          <w:rtl/>
          <w:lang w:val="en-US" w:bidi="ar-SA"/>
        </w:rPr>
        <w:drawing>
          <wp:inline distT="0" distB="0" distL="0" distR="0" wp14:anchorId="665ED0C4" wp14:editId="5E7BDB66">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14:paraId="05DB2744" w14:textId="77777777"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noProof/>
          <w:rtl/>
        </w:rPr>
        <w:t>: مثال على شبكة معلزمات غير متجانسة.</w:t>
      </w:r>
    </w:p>
    <w:p w14:paraId="437E0AC2" w14:textId="77777777" w:rsidR="0015028A" w:rsidRPr="00263575" w:rsidRDefault="0015028A" w:rsidP="0015028A">
      <w:pPr>
        <w:pStyle w:val="12"/>
        <w:rPr>
          <w:rtl/>
        </w:rPr>
      </w:pPr>
      <w:bookmarkStart w:id="73"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3"/>
      <w:r>
        <w:rPr>
          <w:rFonts w:hint="cs"/>
          <w:rtl/>
        </w:rPr>
        <w:t xml:space="preserve"> </w:t>
      </w:r>
    </w:p>
    <w:p w14:paraId="556F9103" w14:textId="77777777"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14:paraId="341B0671" w14:textId="77777777" w:rsidR="0015028A" w:rsidRDefault="0015028A" w:rsidP="009B2845">
      <w:pPr>
        <w:pStyle w:val="af5"/>
        <w:rPr>
          <w:rtl/>
        </w:rPr>
      </w:pPr>
    </w:p>
    <w:p w14:paraId="0BD2FB8A" w14:textId="77777777" w:rsidR="00C8162E" w:rsidRPr="00C8162E" w:rsidRDefault="00C8162E" w:rsidP="00C8162E">
      <w:pPr>
        <w:pStyle w:val="12"/>
        <w:rPr>
          <w:lang w:val="en-US"/>
        </w:rPr>
      </w:pPr>
      <w:bookmarkStart w:id="74" w:name="_Toc196579540"/>
      <w:r>
        <w:t>-3.1</w:t>
      </w:r>
      <w:r>
        <w:rPr>
          <w:rtl/>
        </w:rPr>
        <w:t xml:space="preserve"> </w:t>
      </w:r>
      <w:r>
        <w:rPr>
          <w:lang w:val="en-US"/>
        </w:rPr>
        <w:t>Graph Neural Network</w:t>
      </w:r>
      <w:bookmarkEnd w:id="74"/>
    </w:p>
    <w:p w14:paraId="3808927C" w14:textId="77777777" w:rsidR="00C8162E" w:rsidRDefault="00C8162E" w:rsidP="00C8162E">
      <w:pPr>
        <w:pStyle w:val="af5"/>
      </w:pPr>
    </w:p>
    <w:p w14:paraId="3BE85F1C" w14:textId="77777777" w:rsidR="00C8162E" w:rsidRDefault="00C8162E" w:rsidP="00C8162E">
      <w:pPr>
        <w:pStyle w:val="af5"/>
      </w:pPr>
    </w:p>
    <w:p w14:paraId="5C959AA0" w14:textId="77777777" w:rsidR="00E62AC8" w:rsidRDefault="00E62AC8" w:rsidP="00E62AC8">
      <w:pPr>
        <w:pStyle w:val="af5"/>
        <w:rPr>
          <w:rtl/>
        </w:rPr>
      </w:pPr>
      <w:r>
        <w:rPr>
          <w:rtl/>
        </w:rPr>
        <w:t>.</w:t>
      </w:r>
    </w:p>
    <w:p w14:paraId="7259C3B7" w14:textId="77777777" w:rsidR="00E62AC8" w:rsidRDefault="00E62AC8" w:rsidP="006F7FC2">
      <w:pPr>
        <w:pStyle w:val="afff5"/>
        <w:rPr>
          <w:rtl/>
          <w:lang w:val="fr-FR"/>
        </w:rPr>
      </w:pPr>
    </w:p>
    <w:p w14:paraId="78B62A47" w14:textId="77777777" w:rsidR="00BA7726" w:rsidRDefault="00BA7726" w:rsidP="006F7FC2">
      <w:pPr>
        <w:pStyle w:val="afff5"/>
        <w:rPr>
          <w:rtl/>
          <w:lang w:val="fr-FR"/>
        </w:rPr>
      </w:pPr>
    </w:p>
    <w:p w14:paraId="7F80EE15" w14:textId="77777777" w:rsidR="00BA7726" w:rsidRDefault="00BA7726" w:rsidP="006F7FC2">
      <w:pPr>
        <w:pStyle w:val="afff5"/>
        <w:rPr>
          <w:rtl/>
          <w:lang w:val="fr-FR"/>
        </w:rPr>
      </w:pPr>
    </w:p>
    <w:p w14:paraId="103AAB6B" w14:textId="77777777" w:rsidR="00BA7726" w:rsidRDefault="00BA7726" w:rsidP="006F7FC2">
      <w:pPr>
        <w:pStyle w:val="afff5"/>
        <w:rPr>
          <w:rtl/>
          <w:lang w:val="fr-FR"/>
        </w:rPr>
      </w:pPr>
    </w:p>
    <w:p w14:paraId="35CEF13A" w14:textId="77777777" w:rsidR="00BA7726" w:rsidRDefault="00BA7726" w:rsidP="006F7FC2">
      <w:pPr>
        <w:pStyle w:val="afff5"/>
        <w:rPr>
          <w:rtl/>
          <w:lang w:val="fr-FR"/>
        </w:rPr>
      </w:pPr>
    </w:p>
    <w:p w14:paraId="5F09113D" w14:textId="77777777" w:rsidR="00BA7726" w:rsidRDefault="00BA7726" w:rsidP="006F7FC2">
      <w:pPr>
        <w:pStyle w:val="afff5"/>
        <w:rPr>
          <w:rtl/>
          <w:lang w:val="fr-FR"/>
        </w:rPr>
      </w:pPr>
    </w:p>
    <w:p w14:paraId="79E742D3" w14:textId="77777777" w:rsidR="00BA7726" w:rsidRDefault="00BA7726" w:rsidP="006F7FC2">
      <w:pPr>
        <w:pStyle w:val="afff5"/>
        <w:rPr>
          <w:rtl/>
          <w:lang w:val="fr-FR"/>
        </w:rPr>
      </w:pPr>
    </w:p>
    <w:p w14:paraId="37FB878C" w14:textId="77777777" w:rsidR="00263575" w:rsidRDefault="00263575" w:rsidP="006F7FC2">
      <w:pPr>
        <w:pStyle w:val="afff5"/>
        <w:rPr>
          <w:rtl/>
          <w:lang w:val="fr-FR"/>
        </w:rPr>
      </w:pPr>
    </w:p>
    <w:p w14:paraId="478BD91B" w14:textId="77777777" w:rsidR="00263575" w:rsidRDefault="00263575" w:rsidP="006F7FC2">
      <w:pPr>
        <w:pStyle w:val="afff5"/>
        <w:rPr>
          <w:rtl/>
          <w:lang w:val="fr-FR"/>
        </w:rPr>
      </w:pPr>
    </w:p>
    <w:p w14:paraId="5B14B314" w14:textId="77777777" w:rsidR="00263575" w:rsidRDefault="00263575" w:rsidP="006F7FC2">
      <w:pPr>
        <w:pStyle w:val="afff5"/>
        <w:rPr>
          <w:rtl/>
          <w:lang w:val="fr-FR"/>
        </w:rPr>
      </w:pPr>
    </w:p>
    <w:p w14:paraId="4426F10A" w14:textId="77777777" w:rsidR="00263575" w:rsidRDefault="00263575" w:rsidP="006F7FC2">
      <w:pPr>
        <w:pStyle w:val="afff5"/>
        <w:rPr>
          <w:rtl/>
          <w:lang w:val="fr-FR"/>
        </w:rPr>
      </w:pPr>
    </w:p>
    <w:p w14:paraId="24F9E041" w14:textId="77777777" w:rsidR="00263575" w:rsidRDefault="00263575" w:rsidP="006F7FC2">
      <w:pPr>
        <w:pStyle w:val="afff5"/>
        <w:rPr>
          <w:rtl/>
          <w:lang w:val="fr-FR"/>
        </w:rPr>
      </w:pPr>
    </w:p>
    <w:p w14:paraId="211CEC5D" w14:textId="77777777" w:rsidR="002F7D41" w:rsidRPr="00D80405" w:rsidRDefault="002F7D41" w:rsidP="006F7FC2">
      <w:pPr>
        <w:pStyle w:val="afff5"/>
      </w:pPr>
    </w:p>
    <w:p w14:paraId="6DA481F3" w14:textId="77777777" w:rsidR="00E62AC8" w:rsidRDefault="00E62AC8" w:rsidP="00E62AC8">
      <w:pPr>
        <w:pStyle w:val="aff3"/>
        <w:rPr>
          <w:rtl/>
        </w:rPr>
      </w:pPr>
      <w:bookmarkStart w:id="75" w:name="_Toc196579541"/>
      <w:r>
        <w:rPr>
          <w:rtl/>
        </w:rPr>
        <w:lastRenderedPageBreak/>
        <w:t xml:space="preserve">الفصل </w:t>
      </w:r>
      <w:r>
        <w:rPr>
          <w:rFonts w:hint="cs"/>
          <w:rtl/>
        </w:rPr>
        <w:t>الرابع</w:t>
      </w:r>
      <w:bookmarkEnd w:id="75"/>
    </w:p>
    <w:p w14:paraId="5B1A4322" w14:textId="77777777" w:rsidR="00E62AC8" w:rsidRDefault="00E62AC8" w:rsidP="00E62AC8">
      <w:pPr>
        <w:pStyle w:val="aff4"/>
      </w:pPr>
      <w:bookmarkStart w:id="76" w:name="_Toc196579542"/>
      <w:r>
        <w:rPr>
          <w:rFonts w:hint="cs"/>
          <w:rtl/>
        </w:rPr>
        <w:t>الدراسة التحليلية</w:t>
      </w:r>
      <w:bookmarkEnd w:id="76"/>
    </w:p>
    <w:p w14:paraId="198E52EF" w14:textId="77777777" w:rsidR="00E62AC8" w:rsidRDefault="00E62AC8" w:rsidP="00E62AC8">
      <w:pPr>
        <w:pStyle w:val="afc"/>
        <w:rPr>
          <w:rtl/>
        </w:rPr>
      </w:pPr>
      <w:r>
        <w:rPr>
          <w:rFonts w:hint="cs"/>
          <w:rtl/>
        </w:rPr>
        <w:t>يقدم هذا الفصل تحليلاً للمتطلبات التي أوردناها في الفصل الأول.</w:t>
      </w:r>
    </w:p>
    <w:p w14:paraId="04105DAA" w14:textId="77777777" w:rsidR="00E62AC8" w:rsidRDefault="00E62AC8" w:rsidP="00E62AC8">
      <w:pPr>
        <w:pStyle w:val="12"/>
        <w:rPr>
          <w:rtl/>
        </w:rPr>
      </w:pPr>
    </w:p>
    <w:p w14:paraId="02E5F723" w14:textId="77777777" w:rsidR="00E62AC8" w:rsidRDefault="00E62AC8" w:rsidP="00E62AC8">
      <w:pPr>
        <w:pStyle w:val="12"/>
        <w:rPr>
          <w:rtl/>
        </w:rPr>
      </w:pPr>
    </w:p>
    <w:p w14:paraId="4B46ABEB" w14:textId="77777777" w:rsidR="00E62AC8" w:rsidRDefault="00E62AC8" w:rsidP="00E62AC8">
      <w:pPr>
        <w:pStyle w:val="12"/>
        <w:rPr>
          <w:rtl/>
        </w:rPr>
      </w:pPr>
    </w:p>
    <w:p w14:paraId="713E24AC" w14:textId="77777777" w:rsidR="00E62AC8" w:rsidRDefault="00E62AC8" w:rsidP="00E62AC8">
      <w:pPr>
        <w:pStyle w:val="12"/>
        <w:rPr>
          <w:rtl/>
        </w:rPr>
      </w:pPr>
    </w:p>
    <w:p w14:paraId="7811C435" w14:textId="77777777" w:rsidR="00E62AC8" w:rsidRDefault="00E62AC8" w:rsidP="00E62AC8">
      <w:pPr>
        <w:pStyle w:val="12"/>
        <w:rPr>
          <w:rtl/>
        </w:rPr>
      </w:pPr>
    </w:p>
    <w:p w14:paraId="5CA10A7B" w14:textId="77777777" w:rsidR="00E62AC8" w:rsidRDefault="00E62AC8" w:rsidP="00E62AC8">
      <w:pPr>
        <w:pStyle w:val="12"/>
        <w:rPr>
          <w:rtl/>
        </w:rPr>
      </w:pPr>
    </w:p>
    <w:p w14:paraId="291BF9CF" w14:textId="77777777" w:rsidR="00E62AC8" w:rsidRDefault="00E62AC8" w:rsidP="00E62AC8">
      <w:pPr>
        <w:pStyle w:val="af5"/>
        <w:rPr>
          <w:rtl/>
        </w:rPr>
      </w:pPr>
    </w:p>
    <w:p w14:paraId="314B4DF8" w14:textId="77777777" w:rsidR="00E62AC8" w:rsidRDefault="00E62AC8" w:rsidP="00E62AC8">
      <w:pPr>
        <w:pStyle w:val="af5"/>
        <w:rPr>
          <w:rtl/>
          <w:lang w:val="en-US"/>
        </w:rPr>
      </w:pPr>
    </w:p>
    <w:p w14:paraId="30FAFFC8" w14:textId="77777777" w:rsidR="00E62AC8" w:rsidRDefault="00E62AC8" w:rsidP="00E62AC8">
      <w:pPr>
        <w:pStyle w:val="af5"/>
        <w:rPr>
          <w:lang w:val="en-US"/>
        </w:rPr>
      </w:pPr>
    </w:p>
    <w:p w14:paraId="28336995" w14:textId="77777777" w:rsidR="00C8162E" w:rsidRDefault="00C8162E" w:rsidP="00E62AC8">
      <w:pPr>
        <w:pStyle w:val="af5"/>
        <w:rPr>
          <w:rtl/>
          <w:lang w:val="en-US"/>
        </w:rPr>
      </w:pPr>
    </w:p>
    <w:p w14:paraId="57664F5F" w14:textId="77777777" w:rsidR="00E62AC8" w:rsidRDefault="00E62AC8" w:rsidP="00E62AC8">
      <w:pPr>
        <w:pStyle w:val="12"/>
      </w:pPr>
      <w:bookmarkStart w:id="77" w:name="_Toc196579543"/>
      <w:r>
        <w:lastRenderedPageBreak/>
        <w:t>-1.1</w:t>
      </w:r>
      <w:r>
        <w:rPr>
          <w:rtl/>
        </w:rPr>
        <w:t xml:space="preserve"> مقدمة</w:t>
      </w:r>
      <w:bookmarkEnd w:id="77"/>
    </w:p>
    <w:p w14:paraId="0AFFCBFA" w14:textId="77777777"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14:paraId="1240EED8" w14:textId="77777777" w:rsidR="00E62AC8" w:rsidRDefault="00E62AC8" w:rsidP="00DF7763">
      <w:pPr>
        <w:pStyle w:val="12"/>
        <w:rPr>
          <w:rtl/>
        </w:rPr>
      </w:pPr>
      <w:bookmarkStart w:id="78" w:name="_Toc196579544"/>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14:paraId="601790B6" w14:textId="77777777" w:rsidR="00DF7763" w:rsidRDefault="00DF7763" w:rsidP="009F2BE7">
      <w:pPr>
        <w:pStyle w:val="af5"/>
        <w:numPr>
          <w:ilvl w:val="0"/>
          <w:numId w:val="28"/>
        </w:numPr>
      </w:pPr>
      <w:r>
        <w:rPr>
          <w:rFonts w:hint="cs"/>
          <w:rtl/>
        </w:rPr>
        <w:t>حالات الاستخدام الخاصة بالضيف</w:t>
      </w:r>
    </w:p>
    <w:p w14:paraId="03177175" w14:textId="77777777" w:rsidR="00373263" w:rsidRDefault="00DF7763" w:rsidP="00373263">
      <w:pPr>
        <w:pStyle w:val="af5"/>
        <w:keepNext/>
        <w:ind w:left="720"/>
        <w:jc w:val="center"/>
      </w:pPr>
      <w:r w:rsidRPr="00DF7763">
        <w:rPr>
          <w:noProof/>
          <w:rtl/>
          <w:lang w:val="en-US" w:bidi="ar-SA"/>
        </w:rPr>
        <w:drawing>
          <wp:inline distT="0" distB="0" distL="0" distR="0" wp14:anchorId="509CBCFB" wp14:editId="280ADCBA">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14:paraId="35685917" w14:textId="77777777"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مخطط حالات الاستخدام للضيف.</w:t>
      </w:r>
    </w:p>
    <w:p w14:paraId="7F2E9B0D" w14:textId="77777777" w:rsidR="00DF7763" w:rsidRDefault="00DF7763" w:rsidP="009F2BE7">
      <w:pPr>
        <w:pStyle w:val="af5"/>
        <w:numPr>
          <w:ilvl w:val="0"/>
          <w:numId w:val="28"/>
        </w:numPr>
      </w:pPr>
      <w:r>
        <w:rPr>
          <w:rFonts w:hint="cs"/>
          <w:rtl/>
        </w:rPr>
        <w:t>حالات الاستخدام الخاصة بالمستخدم</w:t>
      </w:r>
    </w:p>
    <w:p w14:paraId="39FF2E72" w14:textId="77777777" w:rsidR="00373263" w:rsidRDefault="00DF7763" w:rsidP="00373263">
      <w:pPr>
        <w:pStyle w:val="af5"/>
        <w:keepNext/>
        <w:ind w:left="720"/>
        <w:jc w:val="center"/>
      </w:pPr>
      <w:r w:rsidRPr="00DF7763">
        <w:rPr>
          <w:noProof/>
          <w:rtl/>
          <w:lang w:val="en-US" w:bidi="ar-SA"/>
        </w:rPr>
        <w:drawing>
          <wp:inline distT="0" distB="0" distL="0" distR="0" wp14:anchorId="43C2827E" wp14:editId="1814FB16">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14:paraId="0DA59479" w14:textId="77777777"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14:paraId="243D9D42" w14:textId="77777777" w:rsidR="00DF7763" w:rsidRDefault="00DF7763" w:rsidP="009F2BE7">
      <w:pPr>
        <w:pStyle w:val="af5"/>
        <w:numPr>
          <w:ilvl w:val="0"/>
          <w:numId w:val="28"/>
        </w:numPr>
      </w:pPr>
      <w:r>
        <w:rPr>
          <w:rFonts w:hint="cs"/>
          <w:rtl/>
        </w:rPr>
        <w:lastRenderedPageBreak/>
        <w:t>حالات الاستخدام الخاصة بالمراقب</w:t>
      </w:r>
    </w:p>
    <w:p w14:paraId="6AC6A266" w14:textId="77777777" w:rsidR="00373263" w:rsidRDefault="009A25D2" w:rsidP="00373263">
      <w:pPr>
        <w:pStyle w:val="af5"/>
        <w:keepNext/>
        <w:ind w:left="720"/>
        <w:jc w:val="center"/>
      </w:pPr>
      <w:r w:rsidRPr="009A25D2">
        <w:rPr>
          <w:noProof/>
          <w:rtl/>
          <w:lang w:val="en-US" w:bidi="ar-SA"/>
        </w:rPr>
        <w:drawing>
          <wp:inline distT="0" distB="0" distL="0" distR="0" wp14:anchorId="77F13043" wp14:editId="7AD58029">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14:paraId="61511073" w14:textId="77777777"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14:paraId="7DF0ED1B" w14:textId="77777777" w:rsidR="00DF7763" w:rsidRDefault="00DF7763" w:rsidP="009F2BE7">
      <w:pPr>
        <w:pStyle w:val="af5"/>
        <w:numPr>
          <w:ilvl w:val="0"/>
          <w:numId w:val="28"/>
        </w:numPr>
      </w:pPr>
      <w:r>
        <w:rPr>
          <w:rFonts w:hint="cs"/>
          <w:rtl/>
        </w:rPr>
        <w:t>حالات الاستخدام الخاصة بالمستخدم المسجل</w:t>
      </w:r>
    </w:p>
    <w:p w14:paraId="1EC52324" w14:textId="77777777" w:rsidR="00373263" w:rsidRDefault="004E51F1" w:rsidP="00373263">
      <w:pPr>
        <w:pStyle w:val="af5"/>
        <w:keepNext/>
        <w:jc w:val="center"/>
      </w:pPr>
      <w:r w:rsidRPr="004E51F1">
        <w:rPr>
          <w:noProof/>
          <w:rtl/>
          <w:lang w:val="en-US" w:bidi="ar-SA"/>
        </w:rPr>
        <w:drawing>
          <wp:inline distT="0" distB="0" distL="0" distR="0" wp14:anchorId="6BA28E9E" wp14:editId="564628A0">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14:paraId="0BE1D926" w14:textId="77777777"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14:paraId="72543BB4" w14:textId="77777777" w:rsidR="0072455B" w:rsidRPr="0072455B" w:rsidRDefault="0072455B" w:rsidP="0072455B">
      <w:pPr>
        <w:pStyle w:val="af5"/>
        <w:rPr>
          <w:lang w:val="en-US"/>
        </w:rPr>
      </w:pPr>
    </w:p>
    <w:p w14:paraId="24834B5F" w14:textId="77777777" w:rsidR="00DF7763" w:rsidRDefault="00DF7763" w:rsidP="00373263">
      <w:pPr>
        <w:pStyle w:val="af5"/>
        <w:numPr>
          <w:ilvl w:val="0"/>
          <w:numId w:val="13"/>
        </w:numPr>
      </w:pPr>
      <w:r>
        <w:rPr>
          <w:rFonts w:hint="cs"/>
          <w:rtl/>
        </w:rPr>
        <w:lastRenderedPageBreak/>
        <w:t>حالات الاستخدام الخاصة بمدير النظام</w:t>
      </w:r>
    </w:p>
    <w:p w14:paraId="5BEF5367" w14:textId="77777777" w:rsidR="00373263" w:rsidRDefault="00583CFE" w:rsidP="00373263">
      <w:pPr>
        <w:pStyle w:val="af5"/>
        <w:keepNext/>
        <w:ind w:left="720"/>
        <w:jc w:val="center"/>
      </w:pPr>
      <w:r w:rsidRPr="00583CFE">
        <w:rPr>
          <w:noProof/>
          <w:rtl/>
          <w:lang w:val="en-US" w:bidi="ar-SA"/>
        </w:rPr>
        <w:drawing>
          <wp:inline distT="0" distB="0" distL="0" distR="0" wp14:anchorId="5C916B3F" wp14:editId="51CC4A05">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14:paraId="075F72BC" w14:textId="77777777"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14:paraId="73C14161" w14:textId="77777777" w:rsidR="00373263" w:rsidRDefault="00373263" w:rsidP="00373263">
      <w:pPr>
        <w:pStyle w:val="af5"/>
        <w:numPr>
          <w:ilvl w:val="0"/>
          <w:numId w:val="13"/>
        </w:numPr>
      </w:pPr>
      <w:r>
        <w:rPr>
          <w:rFonts w:hint="cs"/>
          <w:rtl/>
        </w:rPr>
        <w:t>حالات الاستخدام التي يفعلها الزمن</w:t>
      </w:r>
    </w:p>
    <w:p w14:paraId="57F61116" w14:textId="77777777" w:rsidR="00373263" w:rsidRPr="00373263" w:rsidRDefault="00373263" w:rsidP="00373263">
      <w:pPr>
        <w:pStyle w:val="af5"/>
        <w:rPr>
          <w:lang w:val="en-US"/>
        </w:rPr>
      </w:pPr>
    </w:p>
    <w:p w14:paraId="15FA53BC" w14:textId="77777777" w:rsidR="00373263" w:rsidRDefault="00373263" w:rsidP="00373263">
      <w:pPr>
        <w:pStyle w:val="af5"/>
        <w:keepNext/>
        <w:ind w:left="720"/>
        <w:jc w:val="center"/>
      </w:pPr>
      <w:r w:rsidRPr="00373263">
        <w:rPr>
          <w:noProof/>
          <w:rtl/>
          <w:lang w:val="en-US" w:bidi="ar-SA"/>
        </w:rPr>
        <w:drawing>
          <wp:inline distT="0" distB="0" distL="0" distR="0" wp14:anchorId="25407E81" wp14:editId="3641E8CA">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14:paraId="3F6B0580" w14:textId="77777777"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14:paraId="07BECDCE" w14:textId="77777777" w:rsidR="006B7A34" w:rsidRDefault="006B7A34" w:rsidP="006B7A34">
      <w:pPr>
        <w:pStyle w:val="af5"/>
        <w:rPr>
          <w:rtl/>
          <w:lang w:val="en-US"/>
        </w:rPr>
      </w:pPr>
    </w:p>
    <w:p w14:paraId="3DEA0432" w14:textId="77777777" w:rsidR="006B7A34" w:rsidRDefault="006B7A34" w:rsidP="006B7A34">
      <w:pPr>
        <w:pStyle w:val="af5"/>
        <w:rPr>
          <w:rtl/>
          <w:lang w:val="en-US"/>
        </w:rPr>
      </w:pPr>
    </w:p>
    <w:p w14:paraId="55AFBA05" w14:textId="77777777" w:rsidR="006B7A34" w:rsidRDefault="006B7A34" w:rsidP="006B7A34">
      <w:pPr>
        <w:pStyle w:val="af5"/>
        <w:rPr>
          <w:rtl/>
          <w:lang w:val="en-US"/>
        </w:rPr>
      </w:pPr>
    </w:p>
    <w:p w14:paraId="51803313" w14:textId="77777777" w:rsidR="006B7A34" w:rsidRPr="006B7A34" w:rsidRDefault="006B7A34" w:rsidP="006B7A34">
      <w:pPr>
        <w:pStyle w:val="af5"/>
        <w:rPr>
          <w:rtl/>
          <w:lang w:val="en-US"/>
        </w:rPr>
      </w:pPr>
    </w:p>
    <w:p w14:paraId="3E3430E6" w14:textId="77777777" w:rsidR="00E62AC8" w:rsidRDefault="00E62AC8" w:rsidP="00B512AB">
      <w:pPr>
        <w:pStyle w:val="12"/>
      </w:pPr>
      <w:bookmarkStart w:id="79" w:name="_Toc196579545"/>
      <w:r>
        <w:lastRenderedPageBreak/>
        <w:t>-4.1</w:t>
      </w:r>
      <w:r w:rsidR="00BB647F">
        <w:rPr>
          <w:rtl/>
        </w:rPr>
        <w:t xml:space="preserve"> </w:t>
      </w:r>
      <w:r w:rsidR="00BB647F">
        <w:rPr>
          <w:rFonts w:hint="cs"/>
          <w:rtl/>
        </w:rPr>
        <w:t>السرد النصي لحالات الاستخدام</w:t>
      </w:r>
      <w:bookmarkEnd w:id="79"/>
    </w:p>
    <w:p w14:paraId="7344CEF4" w14:textId="77777777"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14:paraId="31C459F5" w14:textId="77777777"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14:paraId="44D27F25" w14:textId="77777777" w:rsidTr="00873425">
        <w:tc>
          <w:tcPr>
            <w:tcW w:w="9350" w:type="dxa"/>
            <w:gridSpan w:val="2"/>
            <w:shd w:val="clear" w:color="auto" w:fill="B2A1C7" w:themeFill="accent4" w:themeFillTint="99"/>
          </w:tcPr>
          <w:p w14:paraId="54BBD475" w14:textId="77777777"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14:paraId="4C71AE6F" w14:textId="77777777" w:rsidTr="00873425">
        <w:tc>
          <w:tcPr>
            <w:tcW w:w="2963" w:type="dxa"/>
            <w:shd w:val="clear" w:color="auto" w:fill="CCC0D9" w:themeFill="accent4" w:themeFillTint="66"/>
          </w:tcPr>
          <w:p w14:paraId="5A6484D5" w14:textId="77777777" w:rsidR="004E51F1" w:rsidRDefault="004E51F1" w:rsidP="00873425">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14:paraId="5D48C9C7" w14:textId="77777777" w:rsidR="004E51F1" w:rsidRDefault="004E51F1" w:rsidP="00873425">
            <w:pPr>
              <w:pStyle w:val="af5"/>
              <w:rPr>
                <w:rtl/>
              </w:rPr>
            </w:pPr>
            <w:r>
              <w:rPr>
                <w:rFonts w:hint="cs"/>
                <w:rtl/>
              </w:rPr>
              <w:t>الزمن</w:t>
            </w:r>
          </w:p>
        </w:tc>
      </w:tr>
      <w:tr w:rsidR="004E51F1" w14:paraId="4712F9F7" w14:textId="77777777" w:rsidTr="00873425">
        <w:tc>
          <w:tcPr>
            <w:tcW w:w="2963" w:type="dxa"/>
            <w:shd w:val="clear" w:color="auto" w:fill="CCC0D9" w:themeFill="accent4" w:themeFillTint="66"/>
          </w:tcPr>
          <w:p w14:paraId="403DBBAE" w14:textId="77777777"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14:paraId="1B55D682" w14:textId="77777777" w:rsidR="004E51F1" w:rsidRPr="00F00948" w:rsidRDefault="004E51F1" w:rsidP="00873425">
            <w:pPr>
              <w:pStyle w:val="1"/>
              <w:ind w:left="540" w:hanging="360"/>
              <w:rPr>
                <w:rtl/>
              </w:rPr>
            </w:pPr>
            <w:proofErr w:type="spellStart"/>
            <w:r>
              <w:rPr>
                <w:rFonts w:hint="cs"/>
                <w:rtl/>
              </w:rPr>
              <w:t>لايوجد</w:t>
            </w:r>
            <w:proofErr w:type="spellEnd"/>
            <w:r>
              <w:rPr>
                <w:rFonts w:hint="cs"/>
                <w:rtl/>
              </w:rPr>
              <w:t>.</w:t>
            </w:r>
          </w:p>
        </w:tc>
      </w:tr>
      <w:tr w:rsidR="004E51F1" w14:paraId="5297EF01" w14:textId="77777777" w:rsidTr="00873425">
        <w:tc>
          <w:tcPr>
            <w:tcW w:w="2963" w:type="dxa"/>
            <w:shd w:val="clear" w:color="auto" w:fill="CCC0D9" w:themeFill="accent4" w:themeFillTint="66"/>
          </w:tcPr>
          <w:p w14:paraId="3E0C502C" w14:textId="77777777"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14:paraId="796C80D9" w14:textId="77777777"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14:paraId="6E21AB0D" w14:textId="77777777" w:rsidTr="00873425">
        <w:tc>
          <w:tcPr>
            <w:tcW w:w="2963" w:type="dxa"/>
            <w:shd w:val="clear" w:color="auto" w:fill="CCC0D9" w:themeFill="accent4" w:themeFillTint="66"/>
          </w:tcPr>
          <w:p w14:paraId="29B8E20A" w14:textId="77777777"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14:paraId="34C469F5" w14:textId="77777777"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14:paraId="1CAC03C4" w14:textId="77777777" w:rsidR="004E51F1" w:rsidRPr="0015081C" w:rsidRDefault="004E51F1" w:rsidP="004E51F1">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14:paraId="0E193B5E" w14:textId="77777777"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14:paraId="79072B5C" w14:textId="77777777"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14:paraId="3BADC2B5" w14:textId="77777777" w:rsidTr="00873425">
        <w:tc>
          <w:tcPr>
            <w:tcW w:w="4674" w:type="dxa"/>
            <w:shd w:val="clear" w:color="auto" w:fill="B2A1C7" w:themeFill="accent4" w:themeFillTint="99"/>
          </w:tcPr>
          <w:p w14:paraId="23175AB1" w14:textId="77777777"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14:paraId="51FEEBED" w14:textId="77777777"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14:paraId="33F18BE7" w14:textId="77777777" w:rsidTr="00873425">
        <w:tc>
          <w:tcPr>
            <w:tcW w:w="4674" w:type="dxa"/>
            <w:shd w:val="clear" w:color="auto" w:fill="E5DFEC" w:themeFill="accent4" w:themeFillTint="33"/>
          </w:tcPr>
          <w:p w14:paraId="14136AE7" w14:textId="77777777" w:rsidR="004E51F1" w:rsidRDefault="004E51F1" w:rsidP="00873425">
            <w:pPr>
              <w:pStyle w:val="af5"/>
              <w:rPr>
                <w:rtl/>
              </w:rPr>
            </w:pPr>
          </w:p>
        </w:tc>
        <w:tc>
          <w:tcPr>
            <w:tcW w:w="4676" w:type="dxa"/>
            <w:shd w:val="clear" w:color="auto" w:fill="E5DFEC" w:themeFill="accent4" w:themeFillTint="33"/>
          </w:tcPr>
          <w:p w14:paraId="47F8EEE4" w14:textId="77777777" w:rsidR="004E51F1" w:rsidRDefault="004E51F1" w:rsidP="009F2BE7">
            <w:pPr>
              <w:pStyle w:val="1"/>
              <w:numPr>
                <w:ilvl w:val="0"/>
                <w:numId w:val="29"/>
              </w:numPr>
              <w:rPr>
                <w:rtl/>
              </w:rPr>
            </w:pPr>
            <w:r>
              <w:rPr>
                <w:rFonts w:hint="cs"/>
                <w:rtl/>
              </w:rPr>
              <w:t>يبدأ عملية جدولة الحدث.</w:t>
            </w:r>
          </w:p>
        </w:tc>
      </w:tr>
      <w:tr w:rsidR="004E51F1" w:rsidRPr="00F00948" w14:paraId="173B4794" w14:textId="77777777" w:rsidTr="00873425">
        <w:tc>
          <w:tcPr>
            <w:tcW w:w="4674" w:type="dxa"/>
            <w:shd w:val="clear" w:color="auto" w:fill="CCC0D9" w:themeFill="accent4" w:themeFillTint="66"/>
          </w:tcPr>
          <w:p w14:paraId="5490E60C" w14:textId="77777777"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14:paraId="55D63EFD" w14:textId="77777777" w:rsidR="004E51F1" w:rsidRPr="00F00948" w:rsidRDefault="004E51F1" w:rsidP="00873425">
            <w:pPr>
              <w:pStyle w:val="1"/>
              <w:numPr>
                <w:ilvl w:val="0"/>
                <w:numId w:val="0"/>
              </w:numPr>
              <w:tabs>
                <w:tab w:val="clear" w:pos="360"/>
              </w:tabs>
              <w:ind w:left="720"/>
              <w:rPr>
                <w:rtl/>
              </w:rPr>
            </w:pPr>
          </w:p>
        </w:tc>
      </w:tr>
      <w:tr w:rsidR="004E51F1" w14:paraId="058E9679" w14:textId="77777777" w:rsidTr="00873425">
        <w:tc>
          <w:tcPr>
            <w:tcW w:w="4674" w:type="dxa"/>
            <w:shd w:val="clear" w:color="auto" w:fill="E5DFEC" w:themeFill="accent4" w:themeFillTint="33"/>
          </w:tcPr>
          <w:p w14:paraId="5835C02C" w14:textId="77777777"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14:paraId="211A35CC" w14:textId="77777777" w:rsidR="004E51F1" w:rsidRDefault="004E51F1" w:rsidP="004E51F1">
            <w:pPr>
              <w:pStyle w:val="1"/>
              <w:numPr>
                <w:ilvl w:val="0"/>
                <w:numId w:val="0"/>
              </w:numPr>
              <w:ind w:left="720"/>
              <w:rPr>
                <w:rtl/>
              </w:rPr>
            </w:pPr>
          </w:p>
        </w:tc>
      </w:tr>
      <w:tr w:rsidR="004E51F1" w14:paraId="7BEF7783" w14:textId="77777777" w:rsidTr="00873425">
        <w:tc>
          <w:tcPr>
            <w:tcW w:w="4674" w:type="dxa"/>
            <w:shd w:val="clear" w:color="auto" w:fill="CCC0D9" w:themeFill="accent4" w:themeFillTint="66"/>
          </w:tcPr>
          <w:p w14:paraId="4A2F5EBF" w14:textId="77777777"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14:paraId="1652A779" w14:textId="77777777" w:rsidR="004E51F1" w:rsidRDefault="004E51F1" w:rsidP="00873425">
            <w:pPr>
              <w:pStyle w:val="1"/>
              <w:numPr>
                <w:ilvl w:val="0"/>
                <w:numId w:val="0"/>
              </w:numPr>
              <w:tabs>
                <w:tab w:val="clear" w:pos="360"/>
              </w:tabs>
              <w:ind w:left="720"/>
              <w:rPr>
                <w:rtl/>
              </w:rPr>
            </w:pPr>
          </w:p>
        </w:tc>
      </w:tr>
      <w:tr w:rsidR="004E51F1" w14:paraId="65380D82" w14:textId="77777777" w:rsidTr="00873425">
        <w:tc>
          <w:tcPr>
            <w:tcW w:w="4674" w:type="dxa"/>
            <w:shd w:val="clear" w:color="auto" w:fill="E5DFEC" w:themeFill="accent4" w:themeFillTint="33"/>
          </w:tcPr>
          <w:p w14:paraId="2CC8E363" w14:textId="77777777"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14:paraId="31C81E1D" w14:textId="77777777" w:rsidR="004E51F1" w:rsidRDefault="004E51F1" w:rsidP="0095362A">
            <w:pPr>
              <w:pStyle w:val="1"/>
              <w:numPr>
                <w:ilvl w:val="0"/>
                <w:numId w:val="0"/>
              </w:numPr>
              <w:ind w:left="187"/>
              <w:rPr>
                <w:rtl/>
              </w:rPr>
            </w:pPr>
          </w:p>
        </w:tc>
      </w:tr>
      <w:tr w:rsidR="0095362A" w14:paraId="5C374813" w14:textId="77777777" w:rsidTr="0095362A">
        <w:tc>
          <w:tcPr>
            <w:tcW w:w="4674" w:type="dxa"/>
            <w:shd w:val="clear" w:color="auto" w:fill="E5DFEC" w:themeFill="accent4" w:themeFillTint="33"/>
          </w:tcPr>
          <w:p w14:paraId="326B1F4D" w14:textId="77777777"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14:paraId="529C961A" w14:textId="77777777" w:rsidR="0095362A" w:rsidRDefault="0095362A" w:rsidP="0095362A">
            <w:pPr>
              <w:pStyle w:val="1"/>
              <w:numPr>
                <w:ilvl w:val="0"/>
                <w:numId w:val="0"/>
              </w:numPr>
              <w:ind w:left="187"/>
              <w:rPr>
                <w:rtl/>
              </w:rPr>
            </w:pPr>
          </w:p>
        </w:tc>
      </w:tr>
    </w:tbl>
    <w:p w14:paraId="4FD4D891" w14:textId="77777777" w:rsidR="004E51F1" w:rsidRDefault="004E51F1" w:rsidP="004E51F1">
      <w:pPr>
        <w:pStyle w:val="afff0"/>
        <w:rPr>
          <w:rtl/>
        </w:rPr>
      </w:pPr>
      <w:r>
        <w:rPr>
          <w:rFonts w:hint="cs"/>
          <w:rtl/>
        </w:rPr>
        <w:lastRenderedPageBreak/>
        <w:t>المسارات البديلة</w:t>
      </w:r>
    </w:p>
    <w:p w14:paraId="33852072" w14:textId="77777777"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14:paraId="153A933A" w14:textId="77777777" w:rsidR="004E51F1" w:rsidRDefault="004E51F1" w:rsidP="004E51F1">
      <w:pPr>
        <w:pStyle w:val="afff0"/>
        <w:rPr>
          <w:rtl/>
        </w:rPr>
      </w:pPr>
      <w:r>
        <w:rPr>
          <w:rFonts w:hint="cs"/>
          <w:rtl/>
        </w:rPr>
        <w:t xml:space="preserve">المسارات الخاطئة </w:t>
      </w:r>
    </w:p>
    <w:p w14:paraId="032EDB6F" w14:textId="77777777"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14:paraId="37A4F01D" w14:textId="77777777" w:rsidR="00210EC8" w:rsidRPr="0095362A" w:rsidRDefault="00210EC8" w:rsidP="00210EC8">
      <w:pPr>
        <w:pStyle w:val="af5"/>
        <w:rPr>
          <w:rtl/>
          <w:lang w:val="en-US"/>
        </w:rPr>
      </w:pPr>
    </w:p>
    <w:p w14:paraId="4D9C6A9E" w14:textId="77777777"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14:paraId="6592A284" w14:textId="77777777" w:rsidTr="006B7A34">
        <w:tc>
          <w:tcPr>
            <w:tcW w:w="9350" w:type="dxa"/>
            <w:gridSpan w:val="2"/>
            <w:shd w:val="clear" w:color="auto" w:fill="B2A1C7" w:themeFill="accent4" w:themeFillTint="99"/>
          </w:tcPr>
          <w:p w14:paraId="04B31754" w14:textId="77777777"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14:paraId="5B748DDE" w14:textId="77777777" w:rsidTr="006B7A34">
        <w:tc>
          <w:tcPr>
            <w:tcW w:w="2963" w:type="dxa"/>
            <w:shd w:val="clear" w:color="auto" w:fill="CCC0D9" w:themeFill="accent4" w:themeFillTint="66"/>
          </w:tcPr>
          <w:p w14:paraId="45719A37" w14:textId="77777777" w:rsidR="007E64E8" w:rsidRDefault="007E64E8" w:rsidP="006B7A34">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14:paraId="3235F7EA" w14:textId="77777777" w:rsidR="007E64E8" w:rsidRDefault="006B7A34" w:rsidP="006B7A34">
            <w:pPr>
              <w:pStyle w:val="af5"/>
              <w:rPr>
                <w:rtl/>
              </w:rPr>
            </w:pPr>
            <w:r>
              <w:rPr>
                <w:rFonts w:hint="cs"/>
                <w:rtl/>
              </w:rPr>
              <w:t>المستخدم المسجل</w:t>
            </w:r>
          </w:p>
        </w:tc>
      </w:tr>
      <w:tr w:rsidR="007E64E8" w14:paraId="7F7CBFF3" w14:textId="77777777" w:rsidTr="006B7A34">
        <w:tc>
          <w:tcPr>
            <w:tcW w:w="2963" w:type="dxa"/>
            <w:shd w:val="clear" w:color="auto" w:fill="CCC0D9" w:themeFill="accent4" w:themeFillTint="66"/>
          </w:tcPr>
          <w:p w14:paraId="217370E4" w14:textId="77777777"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14:paraId="64BE9C3D" w14:textId="77777777"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14:paraId="1CC738F5" w14:textId="77777777" w:rsidTr="006B7A34">
        <w:tc>
          <w:tcPr>
            <w:tcW w:w="2963" w:type="dxa"/>
            <w:shd w:val="clear" w:color="auto" w:fill="CCC0D9" w:themeFill="accent4" w:themeFillTint="66"/>
          </w:tcPr>
          <w:p w14:paraId="6FDCCDC7" w14:textId="77777777"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14:paraId="04CF38EB" w14:textId="77777777"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14:paraId="23CCB713" w14:textId="77777777" w:rsidTr="006B7A34">
        <w:tc>
          <w:tcPr>
            <w:tcW w:w="2963" w:type="dxa"/>
            <w:shd w:val="clear" w:color="auto" w:fill="CCC0D9" w:themeFill="accent4" w:themeFillTint="66"/>
          </w:tcPr>
          <w:p w14:paraId="21E0E194" w14:textId="77777777"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14:paraId="4B3AA4AF" w14:textId="77777777"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14:paraId="7F982426" w14:textId="77777777" w:rsidR="007E64E8" w:rsidRPr="0015081C" w:rsidRDefault="007E64E8" w:rsidP="007E64E8">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14:paraId="0AAFB441" w14:textId="77777777"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14:paraId="11A2CB34" w14:textId="77777777"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14:paraId="67710248" w14:textId="77777777" w:rsidTr="006B7A34">
        <w:tc>
          <w:tcPr>
            <w:tcW w:w="4674" w:type="dxa"/>
            <w:shd w:val="clear" w:color="auto" w:fill="B2A1C7" w:themeFill="accent4" w:themeFillTint="99"/>
          </w:tcPr>
          <w:p w14:paraId="2D5A361A" w14:textId="77777777"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14:paraId="78DA3D5D" w14:textId="77777777"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14:paraId="441C7341" w14:textId="77777777" w:rsidTr="006B7A34">
        <w:tc>
          <w:tcPr>
            <w:tcW w:w="4674" w:type="dxa"/>
            <w:shd w:val="clear" w:color="auto" w:fill="E5DFEC" w:themeFill="accent4" w:themeFillTint="33"/>
          </w:tcPr>
          <w:p w14:paraId="75717AC4" w14:textId="77777777" w:rsidR="007E64E8" w:rsidRDefault="007E64E8" w:rsidP="006B7A34">
            <w:pPr>
              <w:pStyle w:val="af5"/>
              <w:rPr>
                <w:rtl/>
              </w:rPr>
            </w:pPr>
          </w:p>
        </w:tc>
        <w:tc>
          <w:tcPr>
            <w:tcW w:w="4676" w:type="dxa"/>
            <w:shd w:val="clear" w:color="auto" w:fill="E5DFEC" w:themeFill="accent4" w:themeFillTint="33"/>
          </w:tcPr>
          <w:p w14:paraId="1D7F9FA6" w14:textId="77777777"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14:paraId="1AA63A8F" w14:textId="77777777" w:rsidTr="006B7A34">
        <w:tc>
          <w:tcPr>
            <w:tcW w:w="4674" w:type="dxa"/>
            <w:shd w:val="clear" w:color="auto" w:fill="CCC0D9" w:themeFill="accent4" w:themeFillTint="66"/>
          </w:tcPr>
          <w:p w14:paraId="127E5730" w14:textId="77777777"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14:paraId="13E3865C" w14:textId="77777777" w:rsidR="007E64E8" w:rsidRPr="00F00948" w:rsidRDefault="007E64E8" w:rsidP="00583CFE">
            <w:pPr>
              <w:pStyle w:val="1"/>
              <w:numPr>
                <w:ilvl w:val="0"/>
                <w:numId w:val="0"/>
              </w:numPr>
              <w:tabs>
                <w:tab w:val="clear" w:pos="360"/>
              </w:tabs>
              <w:ind w:left="720"/>
              <w:rPr>
                <w:rtl/>
              </w:rPr>
            </w:pPr>
          </w:p>
        </w:tc>
      </w:tr>
      <w:tr w:rsidR="007E64E8" w14:paraId="01CF3CA0" w14:textId="77777777" w:rsidTr="006B7A34">
        <w:tc>
          <w:tcPr>
            <w:tcW w:w="4674" w:type="dxa"/>
            <w:shd w:val="clear" w:color="auto" w:fill="E5DFEC" w:themeFill="accent4" w:themeFillTint="33"/>
          </w:tcPr>
          <w:p w14:paraId="76215032" w14:textId="77777777" w:rsidR="007E64E8" w:rsidRDefault="007E64E8" w:rsidP="006B7A34">
            <w:pPr>
              <w:pStyle w:val="af5"/>
              <w:rPr>
                <w:rtl/>
              </w:rPr>
            </w:pPr>
          </w:p>
        </w:tc>
        <w:tc>
          <w:tcPr>
            <w:tcW w:w="4676" w:type="dxa"/>
            <w:shd w:val="clear" w:color="auto" w:fill="E5DFEC" w:themeFill="accent4" w:themeFillTint="33"/>
          </w:tcPr>
          <w:p w14:paraId="770E7C9B" w14:textId="77777777"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14:paraId="4B361A47" w14:textId="77777777" w:rsidTr="00583CFE">
        <w:tc>
          <w:tcPr>
            <w:tcW w:w="4674" w:type="dxa"/>
            <w:shd w:val="clear" w:color="auto" w:fill="CCC0D9" w:themeFill="accent4" w:themeFillTint="66"/>
          </w:tcPr>
          <w:p w14:paraId="06557269" w14:textId="77777777"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14:paraId="1712E70A" w14:textId="77777777" w:rsidR="00583CFE" w:rsidRDefault="00583CFE" w:rsidP="00583CFE">
            <w:pPr>
              <w:pStyle w:val="1"/>
              <w:numPr>
                <w:ilvl w:val="0"/>
                <w:numId w:val="0"/>
              </w:numPr>
              <w:tabs>
                <w:tab w:val="clear" w:pos="360"/>
              </w:tabs>
              <w:ind w:left="720"/>
              <w:rPr>
                <w:rtl/>
              </w:rPr>
            </w:pPr>
          </w:p>
        </w:tc>
      </w:tr>
      <w:tr w:rsidR="00583CFE" w14:paraId="4BFF8B15" w14:textId="77777777" w:rsidTr="006B7A34">
        <w:tc>
          <w:tcPr>
            <w:tcW w:w="4674" w:type="dxa"/>
            <w:shd w:val="clear" w:color="auto" w:fill="E5DFEC" w:themeFill="accent4" w:themeFillTint="33"/>
          </w:tcPr>
          <w:p w14:paraId="759AF476" w14:textId="77777777" w:rsidR="00583CFE" w:rsidRDefault="00583CFE" w:rsidP="00583CFE">
            <w:pPr>
              <w:pStyle w:val="af5"/>
              <w:ind w:left="720"/>
              <w:rPr>
                <w:rtl/>
              </w:rPr>
            </w:pPr>
          </w:p>
        </w:tc>
        <w:tc>
          <w:tcPr>
            <w:tcW w:w="4676" w:type="dxa"/>
            <w:shd w:val="clear" w:color="auto" w:fill="E5DFEC" w:themeFill="accent4" w:themeFillTint="33"/>
          </w:tcPr>
          <w:p w14:paraId="54A15325" w14:textId="77777777" w:rsidR="00583CFE" w:rsidRDefault="00583CFE" w:rsidP="0095362A">
            <w:pPr>
              <w:pStyle w:val="1"/>
              <w:numPr>
                <w:ilvl w:val="0"/>
                <w:numId w:val="7"/>
              </w:numPr>
              <w:rPr>
                <w:rtl/>
              </w:rPr>
            </w:pPr>
            <w:r>
              <w:rPr>
                <w:rFonts w:hint="cs"/>
                <w:rtl/>
              </w:rPr>
              <w:t>يستعرض الأحداث، وبعد ذلك ينهي عملية الاستعراض</w:t>
            </w:r>
          </w:p>
        </w:tc>
      </w:tr>
    </w:tbl>
    <w:p w14:paraId="258779E6" w14:textId="77777777" w:rsidR="007E64E8" w:rsidRDefault="007E64E8" w:rsidP="007E64E8">
      <w:pPr>
        <w:pStyle w:val="afff0"/>
        <w:rPr>
          <w:rtl/>
        </w:rPr>
      </w:pPr>
      <w:r>
        <w:rPr>
          <w:rFonts w:hint="cs"/>
          <w:rtl/>
        </w:rPr>
        <w:t>المسارات البديلة</w:t>
      </w:r>
    </w:p>
    <w:p w14:paraId="595C3B27" w14:textId="77777777"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14:paraId="7E818528" w14:textId="77777777" w:rsidTr="00873425">
        <w:tc>
          <w:tcPr>
            <w:tcW w:w="4674" w:type="dxa"/>
            <w:shd w:val="clear" w:color="auto" w:fill="E5DFEC" w:themeFill="accent4" w:themeFillTint="33"/>
          </w:tcPr>
          <w:p w14:paraId="425635C3" w14:textId="77777777" w:rsidR="00583CFE" w:rsidRDefault="00583CFE" w:rsidP="00873425">
            <w:pPr>
              <w:pStyle w:val="af5"/>
              <w:ind w:left="720"/>
              <w:rPr>
                <w:rtl/>
              </w:rPr>
            </w:pPr>
          </w:p>
        </w:tc>
        <w:tc>
          <w:tcPr>
            <w:tcW w:w="4676" w:type="dxa"/>
            <w:shd w:val="clear" w:color="auto" w:fill="E5DFEC" w:themeFill="accent4" w:themeFillTint="33"/>
          </w:tcPr>
          <w:p w14:paraId="00595794" w14:textId="77777777"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14:paraId="518327FB" w14:textId="77777777" w:rsidTr="00583CFE">
        <w:tc>
          <w:tcPr>
            <w:tcW w:w="4674" w:type="dxa"/>
            <w:shd w:val="clear" w:color="auto" w:fill="CCC0D9" w:themeFill="accent4" w:themeFillTint="66"/>
          </w:tcPr>
          <w:p w14:paraId="49DE38CF" w14:textId="77777777"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14:paraId="6D362700" w14:textId="77777777" w:rsidR="00583CFE" w:rsidRDefault="00583CFE" w:rsidP="00583CFE">
            <w:pPr>
              <w:pStyle w:val="1"/>
              <w:numPr>
                <w:ilvl w:val="0"/>
                <w:numId w:val="0"/>
              </w:numPr>
              <w:tabs>
                <w:tab w:val="clear" w:pos="360"/>
              </w:tabs>
              <w:ind w:left="720"/>
              <w:rPr>
                <w:rtl/>
              </w:rPr>
            </w:pPr>
          </w:p>
        </w:tc>
      </w:tr>
    </w:tbl>
    <w:p w14:paraId="2FA1A120" w14:textId="77777777" w:rsidR="007E64E8" w:rsidRDefault="004E51F1" w:rsidP="004E51F1">
      <w:pPr>
        <w:pStyle w:val="afff0"/>
        <w:rPr>
          <w:rtl/>
        </w:rPr>
      </w:pPr>
      <w:r>
        <w:rPr>
          <w:rFonts w:hint="cs"/>
          <w:rtl/>
        </w:rPr>
        <w:t xml:space="preserve">المسارات الخاطئة </w:t>
      </w:r>
    </w:p>
    <w:p w14:paraId="66AF1367" w14:textId="77777777" w:rsidR="004E51F1" w:rsidRDefault="004E51F1" w:rsidP="004E51F1">
      <w:pPr>
        <w:pStyle w:val="af5"/>
        <w:rPr>
          <w:rtl/>
        </w:rPr>
      </w:pPr>
      <w:r>
        <w:rPr>
          <w:rFonts w:hint="cs"/>
          <w:rtl/>
        </w:rPr>
        <w:t>لا يوجد.</w:t>
      </w:r>
    </w:p>
    <w:p w14:paraId="65883AE5" w14:textId="77777777"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14:paraId="0FAFE72C" w14:textId="77777777"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36485349" w14:textId="77777777"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14:paraId="177636D3"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6A4439AE" w14:textId="77777777" w:rsidR="00210EC8" w:rsidRDefault="00210EC8">
            <w:pPr>
              <w:pStyle w:val="af5"/>
            </w:pPr>
            <w:r>
              <w:rPr>
                <w:rtl/>
              </w:rPr>
              <w:t xml:space="preserve">الفاعلون </w:t>
            </w:r>
            <w:proofErr w:type="spellStart"/>
            <w:r>
              <w:rPr>
                <w:rtl/>
              </w:rPr>
              <w:t>الأوليون</w:t>
            </w:r>
            <w:proofErr w:type="spellEnd"/>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5665B8FA" w14:textId="77777777" w:rsidR="00210EC8" w:rsidRDefault="00210EC8">
            <w:pPr>
              <w:pStyle w:val="af5"/>
              <w:rPr>
                <w:rtl/>
              </w:rPr>
            </w:pPr>
            <w:r>
              <w:rPr>
                <w:rtl/>
              </w:rPr>
              <w:t>المستخدم المسجل</w:t>
            </w:r>
          </w:p>
        </w:tc>
      </w:tr>
      <w:tr w:rsidR="00210EC8" w14:paraId="79E24538"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2D21F4A0" w14:textId="77777777"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0AB26BE7" w14:textId="77777777"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14:paraId="21852E05"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78868068" w14:textId="77777777"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5AF91AC7" w14:textId="77777777" w:rsidR="00210EC8" w:rsidRDefault="00210EC8" w:rsidP="009F2BE7">
            <w:pPr>
              <w:pStyle w:val="1"/>
              <w:numPr>
                <w:ilvl w:val="0"/>
                <w:numId w:val="32"/>
              </w:numPr>
              <w:ind w:left="540"/>
              <w:rPr>
                <w:rtl/>
              </w:rPr>
            </w:pPr>
            <w:r>
              <w:rPr>
                <w:rtl/>
              </w:rPr>
              <w:t>لا يوجد.</w:t>
            </w:r>
          </w:p>
        </w:tc>
      </w:tr>
      <w:tr w:rsidR="00210EC8" w14:paraId="2689CD41" w14:textId="77777777"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0D43349C" w14:textId="77777777"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66460063" w14:textId="77777777"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14:paraId="0F93F0B0" w14:textId="77777777" w:rsidR="00FC217C" w:rsidRDefault="00FC217C" w:rsidP="00210EC8">
      <w:pPr>
        <w:pStyle w:val="afff0"/>
        <w:rPr>
          <w:u w:val="single"/>
          <w:rtl/>
        </w:rPr>
      </w:pPr>
    </w:p>
    <w:p w14:paraId="39853AA6" w14:textId="77777777" w:rsidR="00210EC8" w:rsidRDefault="00210EC8" w:rsidP="00210EC8">
      <w:pPr>
        <w:pStyle w:val="afff0"/>
        <w:rPr>
          <w:u w:val="single"/>
          <w:rtl/>
        </w:rPr>
      </w:pPr>
      <w:r>
        <w:rPr>
          <w:u w:val="single"/>
          <w:rtl/>
        </w:rPr>
        <w:t xml:space="preserve">سير </w:t>
      </w:r>
      <w:proofErr w:type="spellStart"/>
      <w:r>
        <w:rPr>
          <w:u w:val="single"/>
          <w:rtl/>
        </w:rPr>
        <w:t>الأحاث</w:t>
      </w:r>
      <w:proofErr w:type="spellEnd"/>
    </w:p>
    <w:p w14:paraId="4727BA50" w14:textId="77777777" w:rsidR="00210EC8" w:rsidRPr="00210EC8" w:rsidRDefault="00210EC8" w:rsidP="00210EC8">
      <w:pPr>
        <w:pStyle w:val="afff0"/>
        <w:rPr>
          <w:lang w:val="en-US"/>
        </w:rPr>
      </w:pPr>
      <w:r>
        <w:rPr>
          <w:rtl/>
        </w:rPr>
        <w:t xml:space="preserve">السيناريو الرئيسي الناجح – </w:t>
      </w:r>
      <w:r>
        <w:rPr>
          <w:lang w:val="en-US"/>
        </w:rPr>
        <w:t>Main Success scenario</w:t>
      </w:r>
    </w:p>
    <w:p w14:paraId="5A2357E4" w14:textId="77777777"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3677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14:paraId="208CA216"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18EFB4F3" w14:textId="77777777"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14:paraId="3EFD9011" w14:textId="77777777"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14:paraId="2F2093BE"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4E32EB86" w14:textId="77777777"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282631A" w14:textId="77777777" w:rsidR="00210EC8" w:rsidRDefault="00210EC8" w:rsidP="009F2BE7">
            <w:pPr>
              <w:pStyle w:val="1"/>
              <w:numPr>
                <w:ilvl w:val="0"/>
                <w:numId w:val="33"/>
              </w:numPr>
              <w:rPr>
                <w:rtl/>
              </w:rPr>
            </w:pPr>
            <w:r>
              <w:rPr>
                <w:rtl/>
              </w:rPr>
              <w:t>يقوم المستخدم ببدء عملية الاستعراض</w:t>
            </w:r>
          </w:p>
        </w:tc>
      </w:tr>
      <w:tr w:rsidR="00210EC8" w14:paraId="09F8658E"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0FD0BBD0" w14:textId="77777777"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55C1E198" w14:textId="77777777" w:rsidR="00210EC8" w:rsidRDefault="00210EC8">
            <w:pPr>
              <w:pStyle w:val="1"/>
              <w:numPr>
                <w:ilvl w:val="0"/>
                <w:numId w:val="0"/>
              </w:numPr>
              <w:tabs>
                <w:tab w:val="clear" w:pos="360"/>
                <w:tab w:val="left" w:pos="720"/>
              </w:tabs>
              <w:ind w:left="720"/>
              <w:rPr>
                <w:rtl/>
              </w:rPr>
            </w:pPr>
          </w:p>
        </w:tc>
      </w:tr>
      <w:tr w:rsidR="00210EC8" w14:paraId="15AF1E2C"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95CAA31" w14:textId="77777777"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2F9D6B8" w14:textId="77777777" w:rsidR="00210EC8" w:rsidRDefault="00210EC8" w:rsidP="009F2BE7">
            <w:pPr>
              <w:pStyle w:val="1"/>
              <w:numPr>
                <w:ilvl w:val="0"/>
                <w:numId w:val="33"/>
              </w:numPr>
              <w:rPr>
                <w:rtl/>
              </w:rPr>
            </w:pPr>
            <w:r>
              <w:rPr>
                <w:rFonts w:hint="cs"/>
                <w:rtl/>
              </w:rPr>
              <w:t>ينهي المستخدم عملية الاستعراض</w:t>
            </w:r>
            <w:r>
              <w:rPr>
                <w:rtl/>
              </w:rPr>
              <w:t>.</w:t>
            </w:r>
          </w:p>
        </w:tc>
      </w:tr>
    </w:tbl>
    <w:p w14:paraId="7A2542D7" w14:textId="77777777" w:rsidR="00210EC8" w:rsidRDefault="00210EC8" w:rsidP="00210EC8">
      <w:pPr>
        <w:pStyle w:val="afff0"/>
        <w:rPr>
          <w:rtl/>
        </w:rPr>
      </w:pPr>
      <w:r>
        <w:rPr>
          <w:rtl/>
        </w:rPr>
        <w:t>المسارات البديلة</w:t>
      </w:r>
    </w:p>
    <w:p w14:paraId="02822F8A" w14:textId="77777777"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14:paraId="27A8426D"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5766774E" w14:textId="77777777"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10FBD1B2" w14:textId="77777777"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14:paraId="05C61076"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7D09223D" w14:textId="77777777"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62738BC6" w14:textId="77777777" w:rsidR="00210EC8" w:rsidRDefault="00210EC8">
            <w:pPr>
              <w:pStyle w:val="1"/>
              <w:numPr>
                <w:ilvl w:val="0"/>
                <w:numId w:val="0"/>
              </w:numPr>
              <w:tabs>
                <w:tab w:val="clear" w:pos="360"/>
                <w:tab w:val="left" w:pos="720"/>
              </w:tabs>
              <w:ind w:left="720"/>
              <w:rPr>
                <w:rtl/>
              </w:rPr>
            </w:pPr>
          </w:p>
        </w:tc>
      </w:tr>
      <w:tr w:rsidR="00210EC8" w14:paraId="53A51B14" w14:textId="77777777"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A723711" w14:textId="77777777"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2AB7437F" w14:textId="77777777"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14:paraId="1707A795" w14:textId="77777777"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00CB419" w14:textId="77777777"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265D0CB" w14:textId="77777777" w:rsidR="00210EC8" w:rsidRDefault="00210EC8" w:rsidP="00210EC8">
            <w:pPr>
              <w:pStyle w:val="1"/>
              <w:numPr>
                <w:ilvl w:val="0"/>
                <w:numId w:val="0"/>
              </w:numPr>
              <w:tabs>
                <w:tab w:val="clear" w:pos="360"/>
                <w:tab w:val="left" w:pos="720"/>
              </w:tabs>
              <w:ind w:left="720"/>
              <w:rPr>
                <w:rtl/>
              </w:rPr>
            </w:pPr>
          </w:p>
        </w:tc>
      </w:tr>
      <w:tr w:rsidR="00210EC8" w14:paraId="136C1D97" w14:textId="77777777"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1BB4CA3A" w14:textId="77777777"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01BEE537" w14:textId="77777777"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14:paraId="35B7DC96" w14:textId="77777777" w:rsidR="00210EC8" w:rsidRDefault="00210EC8" w:rsidP="00210EC8">
      <w:pPr>
        <w:pStyle w:val="af5"/>
        <w:rPr>
          <w:rtl/>
          <w:lang w:val="en-US"/>
        </w:rPr>
      </w:pPr>
    </w:p>
    <w:p w14:paraId="69962FD8" w14:textId="77777777"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14:paraId="74D8F8A6"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14:paraId="41B66B01" w14:textId="77777777"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14:paraId="0E33D0AB" w14:textId="77777777"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14:paraId="721B1E6F"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14:paraId="42C7F1EA" w14:textId="77777777"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0B98705C" w14:textId="77777777" w:rsidR="00210EC8" w:rsidRDefault="00210EC8" w:rsidP="00FC217C">
            <w:pPr>
              <w:pStyle w:val="1"/>
              <w:numPr>
                <w:ilvl w:val="0"/>
                <w:numId w:val="0"/>
              </w:numPr>
              <w:tabs>
                <w:tab w:val="clear" w:pos="360"/>
                <w:tab w:val="left" w:pos="720"/>
              </w:tabs>
              <w:ind w:left="720"/>
              <w:rPr>
                <w:rtl/>
              </w:rPr>
            </w:pPr>
          </w:p>
        </w:tc>
      </w:tr>
      <w:tr w:rsidR="00210EC8" w14:paraId="18D534D5"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156B7E30" w14:textId="77777777"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57D4C6A3" w14:textId="77777777"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14:paraId="3C6F4444"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46588C25" w14:textId="77777777"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4E054D32" w14:textId="77777777" w:rsidR="00210EC8" w:rsidRDefault="00210EC8" w:rsidP="00873425">
            <w:pPr>
              <w:pStyle w:val="1"/>
              <w:numPr>
                <w:ilvl w:val="0"/>
                <w:numId w:val="0"/>
              </w:numPr>
              <w:tabs>
                <w:tab w:val="clear" w:pos="360"/>
                <w:tab w:val="left" w:pos="720"/>
              </w:tabs>
              <w:ind w:left="720"/>
              <w:rPr>
                <w:rtl/>
              </w:rPr>
            </w:pPr>
          </w:p>
        </w:tc>
      </w:tr>
      <w:tr w:rsidR="00210EC8" w14:paraId="1AC85627" w14:textId="77777777"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139ABB06" w14:textId="77777777"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14:paraId="3205923F" w14:textId="77777777"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14:paraId="129DD2CA" w14:textId="77777777" w:rsidR="00210EC8" w:rsidRDefault="00210EC8" w:rsidP="00210EC8">
      <w:pPr>
        <w:pStyle w:val="afff0"/>
        <w:rPr>
          <w:rtl/>
        </w:rPr>
      </w:pPr>
      <w:r>
        <w:rPr>
          <w:rtl/>
        </w:rPr>
        <w:t xml:space="preserve">المسارات الخاطئة </w:t>
      </w:r>
    </w:p>
    <w:p w14:paraId="4BAC40D6" w14:textId="77777777" w:rsidR="0095362A" w:rsidRPr="004E51F1" w:rsidRDefault="00FC217C" w:rsidP="00FC217C">
      <w:pPr>
        <w:pStyle w:val="af5"/>
        <w:rPr>
          <w:rtl/>
        </w:rPr>
      </w:pPr>
      <w:r>
        <w:rPr>
          <w:rtl/>
        </w:rPr>
        <w:t>لا يوجد</w:t>
      </w:r>
      <w:r>
        <w:rPr>
          <w:rFonts w:hint="cs"/>
          <w:rtl/>
        </w:rPr>
        <w:t>.</w:t>
      </w:r>
    </w:p>
    <w:p w14:paraId="2A402716" w14:textId="77777777" w:rsidR="00BA7726" w:rsidRPr="00BA7726" w:rsidRDefault="00BA7726" w:rsidP="00B512AB">
      <w:pPr>
        <w:pStyle w:val="12"/>
        <w:rPr>
          <w:rtl/>
          <w:lang w:val="en-US"/>
        </w:rPr>
      </w:pPr>
      <w:bookmarkStart w:id="80" w:name="_Toc196579546"/>
      <w:r>
        <w:lastRenderedPageBreak/>
        <w:t>-4.1</w:t>
      </w:r>
      <w:r>
        <w:rPr>
          <w:rtl/>
        </w:rPr>
        <w:t xml:space="preserve"> </w:t>
      </w:r>
      <w:r w:rsidR="00DF7763">
        <w:rPr>
          <w:rFonts w:hint="cs"/>
          <w:rtl/>
        </w:rPr>
        <w:t>العلاقات بين الفاعلين</w:t>
      </w:r>
      <w:bookmarkEnd w:id="80"/>
    </w:p>
    <w:p w14:paraId="7A284C8F" w14:textId="77777777" w:rsidR="00BA7726" w:rsidRDefault="00DF7763" w:rsidP="00BA7726">
      <w:pPr>
        <w:pStyle w:val="af5"/>
        <w:rPr>
          <w:rtl/>
        </w:rPr>
      </w:pPr>
      <w:r>
        <w:rPr>
          <w:rFonts w:hint="cs"/>
          <w:rtl/>
        </w:rPr>
        <w:t>يوضح المخطط أدناه العلاقات بين الفاعلين في هذا النظام.</w:t>
      </w:r>
    </w:p>
    <w:p w14:paraId="770DF46B" w14:textId="77777777" w:rsidR="00DF7763" w:rsidRDefault="00DF7763" w:rsidP="00DF7763">
      <w:pPr>
        <w:pStyle w:val="af5"/>
        <w:keepNext/>
        <w:jc w:val="center"/>
      </w:pPr>
      <w:r w:rsidRPr="00DF7763">
        <w:rPr>
          <w:noProof/>
          <w:rtl/>
          <w:lang w:val="en-US" w:bidi="ar-SA"/>
        </w:rPr>
        <w:drawing>
          <wp:inline distT="0" distB="0" distL="0" distR="0" wp14:anchorId="198C63A1" wp14:editId="39D6CD96">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14:paraId="6D66B16B" w14:textId="77777777"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9</w:t>
      </w:r>
      <w:r>
        <w:rPr>
          <w:rtl/>
        </w:rPr>
        <w:fldChar w:fldCharType="end"/>
      </w:r>
      <w:r>
        <w:rPr>
          <w:rFonts w:hint="cs"/>
          <w:rtl/>
        </w:rPr>
        <w:t>: العلاقات بين الفاعلين.</w:t>
      </w:r>
    </w:p>
    <w:p w14:paraId="17B13C27" w14:textId="77777777" w:rsidR="00E11182" w:rsidRDefault="00E11182" w:rsidP="00E11182">
      <w:pPr>
        <w:pStyle w:val="af5"/>
        <w:rPr>
          <w:rtl/>
          <w:lang w:val="en-US"/>
        </w:rPr>
      </w:pPr>
    </w:p>
    <w:p w14:paraId="055D5566" w14:textId="77777777" w:rsidR="00E11182" w:rsidRDefault="00E11182" w:rsidP="00E11182">
      <w:pPr>
        <w:pStyle w:val="af5"/>
        <w:rPr>
          <w:rtl/>
          <w:lang w:val="en-US"/>
        </w:rPr>
      </w:pPr>
    </w:p>
    <w:p w14:paraId="68A1EA7E" w14:textId="77777777" w:rsidR="00E11182" w:rsidRDefault="00E11182" w:rsidP="00E11182">
      <w:pPr>
        <w:pStyle w:val="af5"/>
        <w:rPr>
          <w:rtl/>
          <w:lang w:val="en-US"/>
        </w:rPr>
      </w:pPr>
    </w:p>
    <w:p w14:paraId="26ADC5B5" w14:textId="77777777" w:rsidR="00E11182" w:rsidRDefault="00E11182" w:rsidP="00E11182">
      <w:pPr>
        <w:pStyle w:val="af5"/>
        <w:rPr>
          <w:rtl/>
          <w:lang w:val="en-US"/>
        </w:rPr>
      </w:pPr>
    </w:p>
    <w:p w14:paraId="738673BD" w14:textId="77777777" w:rsidR="00E11182" w:rsidRDefault="00E11182" w:rsidP="00E11182">
      <w:pPr>
        <w:pStyle w:val="af5"/>
        <w:rPr>
          <w:rtl/>
          <w:lang w:val="en-US"/>
        </w:rPr>
      </w:pPr>
    </w:p>
    <w:p w14:paraId="08130257" w14:textId="77777777" w:rsidR="00E11182" w:rsidRDefault="00E11182" w:rsidP="00E11182">
      <w:pPr>
        <w:pStyle w:val="af5"/>
        <w:rPr>
          <w:rtl/>
          <w:lang w:val="en-US"/>
        </w:rPr>
      </w:pPr>
    </w:p>
    <w:p w14:paraId="5C4D6DA4" w14:textId="77777777" w:rsidR="00E11182" w:rsidRDefault="00E11182" w:rsidP="00E11182">
      <w:pPr>
        <w:pStyle w:val="af5"/>
        <w:rPr>
          <w:rtl/>
          <w:lang w:val="en-US"/>
        </w:rPr>
      </w:pPr>
    </w:p>
    <w:p w14:paraId="21740299" w14:textId="77777777" w:rsidR="00E11182" w:rsidRPr="00E11182" w:rsidRDefault="00E11182" w:rsidP="00E11182">
      <w:pPr>
        <w:pStyle w:val="af5"/>
        <w:rPr>
          <w:rtl/>
          <w:lang w:val="en-US"/>
        </w:rPr>
      </w:pPr>
    </w:p>
    <w:p w14:paraId="7A946F23" w14:textId="77777777" w:rsidR="00A642A7" w:rsidRPr="00BA7726" w:rsidRDefault="00A642A7" w:rsidP="00A642A7">
      <w:pPr>
        <w:pStyle w:val="12"/>
        <w:rPr>
          <w:rtl/>
          <w:lang w:val="en-US"/>
        </w:rPr>
      </w:pPr>
      <w:bookmarkStart w:id="81" w:name="_Toc196579547"/>
      <w:r>
        <w:lastRenderedPageBreak/>
        <w:t>-4.1</w:t>
      </w:r>
      <w:r>
        <w:rPr>
          <w:rtl/>
        </w:rPr>
        <w:t xml:space="preserve"> </w:t>
      </w:r>
      <w:r>
        <w:rPr>
          <w:rFonts w:hint="cs"/>
          <w:rtl/>
        </w:rPr>
        <w:t>مخطط المكونات</w:t>
      </w:r>
      <w:bookmarkEnd w:id="81"/>
    </w:p>
    <w:p w14:paraId="2B787D77" w14:textId="77777777"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(تويتر </w:t>
      </w:r>
      <w:proofErr w:type="spellStart"/>
      <w:r w:rsidR="00E11182">
        <w:rPr>
          <w:rFonts w:hint="cs"/>
          <w:rtl/>
          <w:lang w:val="en-US"/>
        </w:rPr>
        <w:t>وتيلغرام</w:t>
      </w:r>
      <w:proofErr w:type="spellEnd"/>
      <w:r w:rsidR="00E11182">
        <w:rPr>
          <w:rFonts w:hint="cs"/>
          <w:rtl/>
          <w:lang w:val="en-US"/>
        </w:rPr>
        <w:t>)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14:paraId="4871F980" w14:textId="77777777" w:rsidR="00E11182" w:rsidRDefault="009F6B6C" w:rsidP="00E11182">
      <w:pPr>
        <w:pStyle w:val="af5"/>
        <w:keepNext/>
        <w:jc w:val="center"/>
      </w:pPr>
      <w:r w:rsidRPr="009F6B6C">
        <w:rPr>
          <w:noProof/>
          <w:rtl/>
          <w:lang w:val="en-US" w:bidi="ar-SA"/>
        </w:rPr>
        <w:drawing>
          <wp:inline distT="0" distB="0" distL="0" distR="0" wp14:anchorId="0099D2E1" wp14:editId="283BBDFB">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14:paraId="577D70FA" w14:textId="77777777"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5</w:t>
      </w:r>
      <w:r>
        <w:rPr>
          <w:rtl/>
        </w:rPr>
        <w:fldChar w:fldCharType="end"/>
      </w:r>
      <w:r>
        <w:rPr>
          <w:rFonts w:hint="cs"/>
          <w:noProof/>
          <w:rtl/>
        </w:rPr>
        <w:t>: مخطط مكونات النظام.</w:t>
      </w:r>
    </w:p>
    <w:p w14:paraId="0263F99F" w14:textId="77777777" w:rsidR="00C8162E" w:rsidRDefault="00C8162E" w:rsidP="00BA7726">
      <w:pPr>
        <w:pStyle w:val="af5"/>
        <w:rPr>
          <w:rtl/>
        </w:rPr>
      </w:pPr>
    </w:p>
    <w:p w14:paraId="506BF139" w14:textId="77777777" w:rsidR="007E64E8" w:rsidRDefault="007E64E8" w:rsidP="00BA7726">
      <w:pPr>
        <w:pStyle w:val="af5"/>
        <w:rPr>
          <w:rtl/>
        </w:rPr>
      </w:pPr>
    </w:p>
    <w:p w14:paraId="5811F4D8" w14:textId="77777777" w:rsidR="00BA7726" w:rsidRDefault="00BA7726" w:rsidP="00BA7726">
      <w:pPr>
        <w:pStyle w:val="af5"/>
        <w:rPr>
          <w:rtl/>
        </w:rPr>
      </w:pPr>
    </w:p>
    <w:p w14:paraId="43EAEAD8" w14:textId="77777777" w:rsidR="00E11182" w:rsidRDefault="00E11182" w:rsidP="00BA7726">
      <w:pPr>
        <w:pStyle w:val="af5"/>
        <w:rPr>
          <w:rtl/>
        </w:rPr>
      </w:pPr>
    </w:p>
    <w:p w14:paraId="26403B49" w14:textId="77777777" w:rsidR="00E11182" w:rsidRDefault="00E11182" w:rsidP="00BA7726">
      <w:pPr>
        <w:pStyle w:val="af5"/>
        <w:rPr>
          <w:rtl/>
        </w:rPr>
      </w:pPr>
    </w:p>
    <w:p w14:paraId="092F18B2" w14:textId="77777777" w:rsidR="00E11182" w:rsidRDefault="00E11182" w:rsidP="00BA7726">
      <w:pPr>
        <w:pStyle w:val="af5"/>
        <w:rPr>
          <w:rtl/>
        </w:rPr>
      </w:pPr>
    </w:p>
    <w:p w14:paraId="6ED3087A" w14:textId="77777777" w:rsidR="00E11182" w:rsidRDefault="00E11182" w:rsidP="00BA7726">
      <w:pPr>
        <w:pStyle w:val="af5"/>
        <w:rPr>
          <w:rtl/>
        </w:rPr>
      </w:pPr>
    </w:p>
    <w:p w14:paraId="30F929C8" w14:textId="77777777" w:rsidR="00BA7726" w:rsidRDefault="00BA7726" w:rsidP="00E62AC8">
      <w:pPr>
        <w:pStyle w:val="af5"/>
        <w:rPr>
          <w:rtl/>
        </w:rPr>
      </w:pPr>
    </w:p>
    <w:p w14:paraId="61C4A210" w14:textId="77777777" w:rsidR="00BB647F" w:rsidRDefault="00BB647F" w:rsidP="00BB647F">
      <w:pPr>
        <w:pStyle w:val="aff3"/>
      </w:pPr>
      <w:bookmarkStart w:id="82" w:name="_Toc196579548"/>
      <w:r>
        <w:rPr>
          <w:rtl/>
        </w:rPr>
        <w:lastRenderedPageBreak/>
        <w:t xml:space="preserve">الفصل </w:t>
      </w:r>
      <w:r>
        <w:rPr>
          <w:rFonts w:hint="cs"/>
          <w:rtl/>
        </w:rPr>
        <w:t>الخامس</w:t>
      </w:r>
      <w:bookmarkEnd w:id="82"/>
    </w:p>
    <w:p w14:paraId="4F8A39CC" w14:textId="77777777" w:rsidR="00BB647F" w:rsidRDefault="00BB647F" w:rsidP="00BB647F">
      <w:pPr>
        <w:pStyle w:val="aff4"/>
        <w:rPr>
          <w:rtl/>
        </w:rPr>
      </w:pPr>
      <w:bookmarkStart w:id="83" w:name="_Toc196579549"/>
      <w:r>
        <w:rPr>
          <w:rtl/>
        </w:rPr>
        <w:t>ال</w:t>
      </w:r>
      <w:r>
        <w:rPr>
          <w:rFonts w:hint="cs"/>
          <w:rtl/>
        </w:rPr>
        <w:t>منهجية المقترحة</w:t>
      </w:r>
      <w:bookmarkEnd w:id="83"/>
    </w:p>
    <w:p w14:paraId="04D815DD" w14:textId="77777777"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14:paraId="70CB6F16" w14:textId="77777777" w:rsidR="00BB647F" w:rsidRDefault="00BB647F" w:rsidP="00BB647F">
      <w:pPr>
        <w:pStyle w:val="12"/>
        <w:rPr>
          <w:rtl/>
        </w:rPr>
      </w:pPr>
    </w:p>
    <w:p w14:paraId="47719AD9" w14:textId="77777777" w:rsidR="00BB647F" w:rsidRDefault="00BB647F" w:rsidP="00BB647F">
      <w:pPr>
        <w:pStyle w:val="12"/>
        <w:rPr>
          <w:rtl/>
        </w:rPr>
      </w:pPr>
    </w:p>
    <w:p w14:paraId="6C4E5A69" w14:textId="77777777" w:rsidR="00BB647F" w:rsidRDefault="00BB647F" w:rsidP="00BB647F">
      <w:pPr>
        <w:pStyle w:val="12"/>
        <w:rPr>
          <w:rtl/>
        </w:rPr>
      </w:pPr>
    </w:p>
    <w:p w14:paraId="14EF5759" w14:textId="77777777" w:rsidR="00BB647F" w:rsidRDefault="00BB647F" w:rsidP="00BB647F">
      <w:pPr>
        <w:pStyle w:val="12"/>
        <w:rPr>
          <w:rtl/>
        </w:rPr>
      </w:pPr>
    </w:p>
    <w:p w14:paraId="3CF6A5B5" w14:textId="77777777" w:rsidR="00BB647F" w:rsidRDefault="00BB647F" w:rsidP="00BB647F">
      <w:pPr>
        <w:pStyle w:val="12"/>
        <w:rPr>
          <w:rtl/>
        </w:rPr>
      </w:pPr>
    </w:p>
    <w:p w14:paraId="5D3FE951" w14:textId="77777777" w:rsidR="00BB647F" w:rsidRDefault="00BB647F" w:rsidP="00BB647F">
      <w:pPr>
        <w:pStyle w:val="12"/>
        <w:rPr>
          <w:rtl/>
        </w:rPr>
      </w:pPr>
    </w:p>
    <w:p w14:paraId="77E6BD16" w14:textId="77777777" w:rsidR="00BB647F" w:rsidRDefault="00BB647F" w:rsidP="00BB647F">
      <w:pPr>
        <w:pStyle w:val="af5"/>
        <w:rPr>
          <w:rtl/>
        </w:rPr>
      </w:pPr>
    </w:p>
    <w:p w14:paraId="69F0EE13" w14:textId="77777777" w:rsidR="00BB647F" w:rsidRDefault="00BB647F" w:rsidP="00BB647F">
      <w:pPr>
        <w:pStyle w:val="af5"/>
        <w:rPr>
          <w:rtl/>
          <w:lang w:val="en-US"/>
        </w:rPr>
      </w:pPr>
    </w:p>
    <w:p w14:paraId="5AEA3D1F" w14:textId="77777777" w:rsidR="00BB647F" w:rsidRDefault="00BB647F" w:rsidP="00BB647F">
      <w:pPr>
        <w:pStyle w:val="af5"/>
        <w:rPr>
          <w:rtl/>
          <w:lang w:val="en-US"/>
        </w:rPr>
      </w:pPr>
    </w:p>
    <w:p w14:paraId="6737AF84" w14:textId="77777777" w:rsidR="00BB647F" w:rsidRDefault="00BB647F" w:rsidP="00BB647F">
      <w:pPr>
        <w:pStyle w:val="12"/>
        <w:rPr>
          <w:rtl/>
        </w:rPr>
      </w:pPr>
      <w:bookmarkStart w:id="84" w:name="_Toc196579550"/>
      <w:r>
        <w:lastRenderedPageBreak/>
        <w:t>-1.1</w:t>
      </w:r>
      <w:r>
        <w:rPr>
          <w:rtl/>
        </w:rPr>
        <w:t xml:space="preserve"> مقدمة</w:t>
      </w:r>
      <w:bookmarkEnd w:id="84"/>
    </w:p>
    <w:p w14:paraId="5E555250" w14:textId="77777777" w:rsidR="00BB647F" w:rsidRPr="006774A3" w:rsidRDefault="00B45E48" w:rsidP="00B45E48">
      <w:pPr>
        <w:pStyle w:val="af5"/>
        <w:rPr>
          <w:rtl/>
          <w:lang w:val="en-US"/>
        </w:rPr>
      </w:pPr>
      <w:r>
        <w:rPr>
          <w:rFonts w:hint="cs"/>
          <w:rtl/>
        </w:rPr>
        <w:t xml:space="preserve">بعد الاطلاع </w:t>
      </w:r>
      <w:r w:rsidR="007670B7">
        <w:rPr>
          <w:rFonts w:hint="cs"/>
          <w:rtl/>
        </w:rPr>
        <w:t xml:space="preserve">على الأبحاث </w:t>
      </w:r>
      <w:r>
        <w:rPr>
          <w:rFonts w:hint="cs"/>
          <w:rtl/>
        </w:rPr>
        <w:t xml:space="preserve">في مجال كشف الأحداث من وسائل التواصل الاجتماعي، تم اتخاذ المنهجية التي سنورد شرحها أدناه، وبالإضافة على ذلك وبعد اطلاعنا على تلك الأبحاث وجدنا أنّ معظم الأبحاث قد لجأت إلى استخدام مجموعة بيانات خاصة بها، وأنّه لا يوجد مجموعة باللغة العربية تدعم مسألتنا، حيث أن المجموعة الوحيدة المتوفرة باللغة العربية كانت </w:t>
      </w:r>
      <w:r>
        <w:rPr>
          <w:lang w:val="en-US"/>
        </w:rPr>
        <w:t>KAWARITH 7</w:t>
      </w:r>
      <w:r>
        <w:rPr>
          <w:rFonts w:hint="cs"/>
          <w:rtl/>
          <w:lang w:val="en-US"/>
        </w:rPr>
        <w:t xml:space="preserve"> وهي تضم فقط سبعة أحداث ذات أثر كبير (كزلزال سورية 2023)</w:t>
      </w:r>
      <w:r>
        <w:rPr>
          <w:rFonts w:hint="cs"/>
          <w:rtl/>
        </w:rPr>
        <w:t xml:space="preserve">، لذلك هي غير مناسبة، وبالإضافة إلى ذلك كان لابد من استخدام بيانات عربية لضبط معاملات النماذج والخوارزميات المستخدمة، لذلك قمنا بجمع مجموعة البيانات الخاصة بنا واستخدامها. </w:t>
      </w:r>
      <w:r w:rsidR="006774A3">
        <w:rPr>
          <w:rFonts w:hint="cs"/>
          <w:rtl/>
        </w:rPr>
        <w:t>ويوضح الشكل أدناه البنية العامة للمنهجية التي سنعمل بها.</w:t>
      </w:r>
    </w:p>
    <w:p w14:paraId="0A43AE78" w14:textId="77777777" w:rsidR="00874126" w:rsidRDefault="00874126" w:rsidP="00874126">
      <w:pPr>
        <w:pStyle w:val="af5"/>
        <w:keepNext/>
        <w:jc w:val="center"/>
      </w:pPr>
    </w:p>
    <w:p w14:paraId="6188D82E" w14:textId="77777777" w:rsidR="0069151E" w:rsidRDefault="00E21EE8" w:rsidP="00874126">
      <w:pPr>
        <w:pStyle w:val="aff2"/>
      </w:pPr>
      <w:r w:rsidRPr="00E21EE8">
        <w:rPr>
          <w:noProof/>
          <w:rtl/>
          <w:lang w:bidi="ar-SA"/>
        </w:rPr>
        <w:drawing>
          <wp:inline distT="0" distB="0" distL="0" distR="0" wp14:anchorId="16F42186" wp14:editId="2EB6E0C5">
            <wp:extent cx="5943600" cy="3578415"/>
            <wp:effectExtent l="0" t="0" r="0" b="3175"/>
            <wp:docPr id="18" name="صورة 18" descr="D:\SAS\SAS.GPDocs\Methodology\methodology-Page-11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S\SAS.GPDocs\Methodology\methodology-Page-114.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78415"/>
                    </a:xfrm>
                    <a:prstGeom prst="rect">
                      <a:avLst/>
                    </a:prstGeom>
                    <a:noFill/>
                    <a:ln>
                      <a:noFill/>
                    </a:ln>
                  </pic:spPr>
                </pic:pic>
              </a:graphicData>
            </a:graphic>
          </wp:inline>
        </w:drawing>
      </w:r>
    </w:p>
    <w:p w14:paraId="59DA4B74" w14:textId="77777777" w:rsidR="00F536B8" w:rsidRDefault="00874126" w:rsidP="00874126">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6</w:t>
      </w:r>
      <w:r>
        <w:rPr>
          <w:rtl/>
        </w:rPr>
        <w:fldChar w:fldCharType="end"/>
      </w:r>
      <w:r>
        <w:rPr>
          <w:rFonts w:hint="cs"/>
          <w:rtl/>
        </w:rPr>
        <w:t>:</w:t>
      </w:r>
      <w:r>
        <w:rPr>
          <w:noProof/>
          <w:rtl/>
        </w:rPr>
        <w:t xml:space="preserve"> </w:t>
      </w:r>
      <w:r>
        <w:rPr>
          <w:rFonts w:hint="cs"/>
          <w:noProof/>
          <w:rtl/>
        </w:rPr>
        <w:t>البينة العامة للمنهجية.</w:t>
      </w:r>
    </w:p>
    <w:p w14:paraId="268D8CD1" w14:textId="77777777" w:rsidR="006774A3" w:rsidRDefault="006774A3" w:rsidP="006774A3">
      <w:pPr>
        <w:pStyle w:val="af5"/>
        <w:rPr>
          <w:rtl/>
          <w:lang w:val="en-US"/>
        </w:rPr>
      </w:pPr>
      <w:r>
        <w:rPr>
          <w:rFonts w:hint="cs"/>
          <w:rtl/>
          <w:lang w:val="en-US"/>
        </w:rPr>
        <w:t xml:space="preserve">حيث تتكون منهجيتنا من خمسة وحدات، (1) وحدة البحث واستخراج دفق المعطيات، (2) وحدة فلترة دفق الرسائل، (3) وحدة الكشف، (4) وحدة التلخيص، (5) وحدة الاستدلال على الموقع.  </w:t>
      </w:r>
    </w:p>
    <w:p w14:paraId="1F5FE214" w14:textId="77777777" w:rsidR="006774A3" w:rsidRDefault="006774A3" w:rsidP="006774A3">
      <w:pPr>
        <w:pStyle w:val="af5"/>
        <w:rPr>
          <w:rtl/>
          <w:lang w:val="en-US"/>
        </w:rPr>
      </w:pPr>
    </w:p>
    <w:p w14:paraId="3C70DCED" w14:textId="77777777" w:rsidR="006774A3" w:rsidRDefault="006774A3" w:rsidP="00DD58CA">
      <w:pPr>
        <w:pStyle w:val="21"/>
        <w:rPr>
          <w:rtl/>
        </w:rPr>
      </w:pPr>
      <w:r>
        <w:rPr>
          <w:rFonts w:hint="cs"/>
          <w:rtl/>
        </w:rPr>
        <w:lastRenderedPageBreak/>
        <w:t>وحدة البحث واستخراج دفق الرسائل</w:t>
      </w:r>
    </w:p>
    <w:p w14:paraId="50D84AC3" w14:textId="77777777" w:rsidR="006774A3" w:rsidRPr="006774A3" w:rsidRDefault="006774A3" w:rsidP="006774A3">
      <w:pPr>
        <w:pStyle w:val="af5"/>
        <w:rPr>
          <w:rtl/>
          <w:lang w:val="en-US"/>
        </w:rPr>
      </w:pPr>
      <w:r>
        <w:rPr>
          <w:rFonts w:hint="cs"/>
          <w:rtl/>
          <w:lang w:val="en-US"/>
        </w:rPr>
        <w:t>مسؤولية هذا الجزء، هو استخراج دفق الرسائل، من خلال الاستفادة من مصادر البيانات (كلمات مفتاحية، أسماء مستخدمين، قنوات، ...)، وإرسالهم إلى خدمة سحب البيانات، التي نستفيد من نتيجتها في تغذية مصادر البيانات (</w:t>
      </w:r>
      <w:r>
        <w:rPr>
          <w:lang w:val="en-US"/>
        </w:rPr>
        <w:t>Feedbacks</w:t>
      </w:r>
      <w:r>
        <w:rPr>
          <w:rFonts w:hint="cs"/>
          <w:rtl/>
          <w:lang w:val="en-US"/>
        </w:rPr>
        <w:t>)، من أجل تعزيز دفقة الرسائل، كما هو موضح بالشكل أدناه.</w:t>
      </w:r>
    </w:p>
    <w:p w14:paraId="14B8EC71" w14:textId="77777777" w:rsidR="006774A3" w:rsidRDefault="0069151E" w:rsidP="006774A3">
      <w:pPr>
        <w:pStyle w:val="af5"/>
        <w:keepNext/>
        <w:jc w:val="center"/>
      </w:pPr>
      <w:r w:rsidRPr="0069151E">
        <w:rPr>
          <w:noProof/>
          <w:rtl/>
          <w:lang w:val="en-US" w:bidi="ar-SA"/>
        </w:rPr>
        <w:drawing>
          <wp:inline distT="0" distB="0" distL="0" distR="0" wp14:anchorId="38D9A18C" wp14:editId="10174DFE">
            <wp:extent cx="5943600" cy="2172024"/>
            <wp:effectExtent l="0" t="0" r="0" b="0"/>
            <wp:docPr id="28" name="صورة 28" descr="D:\SAS\SAS.GPDocs\Methodology\methodology-Page-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S\SAS.GPDocs\Methodology\methodology-Page-10.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72024"/>
                    </a:xfrm>
                    <a:prstGeom prst="rect">
                      <a:avLst/>
                    </a:prstGeom>
                    <a:noFill/>
                    <a:ln>
                      <a:noFill/>
                    </a:ln>
                  </pic:spPr>
                </pic:pic>
              </a:graphicData>
            </a:graphic>
          </wp:inline>
        </w:drawing>
      </w:r>
    </w:p>
    <w:p w14:paraId="1553571D" w14:textId="77777777" w:rsidR="0069151E" w:rsidRDefault="006774A3" w:rsidP="006774A3">
      <w:pPr>
        <w:pStyle w:val="aff2"/>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7</w:t>
      </w:r>
      <w:r>
        <w:rPr>
          <w:rtl/>
        </w:rPr>
        <w:fldChar w:fldCharType="end"/>
      </w:r>
      <w:r>
        <w:rPr>
          <w:rFonts w:hint="cs"/>
          <w:noProof/>
          <w:rtl/>
        </w:rPr>
        <w:t>: منهجية البحث واستخراج الرسائل</w:t>
      </w:r>
    </w:p>
    <w:p w14:paraId="39419F85" w14:textId="77777777" w:rsidR="00BB647F" w:rsidRDefault="00DD58CA" w:rsidP="00DD58CA">
      <w:pPr>
        <w:pStyle w:val="af5"/>
        <w:rPr>
          <w:rtl/>
          <w:lang w:val="en-US"/>
        </w:rPr>
      </w:pPr>
      <w:r>
        <w:rPr>
          <w:rFonts w:hint="cs"/>
          <w:rtl/>
          <w:lang w:val="en-US"/>
        </w:rPr>
        <w:t xml:space="preserve">تبدأ العملية بأخذ قائمة من الكلمات المفتاحية العامة (مثل، سوريا، دمشق، حادثة مروعة، ...)، وإرسالها إلى خدمة سحب البيانات التي بدورها تسحب البيانات وترسلها إلى المرحلة التالية وهي مرحلة الكشف وفي نفس الوقت تعيد إلى خدمة الـ </w:t>
      </w:r>
      <w:r>
        <w:rPr>
          <w:lang w:val="en-US"/>
        </w:rPr>
        <w:t>Scraping Manager</w:t>
      </w:r>
      <w:r>
        <w:rPr>
          <w:rFonts w:hint="cs"/>
          <w:rtl/>
          <w:lang w:val="en-US"/>
        </w:rPr>
        <w:t xml:space="preserve"> قائمة بأكثر </w:t>
      </w:r>
      <w:r>
        <w:rPr>
          <w:lang w:val="en-US"/>
        </w:rPr>
        <w:t>K</w:t>
      </w:r>
      <w:r>
        <w:rPr>
          <w:rFonts w:hint="cs"/>
          <w:rtl/>
          <w:lang w:val="en-US"/>
        </w:rPr>
        <w:t xml:space="preserve"> كيان مسمى مكرر في نتائج البحث (مثل، مشفى ابن النفيس، قرية </w:t>
      </w:r>
      <w:proofErr w:type="spellStart"/>
      <w:r>
        <w:rPr>
          <w:rFonts w:hint="cs"/>
          <w:rtl/>
          <w:lang w:val="en-US"/>
        </w:rPr>
        <w:t>بلابلابلا</w:t>
      </w:r>
      <w:proofErr w:type="spellEnd"/>
      <w:r>
        <w:rPr>
          <w:rFonts w:hint="cs"/>
          <w:rtl/>
          <w:lang w:val="en-US"/>
        </w:rPr>
        <w:t xml:space="preserve">، الشابة فلانة، ...) التي بدورها تستفيد منهم لتغذية مصادر البحث وتوليد كلمات مفتاحية جديدة وإرسالها من جديد للبحث عنها. حيث بهذا الشكل نكون قد غذينا مصادر البيانات بمصادر رائجة حالياً (بناءً على فرضية أنّه عند وقوع حادث في قرية او مكان ما فإنّ اسمه سيرد بشكل أكثر من بقية الكيانات المسماة.  </w:t>
      </w:r>
    </w:p>
    <w:p w14:paraId="25917CB2" w14:textId="77777777" w:rsidR="00DD58CA" w:rsidRDefault="00DD58CA" w:rsidP="00DD58CA">
      <w:pPr>
        <w:pStyle w:val="21"/>
        <w:rPr>
          <w:rtl/>
        </w:rPr>
      </w:pPr>
      <w:r>
        <w:rPr>
          <w:rFonts w:hint="cs"/>
          <w:rtl/>
        </w:rPr>
        <w:t>وحدة فلترة دفق الرسائل</w:t>
      </w:r>
    </w:p>
    <w:p w14:paraId="59698829" w14:textId="77777777" w:rsidR="00DD58CA" w:rsidRDefault="00DD58CA" w:rsidP="00DD58CA">
      <w:pPr>
        <w:pStyle w:val="af5"/>
        <w:rPr>
          <w:rtl/>
          <w:lang w:val="en-US"/>
        </w:rPr>
      </w:pPr>
      <w:r>
        <w:rPr>
          <w:rFonts w:hint="cs"/>
          <w:rtl/>
          <w:lang w:val="en-US"/>
        </w:rPr>
        <w:t>مسؤولية هذا الجزء هو فلترة الرسائل وإزالة الرسائل غير المرغوب بها (مثل الإعلانات والمنشورات الشخصية غير ذات الصلة بالمسألة)، وفي هذا الجزء اعتمدنا على بناء مصنف ثنائي، باستخدام المجموعة المنمطة التي جمعناه</w:t>
      </w:r>
      <w:r w:rsidR="000D05F6">
        <w:rPr>
          <w:rFonts w:hint="cs"/>
          <w:rtl/>
          <w:lang w:val="en-US"/>
        </w:rPr>
        <w:t>ا</w:t>
      </w:r>
      <w:r>
        <w:rPr>
          <w:rFonts w:hint="cs"/>
          <w:rtl/>
          <w:lang w:val="en-US"/>
        </w:rPr>
        <w:t>، حيث</w:t>
      </w:r>
      <w:r w:rsidR="000D05F6">
        <w:rPr>
          <w:rFonts w:hint="cs"/>
          <w:rtl/>
          <w:lang w:val="en-US"/>
        </w:rPr>
        <w:t xml:space="preserve"> لجأنا لبناء هذا المصنف إلى نماذج تعلم الآلة التقليدية مثل (</w:t>
      </w:r>
      <w:r w:rsidR="000D05F6">
        <w:rPr>
          <w:lang w:val="en-US"/>
        </w:rPr>
        <w:t>SVM, KNN, …</w:t>
      </w:r>
      <w:r w:rsidR="000D05F6">
        <w:rPr>
          <w:rFonts w:hint="cs"/>
          <w:rtl/>
          <w:lang w:val="en-US"/>
        </w:rPr>
        <w:t>) لكون مجموعة البيانات غير كافية لاستخدام نماذج كبيرة ومن أجل بناء مصنف صغير بحيث يتم دمجه مع خدمة سحب البيانات لنحصل على وكيل سحب بيانات ذكي (</w:t>
      </w:r>
      <w:r w:rsidR="000D05F6">
        <w:rPr>
          <w:lang w:val="en-US"/>
        </w:rPr>
        <w:t>Scraping Agent</w:t>
      </w:r>
      <w:r w:rsidR="000D05F6">
        <w:rPr>
          <w:rFonts w:hint="cs"/>
          <w:rtl/>
          <w:lang w:val="en-US"/>
        </w:rPr>
        <w:t>).</w:t>
      </w:r>
    </w:p>
    <w:p w14:paraId="40998262" w14:textId="77777777" w:rsidR="000D05F6" w:rsidRDefault="000D05F6" w:rsidP="000D05F6">
      <w:pPr>
        <w:pStyle w:val="21"/>
        <w:rPr>
          <w:rtl/>
        </w:rPr>
      </w:pPr>
      <w:r>
        <w:rPr>
          <w:rFonts w:hint="cs"/>
          <w:rtl/>
        </w:rPr>
        <w:lastRenderedPageBreak/>
        <w:t>وحدة كشف الأحداث</w:t>
      </w:r>
      <w:bookmarkStart w:id="85" w:name="_GoBack"/>
      <w:bookmarkEnd w:id="85"/>
    </w:p>
    <w:p w14:paraId="5C2BBC3F" w14:textId="77777777" w:rsidR="000D05F6" w:rsidRDefault="000D05F6" w:rsidP="000D05F6">
      <w:pPr>
        <w:pStyle w:val="21"/>
      </w:pPr>
      <w:r>
        <w:rPr>
          <w:rFonts w:hint="cs"/>
          <w:rtl/>
        </w:rPr>
        <w:t>وحدة تلخيص الحدث</w:t>
      </w:r>
    </w:p>
    <w:p w14:paraId="14E1A424" w14:textId="77777777" w:rsidR="007846DF" w:rsidRPr="006C4530" w:rsidRDefault="007846DF" w:rsidP="006C4530">
      <w:pPr>
        <w:pStyle w:val="af5"/>
        <w:rPr>
          <w:rFonts w:hint="cs"/>
          <w:rtl/>
          <w:lang w:val="en-US"/>
        </w:rPr>
      </w:pPr>
      <w:r>
        <w:rPr>
          <w:rFonts w:hint="cs"/>
          <w:rtl/>
          <w:lang w:val="en-US"/>
        </w:rPr>
        <w:t xml:space="preserve">مهمة هذا المكون هو تلخيص مجموعة الرسائل وإعطاء ملخص للحدث، وفي هذا الجزء اعتمدنا على نموذج لغة ضخم لتلخيص الرسائل، كما بالإضافة إلى ذلك ولأنه قد يكون هنالك عدد كبير من التغريدات ضمن الحدث الواحد لذلك ليس من المنطقي أن نمررها كلها سوية، لأن ذلك غير ممكن بسبب محدودية طول الأمر </w:t>
      </w:r>
      <w:r>
        <w:rPr>
          <w:lang w:val="en-US"/>
        </w:rPr>
        <w:t>Prompt</w:t>
      </w:r>
      <w:r>
        <w:rPr>
          <w:rFonts w:hint="cs"/>
          <w:rtl/>
          <w:lang w:val="en-US"/>
        </w:rPr>
        <w:t xml:space="preserve"> المرسل إليه، </w:t>
      </w:r>
      <w:r w:rsidRPr="006C4530">
        <w:rPr>
          <w:rFonts w:hint="cs"/>
          <w:highlight w:val="yellow"/>
          <w:rtl/>
          <w:lang w:val="en-US"/>
        </w:rPr>
        <w:t xml:space="preserve">ولأنها قد تحوي </w:t>
      </w:r>
      <w:commentRangeStart w:id="86"/>
      <w:r w:rsidRPr="006C4530">
        <w:rPr>
          <w:rFonts w:hint="cs"/>
          <w:highlight w:val="yellow"/>
          <w:rtl/>
          <w:lang w:val="en-US"/>
        </w:rPr>
        <w:t>على</w:t>
      </w:r>
      <w:commentRangeEnd w:id="86"/>
      <w:r w:rsidR="006C4530">
        <w:rPr>
          <w:rStyle w:val="afff9"/>
          <w:rtl/>
          <w:lang w:val="en-US"/>
        </w:rPr>
        <w:commentReference w:id="86"/>
      </w:r>
      <w:r w:rsidRPr="006C4530">
        <w:rPr>
          <w:rFonts w:hint="cs"/>
          <w:highlight w:val="yellow"/>
          <w:rtl/>
          <w:lang w:val="en-US"/>
        </w:rPr>
        <w:t xml:space="preserve"> معلومات مكررة، لذلك لجأنا إلى </w:t>
      </w:r>
      <w:r w:rsidR="006C4530" w:rsidRPr="006C4530">
        <w:rPr>
          <w:rFonts w:hint="cs"/>
          <w:highlight w:val="yellow"/>
          <w:rtl/>
          <w:lang w:val="en-US"/>
        </w:rPr>
        <w:t>أخذ طول التغريدة، مدى الاهتمام بها (التفاعلات)، المفردات الجديدة المستخدمة، التشابه مع تغريدات في نفس الحدث، لت</w:t>
      </w:r>
      <w:r w:rsidRPr="006C4530">
        <w:rPr>
          <w:rFonts w:hint="cs"/>
          <w:highlight w:val="yellow"/>
          <w:rtl/>
          <w:lang w:val="en-US"/>
        </w:rPr>
        <w:t xml:space="preserve">عريف تابع </w:t>
      </w:r>
      <w:r w:rsidR="006C4530" w:rsidRPr="006C4530">
        <w:rPr>
          <w:rFonts w:hint="cs"/>
          <w:highlight w:val="yellow"/>
          <w:rtl/>
          <w:lang w:val="en-US"/>
        </w:rPr>
        <w:t xml:space="preserve">ترتيب للتغريدات ضمن الحدث، من أجل أخذ أفضل </w:t>
      </w:r>
      <w:r w:rsidR="006C4530" w:rsidRPr="006C4530">
        <w:rPr>
          <w:highlight w:val="yellow"/>
          <w:lang w:val="en-US"/>
        </w:rPr>
        <w:t xml:space="preserve">K </w:t>
      </w:r>
      <w:r w:rsidR="006C4530" w:rsidRPr="006C4530">
        <w:rPr>
          <w:rFonts w:hint="cs"/>
          <w:highlight w:val="yellow"/>
          <w:rtl/>
          <w:lang w:val="en-US"/>
        </w:rPr>
        <w:t xml:space="preserve"> تغريدة حسب سعة نموذج اللغة الضخم.</w:t>
      </w:r>
    </w:p>
    <w:p w14:paraId="2F62B818" w14:textId="5A390DA1" w:rsidR="000D05F6" w:rsidRDefault="000D05F6" w:rsidP="000D05F6">
      <w:pPr>
        <w:pStyle w:val="21"/>
        <w:rPr>
          <w:rtl/>
        </w:rPr>
      </w:pPr>
      <w:r>
        <w:rPr>
          <w:rFonts w:hint="cs"/>
          <w:rtl/>
        </w:rPr>
        <w:t>وحدة الاستدلال على الموقع</w:t>
      </w:r>
    </w:p>
    <w:p w14:paraId="59CCB7AC" w14:textId="31A3C7D5" w:rsidR="003F7C44" w:rsidRPr="003F7C44" w:rsidRDefault="003F7C44" w:rsidP="003F7C44">
      <w:pPr>
        <w:pStyle w:val="af5"/>
        <w:rPr>
          <w:rtl/>
          <w:lang w:val="en-US"/>
        </w:rPr>
      </w:pPr>
      <w:r>
        <w:rPr>
          <w:rFonts w:hint="cs"/>
          <w:rtl/>
          <w:lang w:val="en-US"/>
        </w:rPr>
        <w:t xml:space="preserve">مهمة هذا المكون هو أخذ مجموعة التغريدات ضمن الحدث والاستدلال على الموقع المذكور فيها وإعادة إحداثياته الجغرافية، وفي هذا الجزء اعتمدنا على مجموعة البيانات </w:t>
      </w:r>
      <w:r>
        <w:rPr>
          <w:rtl/>
          <w:lang w:val="en-US"/>
        </w:rPr>
        <w:fldChar w:fldCharType="begin"/>
      </w:r>
      <w:r>
        <w:rPr>
          <w:rtl/>
          <w:lang w:val="en-US"/>
        </w:rPr>
        <w:instrText xml:space="preserve"> </w:instrText>
      </w:r>
      <w:r>
        <w:rPr>
          <w:lang w:val="en-US"/>
        </w:rPr>
        <w:instrText>ADDIN ZOTERO_ITEM CSL_CITATION {"citationID":"LaNEhn5r","properties":{"formattedCitation":"(Suwaileh et al., 2023)","plainCitation":"(Suwaileh et al., 2023)","noteIndex":0},"citationItems":[{"id":151,"uris":["http://zotero.org/users/local/50TXpa6m/items</w:instrText>
      </w:r>
      <w:r>
        <w:rPr>
          <w:rtl/>
          <w:lang w:val="en-US"/>
        </w:rPr>
        <w:instrText>/</w:instrText>
      </w:r>
      <w:r>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Pr>
          <w:rtl/>
          <w:lang w:val="en-US"/>
        </w:rPr>
        <w:instrText xml:space="preserve"> </w:instrText>
      </w:r>
      <w:r>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Pr>
          <w:rtl/>
          <w:lang w:val="en-US"/>
        </w:rPr>
        <w:instrText xml:space="preserve"> </w:instrText>
      </w:r>
      <w:r>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Pr>
          <w:rtl/>
          <w:lang w:val="en-US"/>
        </w:rPr>
        <w:instrText>":"10.18653/</w:instrText>
      </w:r>
      <w:r>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Pr>
          <w:rtl/>
          <w:lang w:val="en-US"/>
        </w:rPr>
        <w:instrText xml:space="preserve">"} </w:instrText>
      </w:r>
      <w:r>
        <w:rPr>
          <w:rtl/>
          <w:lang w:val="en-US"/>
        </w:rPr>
        <w:fldChar w:fldCharType="separate"/>
      </w:r>
      <w:r w:rsidRPr="003F7C44">
        <w:rPr>
          <w:rFonts w:cs="Times New Roman"/>
        </w:rPr>
        <w:t>(</w:t>
      </w:r>
      <w:proofErr w:type="spellStart"/>
      <w:r w:rsidRPr="003F7C44">
        <w:rPr>
          <w:rFonts w:cs="Times New Roman"/>
        </w:rPr>
        <w:t>Suwaileh</w:t>
      </w:r>
      <w:proofErr w:type="spellEnd"/>
      <w:r w:rsidRPr="003F7C44">
        <w:rPr>
          <w:rFonts w:cs="Times New Roman"/>
        </w:rPr>
        <w:t xml:space="preserve"> et al., 2023)</w:t>
      </w:r>
      <w:r>
        <w:rPr>
          <w:rtl/>
          <w:lang w:val="en-US"/>
        </w:rPr>
        <w:fldChar w:fldCharType="end"/>
      </w:r>
      <w:r>
        <w:rPr>
          <w:lang w:val="en-US"/>
        </w:rPr>
        <w:t xml:space="preserve"> IDRIS</w:t>
      </w:r>
      <w:r>
        <w:rPr>
          <w:rFonts w:hint="cs"/>
          <w:rtl/>
          <w:lang w:val="en-US"/>
        </w:rPr>
        <w:t xml:space="preserve">، من أجل تدريب ووضع تقييم لجودة النموذج، ومقارنته مع إمكانية استخدام نماذج اللغة الضخمة في هذه المهمة. </w:t>
      </w:r>
    </w:p>
    <w:p w14:paraId="793D4157" w14:textId="77777777" w:rsidR="000D05F6" w:rsidRDefault="000D05F6" w:rsidP="00E21EE8">
      <w:pPr>
        <w:pStyle w:val="21"/>
        <w:rPr>
          <w:rtl/>
        </w:rPr>
      </w:pPr>
      <w:r>
        <w:rPr>
          <w:rFonts w:hint="cs"/>
          <w:rtl/>
        </w:rPr>
        <w:t xml:space="preserve">مجموعة البيانات </w:t>
      </w:r>
      <w:r>
        <w:t>SAS</w:t>
      </w:r>
    </w:p>
    <w:p w14:paraId="3E009187" w14:textId="77777777" w:rsidR="000D05F6" w:rsidRPr="0013677C" w:rsidRDefault="00E21EE8" w:rsidP="0013677C">
      <w:pPr>
        <w:pStyle w:val="af5"/>
        <w:rPr>
          <w:rtl/>
          <w:lang w:val="en-US"/>
        </w:rPr>
      </w:pPr>
      <w:r>
        <w:rPr>
          <w:rFonts w:hint="cs"/>
          <w:rtl/>
          <w:lang w:val="en-US"/>
        </w:rPr>
        <w:t xml:space="preserve">تم جمع مجموعة البيانات من منصة تويتر عبر البحث بكلمات مفتاحية عامة وخاصة (مثل، سوريا، دمشق، اعتصام الميدان، ...)، من تاريخ 1 أيار ولغاية 32 أيار 2025، ومن خلالها تم جمع مجموعة بيانات حجمها </w:t>
      </w:r>
      <w:r>
        <w:rPr>
          <w:lang w:val="en-US"/>
        </w:rPr>
        <w:t>20</w:t>
      </w:r>
      <w:r>
        <w:rPr>
          <w:rFonts w:hint="cs"/>
          <w:rtl/>
          <w:lang w:val="en-US"/>
        </w:rPr>
        <w:t xml:space="preserve"> ألف تغريدة بالإضافة على معلوماتها </w:t>
      </w:r>
      <w:r>
        <w:rPr>
          <w:lang w:val="en-US"/>
        </w:rPr>
        <w:t>metadata</w:t>
      </w:r>
      <w:r>
        <w:rPr>
          <w:rFonts w:hint="cs"/>
          <w:rtl/>
          <w:lang w:val="en-US"/>
        </w:rPr>
        <w:t xml:space="preserve">. سميناها </w:t>
      </w:r>
      <w:r>
        <w:rPr>
          <w:lang w:val="en-US"/>
        </w:rPr>
        <w:t>SAS (Golden)</w:t>
      </w:r>
      <w:r>
        <w:rPr>
          <w:rFonts w:hint="cs"/>
          <w:rtl/>
          <w:lang w:val="en-US"/>
        </w:rPr>
        <w:t>، وبعد ذلك قمنا بتنميط مجموعة جزئية منها يدوياً بحجم 4500 تغريدة إلى ذات صلة وغير ذات صلة (</w:t>
      </w:r>
      <w:r>
        <w:rPr>
          <w:lang w:val="en-US"/>
        </w:rPr>
        <w:t>Relevant, Un Relevant</w:t>
      </w:r>
      <w:r>
        <w:rPr>
          <w:rFonts w:hint="cs"/>
          <w:rtl/>
          <w:lang w:val="en-US"/>
        </w:rPr>
        <w:t>)، وتم ذلك وفق دليل التنميط المبين في الملحق ب (اضغط هنا)</w:t>
      </w:r>
      <w:r w:rsidR="009D62FE">
        <w:rPr>
          <w:rFonts w:hint="cs"/>
          <w:rtl/>
          <w:lang w:val="en-US"/>
        </w:rPr>
        <w:t xml:space="preserve"> سميناها </w:t>
      </w:r>
      <w:r w:rsidR="009D62FE">
        <w:rPr>
          <w:lang w:val="en-US"/>
        </w:rPr>
        <w:t>SAS (Labeled)</w:t>
      </w:r>
      <w:r>
        <w:rPr>
          <w:rFonts w:hint="cs"/>
          <w:rtl/>
          <w:lang w:val="en-US"/>
        </w:rPr>
        <w:t>.</w:t>
      </w:r>
      <w:r w:rsidR="009D62FE">
        <w:rPr>
          <w:rFonts w:hint="cs"/>
          <w:rtl/>
          <w:lang w:val="en-US"/>
        </w:rPr>
        <w:t xml:space="preserve"> بعد ذلك تم النظر إلى الجزء من مجموعة البيانات الذي تم جمعه من خلال البحث بكلمات مفتاحية خاصة (أحداث وقعت في شهر أيار، مثل، اعتصام في مكان فلاني، رفع العقوبات الأميركية، حادث في مكان فلاني، ...)، وحجمه هو عبارة عن 6700 تغريدة، تنتمي إلى 107 أحداث وقعت في شهر أيار، حيث بعد النظر إلى تلك النتائج (المبوبة ضمن ملف لكل حدث) كانت نسبة أكثر من 98% من التغريدات منتمية لذلك الحدث، وبالتالي كان باستطاعتنا استخدام المقاييس (</w:t>
      </w:r>
      <w:r w:rsidR="009D62FE">
        <w:rPr>
          <w:lang w:val="en-US"/>
        </w:rPr>
        <w:t>NMI</w:t>
      </w:r>
      <w:r w:rsidR="009D62FE">
        <w:rPr>
          <w:rFonts w:hint="cs"/>
          <w:rtl/>
          <w:lang w:val="en-US"/>
        </w:rPr>
        <w:t xml:space="preserve">، </w:t>
      </w:r>
      <w:r w:rsidR="009D62FE">
        <w:rPr>
          <w:lang w:val="en-US"/>
        </w:rPr>
        <w:t>AMI</w:t>
      </w:r>
      <w:r w:rsidR="009D62FE">
        <w:rPr>
          <w:rFonts w:hint="cs"/>
          <w:rtl/>
          <w:lang w:val="en-US"/>
        </w:rPr>
        <w:t xml:space="preserve">، </w:t>
      </w:r>
      <w:r w:rsidR="009D62FE">
        <w:rPr>
          <w:lang w:val="en-US"/>
        </w:rPr>
        <w:t>ARI</w:t>
      </w:r>
      <w:r w:rsidR="009D62FE">
        <w:rPr>
          <w:rFonts w:hint="cs"/>
          <w:rtl/>
          <w:lang w:val="en-US"/>
        </w:rPr>
        <w:t xml:space="preserve">) المبينة في فصل الدراسة المرجعية لتقييم جودة نموذج كشف الحدث. وتمت تسمية هذا الجزء من المجموعة بـ </w:t>
      </w:r>
      <w:r w:rsidR="009D62FE">
        <w:rPr>
          <w:lang w:val="en-US"/>
        </w:rPr>
        <w:t>SAS (Silver)</w:t>
      </w:r>
      <w:r w:rsidR="009D62FE">
        <w:rPr>
          <w:rFonts w:hint="cs"/>
          <w:rtl/>
          <w:lang w:val="en-US"/>
        </w:rPr>
        <w:t xml:space="preserve">. ويوضح </w:t>
      </w:r>
      <w:r w:rsidR="0013677C">
        <w:rPr>
          <w:rFonts w:hint="cs"/>
          <w:rtl/>
          <w:lang w:val="en-US"/>
        </w:rPr>
        <w:t>الجدول</w:t>
      </w:r>
      <w:r w:rsidR="009D62FE">
        <w:rPr>
          <w:rFonts w:hint="cs"/>
          <w:rtl/>
          <w:lang w:val="en-US"/>
        </w:rPr>
        <w:t xml:space="preserve"> أدناه مثالاً على تغريدات من نفس الحدث. </w:t>
      </w:r>
    </w:p>
    <w:p w14:paraId="36DBC9AD" w14:textId="77777777" w:rsidR="0013677C" w:rsidRDefault="0013677C" w:rsidP="0013677C">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7</w:t>
      </w:r>
      <w:r>
        <w:rPr>
          <w:rtl/>
        </w:rPr>
        <w:fldChar w:fldCharType="end"/>
      </w:r>
      <w:r>
        <w:rPr>
          <w:rFonts w:hint="cs"/>
          <w:noProof/>
          <w:rtl/>
        </w:rPr>
        <w:t>: ممثالل على تغريدات ضمن حدث ما.</w:t>
      </w:r>
    </w:p>
    <w:tbl>
      <w:tblPr>
        <w:bidiVisual/>
        <w:tblW w:w="11823"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8350"/>
        <w:gridCol w:w="895"/>
        <w:gridCol w:w="1469"/>
      </w:tblGrid>
      <w:tr w:rsidR="0013677C" w:rsidRPr="009D62FE" w14:paraId="67A8A761" w14:textId="77777777" w:rsidTr="0013677C">
        <w:trPr>
          <w:trHeight w:val="290"/>
        </w:trPr>
        <w:tc>
          <w:tcPr>
            <w:tcW w:w="1109" w:type="dxa"/>
            <w:shd w:val="clear" w:color="auto" w:fill="auto"/>
            <w:noWrap/>
            <w:vAlign w:val="bottom"/>
            <w:hideMark/>
          </w:tcPr>
          <w:p w14:paraId="28D4BF53" w14:textId="77777777" w:rsidR="009D62FE" w:rsidRPr="009D62FE" w:rsidRDefault="009D62FE" w:rsidP="009D62FE">
            <w:pPr>
              <w:jc w:val="center"/>
              <w:rPr>
                <w:rFonts w:ascii="Calibri" w:hAnsi="Calibri" w:cs="Calibri"/>
                <w:color w:val="000000"/>
                <w:sz w:val="22"/>
                <w:szCs w:val="22"/>
                <w:lang w:bidi="ar-SA"/>
              </w:rPr>
            </w:pPr>
            <w:r w:rsidRPr="009D62FE">
              <w:rPr>
                <w:rFonts w:ascii="Calibri" w:hAnsi="Calibri" w:cs="Calibri"/>
                <w:color w:val="000000"/>
                <w:sz w:val="22"/>
                <w:szCs w:val="22"/>
                <w:lang w:bidi="ar-SA"/>
              </w:rPr>
              <w:t>Tweet ID</w:t>
            </w:r>
          </w:p>
        </w:tc>
        <w:tc>
          <w:tcPr>
            <w:tcW w:w="8350" w:type="dxa"/>
            <w:shd w:val="clear" w:color="auto" w:fill="auto"/>
            <w:noWrap/>
            <w:vAlign w:val="bottom"/>
            <w:hideMark/>
          </w:tcPr>
          <w:p w14:paraId="04BCA5F4" w14:textId="77777777" w:rsidR="009D62FE" w:rsidRPr="009D62FE" w:rsidRDefault="009D62FE" w:rsidP="009D62FE">
            <w:pPr>
              <w:jc w:val="center"/>
              <w:rPr>
                <w:rFonts w:ascii="Calibri" w:hAnsi="Calibri" w:cs="Calibri"/>
                <w:color w:val="000000"/>
                <w:sz w:val="22"/>
                <w:szCs w:val="22"/>
                <w:lang w:bidi="ar-SA"/>
              </w:rPr>
            </w:pPr>
            <w:r w:rsidRPr="009D62FE">
              <w:rPr>
                <w:rFonts w:ascii="Calibri" w:hAnsi="Calibri" w:cs="Calibri"/>
                <w:color w:val="000000"/>
                <w:sz w:val="22"/>
                <w:szCs w:val="22"/>
                <w:lang w:bidi="ar-SA"/>
              </w:rPr>
              <w:t>Tweet Text</w:t>
            </w:r>
          </w:p>
        </w:tc>
        <w:tc>
          <w:tcPr>
            <w:tcW w:w="895" w:type="dxa"/>
            <w:shd w:val="clear" w:color="auto" w:fill="auto"/>
            <w:noWrap/>
            <w:vAlign w:val="bottom"/>
            <w:hideMark/>
          </w:tcPr>
          <w:p w14:paraId="54372A1A"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Type</w:t>
            </w:r>
          </w:p>
        </w:tc>
        <w:tc>
          <w:tcPr>
            <w:tcW w:w="1469" w:type="dxa"/>
            <w:shd w:val="clear" w:color="auto" w:fill="auto"/>
            <w:noWrap/>
            <w:vAlign w:val="bottom"/>
            <w:hideMark/>
          </w:tcPr>
          <w:p w14:paraId="63570494" w14:textId="77777777" w:rsidR="0013677C"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Author</w:t>
            </w:r>
          </w:p>
          <w:p w14:paraId="1C579981"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Name</w:t>
            </w:r>
          </w:p>
        </w:tc>
      </w:tr>
      <w:tr w:rsidR="0013677C" w:rsidRPr="009D62FE" w14:paraId="15AA8803" w14:textId="77777777" w:rsidTr="0013677C">
        <w:trPr>
          <w:trHeight w:val="290"/>
        </w:trPr>
        <w:tc>
          <w:tcPr>
            <w:tcW w:w="1109" w:type="dxa"/>
            <w:shd w:val="clear" w:color="auto" w:fill="auto"/>
            <w:noWrap/>
            <w:vAlign w:val="bottom"/>
            <w:hideMark/>
          </w:tcPr>
          <w:p w14:paraId="4C2A12F2"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19281218</w:t>
            </w:r>
          </w:p>
        </w:tc>
        <w:tc>
          <w:tcPr>
            <w:tcW w:w="8350" w:type="dxa"/>
            <w:shd w:val="clear" w:color="auto" w:fill="auto"/>
            <w:noWrap/>
            <w:vAlign w:val="bottom"/>
            <w:hideMark/>
          </w:tcPr>
          <w:p w14:paraId="0525BE89"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رامز الخياط هو رجل أعمال</w:t>
            </w:r>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 xml:space="preserve">قطري، الرئيس التنفيذي لشركة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rtl/>
                <w:lang w:bidi="ar-SA"/>
              </w:rPr>
              <w:t xml:space="preserve"> القابضة، وهي جزء من مجموعة </w:t>
            </w:r>
            <w:proofErr w:type="spellStart"/>
            <w:r w:rsidRPr="009D62FE">
              <w:rPr>
                <w:rFonts w:ascii="Calibri" w:hAnsi="Calibri" w:cs="Calibri"/>
                <w:color w:val="000000"/>
                <w:sz w:val="22"/>
                <w:szCs w:val="22"/>
                <w:rtl/>
                <w:lang w:bidi="ar-SA"/>
              </w:rPr>
              <w:t>باور</w:t>
            </w:r>
            <w:proofErr w:type="spellEnd"/>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 xml:space="preserve">إنترناشيونال القابضة التي يملكها ويديرها عائلة الخياط في قطر. تأسست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عام 2011، وتتخصص في مشاريع الطاقة والبنية التحتية. الخ</w:t>
            </w:r>
          </w:p>
        </w:tc>
        <w:tc>
          <w:tcPr>
            <w:tcW w:w="895" w:type="dxa"/>
            <w:shd w:val="clear" w:color="auto" w:fill="auto"/>
            <w:noWrap/>
            <w:vAlign w:val="bottom"/>
            <w:hideMark/>
          </w:tcPr>
          <w:p w14:paraId="140B4179"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Reply</w:t>
            </w:r>
          </w:p>
        </w:tc>
        <w:tc>
          <w:tcPr>
            <w:tcW w:w="1469" w:type="dxa"/>
            <w:shd w:val="clear" w:color="auto" w:fill="auto"/>
            <w:noWrap/>
            <w:vAlign w:val="bottom"/>
            <w:hideMark/>
          </w:tcPr>
          <w:p w14:paraId="0EDB7F2D" w14:textId="77777777" w:rsidR="009D62FE" w:rsidRPr="009D62FE" w:rsidRDefault="009D62FE" w:rsidP="0013677C">
            <w:pPr>
              <w:jc w:val="center"/>
              <w:rPr>
                <w:rFonts w:ascii="Calibri" w:hAnsi="Calibri" w:cs="Calibri"/>
                <w:color w:val="000000"/>
                <w:sz w:val="22"/>
                <w:szCs w:val="22"/>
                <w:lang w:bidi="ar-SA"/>
              </w:rPr>
            </w:pPr>
            <w:proofErr w:type="spellStart"/>
            <w:r w:rsidRPr="009D62FE">
              <w:rPr>
                <w:rFonts w:ascii="Calibri" w:hAnsi="Calibri" w:cs="Calibri"/>
                <w:color w:val="000000"/>
                <w:sz w:val="22"/>
                <w:szCs w:val="22"/>
                <w:lang w:bidi="ar-SA"/>
              </w:rPr>
              <w:t>Grok</w:t>
            </w:r>
            <w:proofErr w:type="spellEnd"/>
          </w:p>
        </w:tc>
      </w:tr>
      <w:tr w:rsidR="0013677C" w:rsidRPr="009D62FE" w14:paraId="0FADFF59" w14:textId="77777777" w:rsidTr="0013677C">
        <w:trPr>
          <w:trHeight w:val="290"/>
        </w:trPr>
        <w:tc>
          <w:tcPr>
            <w:tcW w:w="1109" w:type="dxa"/>
            <w:shd w:val="clear" w:color="auto" w:fill="auto"/>
            <w:noWrap/>
            <w:vAlign w:val="bottom"/>
            <w:hideMark/>
          </w:tcPr>
          <w:p w14:paraId="4A30AA70" w14:textId="77777777" w:rsidR="009D62FE" w:rsidRPr="009D62FE" w:rsidRDefault="0013677C" w:rsidP="0013677C">
            <w:pPr>
              <w:jc w:val="center"/>
              <w:rPr>
                <w:rFonts w:ascii="Calibri" w:hAnsi="Calibri" w:cs="Calibri"/>
                <w:color w:val="000000"/>
                <w:sz w:val="22"/>
                <w:szCs w:val="22"/>
                <w:rtl/>
                <w:lang w:bidi="ar-SA"/>
              </w:rPr>
            </w:pPr>
            <w:r>
              <w:rPr>
                <w:rFonts w:ascii="Calibri" w:hAnsi="Calibri" w:cs="Calibri"/>
                <w:color w:val="000000"/>
                <w:sz w:val="22"/>
                <w:szCs w:val="22"/>
                <w:lang w:bidi="ar-SA"/>
              </w:rPr>
              <w:t>92811483</w:t>
            </w:r>
          </w:p>
        </w:tc>
        <w:tc>
          <w:tcPr>
            <w:tcW w:w="8350" w:type="dxa"/>
            <w:shd w:val="clear" w:color="auto" w:fill="auto"/>
            <w:vAlign w:val="bottom"/>
            <w:hideMark/>
          </w:tcPr>
          <w:p w14:paraId="4807723D"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مؤتمر صحفي مشترك لوزير الطاقة محمد البشير والرئيس التنفيذي لشركة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rtl/>
                <w:lang w:bidi="ar-SA"/>
              </w:rPr>
              <w:t xml:space="preserve"> رامز الخياط على هامش توقيع الاتفاقيات الاقتصادية مع شركات الطاق</w:t>
            </w:r>
            <w:r w:rsidR="0013677C">
              <w:rPr>
                <w:rFonts w:ascii="Calibri" w:hAnsi="Calibri" w:cs="Calibri"/>
                <w:color w:val="000000"/>
                <w:sz w:val="22"/>
                <w:szCs w:val="22"/>
                <w:rtl/>
                <w:lang w:bidi="ar-SA"/>
              </w:rPr>
              <w:t>ة</w:t>
            </w:r>
            <w:r w:rsidR="0013677C">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w:t>
            </w:r>
            <w:proofErr w:type="spellStart"/>
            <w:r w:rsidRPr="009D62FE">
              <w:rPr>
                <w:rFonts w:ascii="Calibri" w:hAnsi="Calibri" w:cs="Calibri"/>
                <w:color w:val="000000"/>
                <w:sz w:val="22"/>
                <w:szCs w:val="22"/>
                <w:rtl/>
                <w:lang w:bidi="ar-SA"/>
              </w:rPr>
              <w:t>سوريا_نحو_الريادة</w:t>
            </w:r>
            <w:proofErr w:type="spellEnd"/>
            <w:r w:rsidR="0013677C">
              <w:rPr>
                <w:rFonts w:ascii="Calibri" w:hAnsi="Calibri" w:cs="Calibri"/>
                <w:color w:val="000000"/>
                <w:sz w:val="22"/>
                <w:szCs w:val="22"/>
                <w:lang w:bidi="ar-SA"/>
              </w:rPr>
              <w:t xml:space="preserve"> </w:t>
            </w:r>
            <w:r w:rsidRPr="009D62FE">
              <w:rPr>
                <w:rFonts w:ascii="Calibri" w:hAnsi="Calibri" w:cs="Calibri"/>
                <w:color w:val="000000"/>
                <w:sz w:val="22"/>
                <w:szCs w:val="22"/>
                <w:rtl/>
                <w:lang w:bidi="ar-SA"/>
              </w:rPr>
              <w:t>#</w:t>
            </w:r>
            <w:proofErr w:type="spellStart"/>
            <w:r w:rsidRPr="009D62FE">
              <w:rPr>
                <w:rFonts w:ascii="Calibri" w:hAnsi="Calibri" w:cs="Calibri"/>
                <w:color w:val="000000"/>
                <w:sz w:val="22"/>
                <w:szCs w:val="22"/>
                <w:rtl/>
                <w:lang w:bidi="ar-SA"/>
              </w:rPr>
              <w:t>الإخبارية_السورية</w:t>
            </w:r>
            <w:proofErr w:type="spellEnd"/>
            <w:r w:rsidRPr="009D62FE">
              <w:rPr>
                <w:rFonts w:ascii="Calibri" w:hAnsi="Calibri" w:cs="Calibri"/>
                <w:color w:val="000000"/>
                <w:sz w:val="22"/>
                <w:szCs w:val="22"/>
                <w:rtl/>
                <w:lang w:bidi="ar-SA"/>
              </w:rPr>
              <w:t xml:space="preserve"> </w:t>
            </w:r>
          </w:p>
        </w:tc>
        <w:tc>
          <w:tcPr>
            <w:tcW w:w="895" w:type="dxa"/>
            <w:shd w:val="clear" w:color="auto" w:fill="auto"/>
            <w:noWrap/>
            <w:vAlign w:val="bottom"/>
            <w:hideMark/>
          </w:tcPr>
          <w:p w14:paraId="60B6690C"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50E8D7DC"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rtl/>
                <w:lang w:bidi="ar-SA"/>
              </w:rPr>
              <w:t>الإخبارية السورية</w:t>
            </w:r>
          </w:p>
        </w:tc>
      </w:tr>
      <w:tr w:rsidR="0013677C" w:rsidRPr="009D62FE" w14:paraId="2DDA2A55" w14:textId="77777777" w:rsidTr="0013677C">
        <w:trPr>
          <w:trHeight w:val="290"/>
        </w:trPr>
        <w:tc>
          <w:tcPr>
            <w:tcW w:w="1109" w:type="dxa"/>
            <w:shd w:val="clear" w:color="auto" w:fill="auto"/>
            <w:noWrap/>
            <w:vAlign w:val="bottom"/>
            <w:hideMark/>
          </w:tcPr>
          <w:p w14:paraId="2129A671"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19281069</w:t>
            </w:r>
          </w:p>
        </w:tc>
        <w:tc>
          <w:tcPr>
            <w:tcW w:w="8350" w:type="dxa"/>
            <w:shd w:val="clear" w:color="auto" w:fill="auto"/>
            <w:noWrap/>
            <w:vAlign w:val="bottom"/>
            <w:hideMark/>
          </w:tcPr>
          <w:p w14:paraId="55E2FDDD"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مؤتمر صحفي لوزير الطاقة المهندس محمد البشير والرئيس التنفيذي لشركة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rtl/>
                <w:lang w:bidi="ar-SA"/>
              </w:rPr>
              <w:t xml:space="preserve"> القابضة رامز الخياط في قصر الشعب بعد توقيع مذكرات تفاهم مع شركات دولية في مجال الطاقة. </w:t>
            </w:r>
          </w:p>
        </w:tc>
        <w:tc>
          <w:tcPr>
            <w:tcW w:w="895" w:type="dxa"/>
            <w:shd w:val="clear" w:color="auto" w:fill="auto"/>
            <w:noWrap/>
            <w:vAlign w:val="bottom"/>
            <w:hideMark/>
          </w:tcPr>
          <w:p w14:paraId="0031E5B3"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1545B269"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rtl/>
                <w:lang w:bidi="ar-SA"/>
              </w:rPr>
              <w:t>شبكة أخبار سوريا</w:t>
            </w:r>
          </w:p>
        </w:tc>
      </w:tr>
      <w:tr w:rsidR="0013677C" w:rsidRPr="009D62FE" w14:paraId="2D091E66" w14:textId="77777777" w:rsidTr="0013677C">
        <w:trPr>
          <w:trHeight w:val="290"/>
        </w:trPr>
        <w:tc>
          <w:tcPr>
            <w:tcW w:w="1109" w:type="dxa"/>
            <w:shd w:val="clear" w:color="auto" w:fill="auto"/>
            <w:noWrap/>
            <w:vAlign w:val="bottom"/>
            <w:hideMark/>
          </w:tcPr>
          <w:p w14:paraId="2596CBF7"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19281044</w:t>
            </w:r>
          </w:p>
        </w:tc>
        <w:tc>
          <w:tcPr>
            <w:tcW w:w="8350" w:type="dxa"/>
            <w:shd w:val="clear" w:color="auto" w:fill="auto"/>
            <w:vAlign w:val="bottom"/>
            <w:hideMark/>
          </w:tcPr>
          <w:p w14:paraId="251B7A8E" w14:textId="77777777" w:rsidR="009D62FE" w:rsidRPr="009D62FE" w:rsidRDefault="009D62FE" w:rsidP="009D62FE">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الرئيس التنفيذي لشركة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rtl/>
                <w:lang w:bidi="ar-SA"/>
              </w:rPr>
              <w:t xml:space="preserve"> القابضة رامز الخياط: </w:t>
            </w:r>
            <w:r w:rsidRPr="009D62FE">
              <w:rPr>
                <w:rFonts w:ascii="Calibri" w:hAnsi="Calibri" w:cs="Calibri"/>
                <w:color w:val="000000"/>
                <w:sz w:val="22"/>
                <w:szCs w:val="22"/>
                <w:rtl/>
                <w:lang w:bidi="ar-SA"/>
              </w:rPr>
              <w:br/>
              <w:t>- ما يتم إبرامه اليوم هو بداية مشروع وطني باستثمار أجنبي قيمته 7 مليار دولار</w:t>
            </w:r>
            <w:r w:rsidRPr="009D62FE">
              <w:rPr>
                <w:rFonts w:ascii="Calibri" w:hAnsi="Calibri" w:cs="Calibri"/>
                <w:color w:val="000000"/>
                <w:sz w:val="22"/>
                <w:szCs w:val="22"/>
                <w:rtl/>
                <w:lang w:bidi="ar-SA"/>
              </w:rPr>
              <w:br/>
              <w:t>- المشروع سيؤمن الاكتفاء الذاتي من الطاقة الكهربائية في سوريا</w:t>
            </w:r>
            <w:r w:rsidRPr="009D62FE">
              <w:rPr>
                <w:rFonts w:ascii="Calibri" w:hAnsi="Calibri" w:cs="Calibri"/>
                <w:color w:val="000000"/>
                <w:sz w:val="22"/>
                <w:szCs w:val="22"/>
                <w:rtl/>
                <w:lang w:bidi="ar-SA"/>
              </w:rPr>
              <w:br/>
              <w:t>- المشروع يتضمن تطوير 4 محطات إنتاجية باستخدام أحدث ما توصلت إليه التكنولوجية الأميركية</w:t>
            </w:r>
          </w:p>
        </w:tc>
        <w:tc>
          <w:tcPr>
            <w:tcW w:w="895" w:type="dxa"/>
            <w:shd w:val="clear" w:color="auto" w:fill="auto"/>
            <w:noWrap/>
            <w:vAlign w:val="bottom"/>
            <w:hideMark/>
          </w:tcPr>
          <w:p w14:paraId="2A39596D"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75287B25"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s</w:t>
            </w:r>
            <w:r w:rsidRPr="009D62FE">
              <w:rPr>
                <w:rFonts w:ascii="Segoe UI Symbol" w:hAnsi="Segoe UI Symbol" w:cs="Segoe UI Symbol"/>
                <w:color w:val="000000"/>
                <w:sz w:val="22"/>
                <w:szCs w:val="22"/>
                <w:lang w:bidi="ar-SA"/>
              </w:rPr>
              <w:t>🇸🇾</w:t>
            </w:r>
          </w:p>
        </w:tc>
      </w:tr>
      <w:tr w:rsidR="0013677C" w:rsidRPr="009D62FE" w14:paraId="05C792C6" w14:textId="77777777" w:rsidTr="0013677C">
        <w:trPr>
          <w:trHeight w:val="290"/>
        </w:trPr>
        <w:tc>
          <w:tcPr>
            <w:tcW w:w="1109" w:type="dxa"/>
            <w:shd w:val="clear" w:color="auto" w:fill="auto"/>
            <w:noWrap/>
            <w:vAlign w:val="bottom"/>
            <w:hideMark/>
          </w:tcPr>
          <w:p w14:paraId="51DFEE85"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lang w:bidi="ar-SA"/>
              </w:rPr>
              <w:t>19281013</w:t>
            </w:r>
          </w:p>
        </w:tc>
        <w:tc>
          <w:tcPr>
            <w:tcW w:w="8350" w:type="dxa"/>
            <w:shd w:val="clear" w:color="auto" w:fill="auto"/>
            <w:noWrap/>
            <w:vAlign w:val="bottom"/>
            <w:hideMark/>
          </w:tcPr>
          <w:p w14:paraId="16CE3864" w14:textId="77777777" w:rsidR="009D62FE" w:rsidRPr="009D62FE" w:rsidRDefault="009D62FE" w:rsidP="0013677C">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أعجبني برتوكول توقيع الاتفاقيات </w:t>
            </w:r>
          </w:p>
        </w:tc>
        <w:tc>
          <w:tcPr>
            <w:tcW w:w="895" w:type="dxa"/>
            <w:shd w:val="clear" w:color="auto" w:fill="auto"/>
            <w:noWrap/>
            <w:vAlign w:val="bottom"/>
            <w:hideMark/>
          </w:tcPr>
          <w:p w14:paraId="0056002A" w14:textId="77777777" w:rsidR="009D62FE" w:rsidRPr="009D62FE" w:rsidRDefault="0013677C" w:rsidP="0013677C">
            <w:pPr>
              <w:jc w:val="center"/>
              <w:rPr>
                <w:rFonts w:ascii="Calibri" w:hAnsi="Calibri" w:cs="Calibri"/>
                <w:color w:val="000000"/>
                <w:sz w:val="22"/>
                <w:szCs w:val="22"/>
                <w:rtl/>
                <w:lang w:bidi="ar-SA"/>
              </w:rPr>
            </w:pPr>
            <w:r>
              <w:rPr>
                <w:rFonts w:ascii="Calibri" w:hAnsi="Calibri" w:cs="Calibri"/>
                <w:color w:val="000000"/>
                <w:sz w:val="22"/>
                <w:szCs w:val="22"/>
                <w:lang w:bidi="ar-SA"/>
              </w:rPr>
              <w:t>T</w:t>
            </w:r>
            <w:r w:rsidR="009D62FE" w:rsidRPr="009D62FE">
              <w:rPr>
                <w:rFonts w:ascii="Calibri" w:hAnsi="Calibri" w:cs="Calibri"/>
                <w:color w:val="000000"/>
                <w:sz w:val="22"/>
                <w:szCs w:val="22"/>
                <w:lang w:bidi="ar-SA"/>
              </w:rPr>
              <w:t>weet</w:t>
            </w:r>
          </w:p>
        </w:tc>
        <w:tc>
          <w:tcPr>
            <w:tcW w:w="1469" w:type="dxa"/>
            <w:shd w:val="clear" w:color="auto" w:fill="auto"/>
            <w:noWrap/>
            <w:vAlign w:val="bottom"/>
            <w:hideMark/>
          </w:tcPr>
          <w:p w14:paraId="7E5108B2"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s</w:t>
            </w:r>
            <w:r w:rsidRPr="009D62FE">
              <w:rPr>
                <w:rFonts w:ascii="Segoe UI Symbol" w:hAnsi="Segoe UI Symbol" w:cs="Segoe UI Symbol"/>
                <w:color w:val="000000"/>
                <w:sz w:val="22"/>
                <w:szCs w:val="22"/>
                <w:lang w:bidi="ar-SA"/>
              </w:rPr>
              <w:t>🇸🇾</w:t>
            </w:r>
          </w:p>
        </w:tc>
      </w:tr>
      <w:tr w:rsidR="0013677C" w:rsidRPr="009D62FE" w14:paraId="696ADB5D" w14:textId="77777777" w:rsidTr="0013677C">
        <w:trPr>
          <w:trHeight w:val="290"/>
        </w:trPr>
        <w:tc>
          <w:tcPr>
            <w:tcW w:w="1109" w:type="dxa"/>
            <w:shd w:val="clear" w:color="auto" w:fill="auto"/>
            <w:noWrap/>
            <w:vAlign w:val="bottom"/>
            <w:hideMark/>
          </w:tcPr>
          <w:p w14:paraId="54566C67" w14:textId="77777777" w:rsidR="009D62FE" w:rsidRPr="009D62FE" w:rsidRDefault="009D62FE" w:rsidP="0013677C">
            <w:pPr>
              <w:rPr>
                <w:rFonts w:ascii="Calibri" w:hAnsi="Calibri" w:cs="Calibri"/>
                <w:color w:val="000000"/>
                <w:sz w:val="22"/>
                <w:szCs w:val="22"/>
                <w:rtl/>
                <w:lang w:bidi="ar-SA"/>
              </w:rPr>
            </w:pPr>
            <w:r w:rsidRPr="009D62FE">
              <w:rPr>
                <w:rFonts w:ascii="Calibri" w:hAnsi="Calibri" w:cs="Calibri"/>
                <w:color w:val="000000"/>
                <w:sz w:val="22"/>
                <w:szCs w:val="22"/>
                <w:lang w:bidi="ar-SA"/>
              </w:rPr>
              <w:t>19280948</w:t>
            </w:r>
          </w:p>
        </w:tc>
        <w:tc>
          <w:tcPr>
            <w:tcW w:w="8350" w:type="dxa"/>
            <w:shd w:val="clear" w:color="auto" w:fill="auto"/>
            <w:vAlign w:val="bottom"/>
            <w:hideMark/>
          </w:tcPr>
          <w:p w14:paraId="12898748" w14:textId="77777777" w:rsidR="009D62FE" w:rsidRPr="009D62FE" w:rsidRDefault="009D62FE" w:rsidP="009D62FE">
            <w:pPr>
              <w:rPr>
                <w:rFonts w:ascii="Calibri" w:hAnsi="Calibri" w:cs="Calibri"/>
                <w:color w:val="000000"/>
                <w:sz w:val="22"/>
                <w:szCs w:val="22"/>
                <w:lang w:bidi="ar-SA"/>
              </w:rPr>
            </w:pPr>
            <w:r w:rsidRPr="009D62FE">
              <w:rPr>
                <w:rFonts w:ascii="Calibri" w:hAnsi="Calibri" w:cs="Calibri"/>
                <w:color w:val="000000"/>
                <w:sz w:val="22"/>
                <w:szCs w:val="22"/>
                <w:rtl/>
                <w:lang w:bidi="ar-SA"/>
              </w:rPr>
              <w:t xml:space="preserve">الرئيس التنفيذي لشركة </w:t>
            </w:r>
            <w:proofErr w:type="spellStart"/>
            <w:r w:rsidRPr="009D62FE">
              <w:rPr>
                <w:rFonts w:ascii="Calibri" w:hAnsi="Calibri" w:cs="Calibri"/>
                <w:color w:val="000000"/>
                <w:sz w:val="22"/>
                <w:szCs w:val="22"/>
                <w:rtl/>
                <w:lang w:bidi="ar-SA"/>
              </w:rPr>
              <w:t>أورباكون</w:t>
            </w:r>
            <w:proofErr w:type="spellEnd"/>
            <w:r w:rsidRPr="009D62FE">
              <w:rPr>
                <w:rFonts w:ascii="Calibri" w:hAnsi="Calibri" w:cs="Calibri"/>
                <w:color w:val="000000"/>
                <w:sz w:val="22"/>
                <w:szCs w:val="22"/>
                <w:rtl/>
                <w:lang w:bidi="ar-SA"/>
              </w:rPr>
              <w:t xml:space="preserve"> القابضة رامز</w:t>
            </w:r>
            <w:r w:rsidR="0013677C">
              <w:rPr>
                <w:rFonts w:ascii="Calibri" w:hAnsi="Calibri" w:cs="Calibri"/>
                <w:color w:val="000000"/>
                <w:sz w:val="22"/>
                <w:szCs w:val="22"/>
                <w:rtl/>
                <w:lang w:bidi="ar-SA"/>
              </w:rPr>
              <w:t xml:space="preserve"> الخياط: </w:t>
            </w:r>
            <w:r w:rsidR="0013677C">
              <w:rPr>
                <w:rFonts w:ascii="Calibri" w:hAnsi="Calibri" w:cs="Calibri"/>
                <w:color w:val="000000"/>
                <w:sz w:val="22"/>
                <w:szCs w:val="22"/>
                <w:rtl/>
                <w:lang w:bidi="ar-SA"/>
              </w:rPr>
              <w:br/>
            </w:r>
            <w:r w:rsidRPr="009D62FE">
              <w:rPr>
                <w:rFonts w:ascii="Segoe UI Symbol" w:hAnsi="Segoe UI Symbol" w:cs="Segoe UI Symbol"/>
                <w:color w:val="000000"/>
                <w:sz w:val="22"/>
                <w:szCs w:val="22"/>
                <w:rtl/>
                <w:lang w:bidi="ar-SA"/>
              </w:rPr>
              <w:t>📌</w:t>
            </w:r>
            <w:r w:rsidRPr="009D62FE">
              <w:rPr>
                <w:rFonts w:ascii="Calibri" w:hAnsi="Calibri" w:cs="Calibri"/>
                <w:color w:val="000000"/>
                <w:sz w:val="22"/>
                <w:szCs w:val="22"/>
                <w:rtl/>
                <w:lang w:bidi="ar-SA"/>
              </w:rPr>
              <w:t>الاتفاقيات التي تم توقيعها اليوم ستحول سوريا من دولة لديها عجز في مجال الطاقة إلى دولة مصدرة لها</w:t>
            </w:r>
          </w:p>
        </w:tc>
        <w:tc>
          <w:tcPr>
            <w:tcW w:w="895" w:type="dxa"/>
            <w:shd w:val="clear" w:color="auto" w:fill="auto"/>
            <w:noWrap/>
            <w:vAlign w:val="bottom"/>
            <w:hideMark/>
          </w:tcPr>
          <w:p w14:paraId="4117A328" w14:textId="77777777" w:rsidR="009D62FE" w:rsidRPr="009D62FE" w:rsidRDefault="009D62FE" w:rsidP="0013677C">
            <w:pPr>
              <w:jc w:val="center"/>
              <w:rPr>
                <w:rFonts w:ascii="Calibri" w:hAnsi="Calibri" w:cs="Calibri"/>
                <w:color w:val="000000"/>
                <w:sz w:val="22"/>
                <w:szCs w:val="22"/>
                <w:rtl/>
                <w:lang w:bidi="ar-SA"/>
              </w:rPr>
            </w:pPr>
            <w:r w:rsidRPr="009D62FE">
              <w:rPr>
                <w:rFonts w:ascii="Calibri" w:hAnsi="Calibri" w:cs="Calibri"/>
                <w:color w:val="000000"/>
                <w:sz w:val="22"/>
                <w:szCs w:val="22"/>
                <w:lang w:bidi="ar-SA"/>
              </w:rPr>
              <w:t>Tweet</w:t>
            </w:r>
          </w:p>
        </w:tc>
        <w:tc>
          <w:tcPr>
            <w:tcW w:w="1469" w:type="dxa"/>
            <w:shd w:val="clear" w:color="auto" w:fill="auto"/>
            <w:noWrap/>
            <w:vAlign w:val="bottom"/>
            <w:hideMark/>
          </w:tcPr>
          <w:p w14:paraId="42DB12BE" w14:textId="77777777" w:rsidR="009D62FE" w:rsidRPr="009D62FE" w:rsidRDefault="009D62FE" w:rsidP="0013677C">
            <w:pPr>
              <w:jc w:val="center"/>
              <w:rPr>
                <w:rFonts w:ascii="Calibri" w:hAnsi="Calibri" w:cs="Calibri"/>
                <w:color w:val="000000"/>
                <w:sz w:val="22"/>
                <w:szCs w:val="22"/>
                <w:lang w:bidi="ar-SA"/>
              </w:rPr>
            </w:pPr>
            <w:r w:rsidRPr="009D62FE">
              <w:rPr>
                <w:rFonts w:ascii="Calibri" w:hAnsi="Calibri" w:cs="Calibri"/>
                <w:color w:val="000000"/>
                <w:sz w:val="22"/>
                <w:szCs w:val="22"/>
                <w:lang w:bidi="ar-SA"/>
              </w:rPr>
              <w:t>ABO_OBIDA</w:t>
            </w:r>
          </w:p>
        </w:tc>
      </w:tr>
    </w:tbl>
    <w:p w14:paraId="436E5E8B" w14:textId="77777777" w:rsidR="000D05F6" w:rsidRDefault="0013677C" w:rsidP="000D05F6">
      <w:pPr>
        <w:pStyle w:val="af5"/>
        <w:rPr>
          <w:rtl/>
          <w:lang w:val="en-US"/>
        </w:rPr>
      </w:pPr>
      <w:r>
        <w:rPr>
          <w:rFonts w:hint="cs"/>
          <w:rtl/>
          <w:lang w:val="en-US"/>
        </w:rPr>
        <w:t>ويوضح الشكل أدناه توزع التغريدات طوال شهر أيار.</w:t>
      </w:r>
    </w:p>
    <w:p w14:paraId="7C2DD994" w14:textId="77777777" w:rsidR="0013677C" w:rsidRDefault="0013677C" w:rsidP="0013677C">
      <w:pPr>
        <w:pStyle w:val="af5"/>
        <w:keepNext/>
        <w:jc w:val="center"/>
      </w:pPr>
      <w:r w:rsidRPr="0013677C">
        <w:rPr>
          <w:lang w:val="en-US"/>
        </w:rPr>
        <w:drawing>
          <wp:inline distT="0" distB="0" distL="0" distR="0" wp14:anchorId="722AC9C8" wp14:editId="6E8BF610">
            <wp:extent cx="5943600" cy="2419985"/>
            <wp:effectExtent l="0" t="0" r="0" b="0"/>
            <wp:docPr id="34"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9"/>
                    <pic:cNvPicPr>
                      <a:picLocks noChangeAspect="1"/>
                    </pic:cNvPicPr>
                  </pic:nvPicPr>
                  <pic:blipFill>
                    <a:blip r:embed="rId35"/>
                    <a:stretch>
                      <a:fillRect/>
                    </a:stretch>
                  </pic:blipFill>
                  <pic:spPr>
                    <a:xfrm>
                      <a:off x="0" y="0"/>
                      <a:ext cx="5943600" cy="2419985"/>
                    </a:xfrm>
                    <a:prstGeom prst="rect">
                      <a:avLst/>
                    </a:prstGeom>
                  </pic:spPr>
                </pic:pic>
              </a:graphicData>
            </a:graphic>
          </wp:inline>
        </w:drawing>
      </w:r>
    </w:p>
    <w:p w14:paraId="0600EFDD" w14:textId="77777777" w:rsidR="0013677C" w:rsidRDefault="0013677C" w:rsidP="0013677C">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8</w:t>
      </w:r>
      <w:r>
        <w:rPr>
          <w:rtl/>
        </w:rPr>
        <w:fldChar w:fldCharType="end"/>
      </w:r>
      <w:r>
        <w:rPr>
          <w:rFonts w:hint="cs"/>
          <w:noProof/>
          <w:rtl/>
        </w:rPr>
        <w:t>: توزع التغريدات خلال فترة السحب.</w:t>
      </w:r>
    </w:p>
    <w:p w14:paraId="6CFEB6BE" w14:textId="77777777" w:rsidR="0013677C" w:rsidRPr="0013677C" w:rsidRDefault="0013677C" w:rsidP="007846DF">
      <w:pPr>
        <w:pStyle w:val="af5"/>
        <w:rPr>
          <w:rFonts w:hint="cs"/>
          <w:rtl/>
          <w:lang w:val="en-US"/>
        </w:rPr>
      </w:pPr>
      <w:r>
        <w:rPr>
          <w:rFonts w:hint="cs"/>
          <w:rtl/>
          <w:lang w:val="en-US"/>
        </w:rPr>
        <w:t>ويوضح الشكل أ</w:t>
      </w:r>
      <w:r w:rsidR="007846DF">
        <w:rPr>
          <w:rFonts w:hint="cs"/>
          <w:rtl/>
          <w:lang w:val="en-US"/>
        </w:rPr>
        <w:t xml:space="preserve">دناه مجموعة الكلمات الأكثر تداولاً خلال فترة من أحد الأيام (8 أيار- الفترة </w:t>
      </w:r>
      <w:r w:rsidR="007846DF">
        <w:rPr>
          <w:lang w:val="en-US"/>
        </w:rPr>
        <w:t>9AM – 12 AM</w:t>
      </w:r>
      <w:r w:rsidR="007846DF">
        <w:rPr>
          <w:rFonts w:hint="cs"/>
          <w:rtl/>
          <w:lang w:val="en-US"/>
        </w:rPr>
        <w:t>).</w:t>
      </w:r>
    </w:p>
    <w:p w14:paraId="02B57F7A" w14:textId="77777777" w:rsidR="007846DF" w:rsidRDefault="0013677C" w:rsidP="007846DF">
      <w:pPr>
        <w:pStyle w:val="af5"/>
        <w:keepNext/>
        <w:jc w:val="center"/>
      </w:pPr>
      <w:r w:rsidRPr="0013677C">
        <w:rPr>
          <w:lang w:val="en-US"/>
        </w:rPr>
        <w:lastRenderedPageBreak/>
        <w:drawing>
          <wp:inline distT="0" distB="0" distL="0" distR="0" wp14:anchorId="5B655966" wp14:editId="5A237F29">
            <wp:extent cx="5943600" cy="2466340"/>
            <wp:effectExtent l="0" t="0" r="0" b="0"/>
            <wp:docPr id="3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pic:cNvPicPr>
                      <a:picLocks noChangeAspect="1"/>
                    </pic:cNvPicPr>
                  </pic:nvPicPr>
                  <pic:blipFill>
                    <a:blip r:embed="rId36"/>
                    <a:stretch>
                      <a:fillRect/>
                    </a:stretch>
                  </pic:blipFill>
                  <pic:spPr>
                    <a:xfrm>
                      <a:off x="0" y="0"/>
                      <a:ext cx="5943600" cy="2466340"/>
                    </a:xfrm>
                    <a:prstGeom prst="rect">
                      <a:avLst/>
                    </a:prstGeom>
                  </pic:spPr>
                </pic:pic>
              </a:graphicData>
            </a:graphic>
          </wp:inline>
        </w:drawing>
      </w:r>
    </w:p>
    <w:p w14:paraId="07E826E4" w14:textId="77777777" w:rsidR="0013677C" w:rsidRPr="000D05F6" w:rsidRDefault="007846DF" w:rsidP="007846DF">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مجموعة الكلمات ال</w:t>
      </w:r>
      <w:r>
        <w:rPr>
          <w:rFonts w:hint="cs"/>
          <w:rtl/>
        </w:rPr>
        <w:t xml:space="preserve">متداولة </w:t>
      </w:r>
      <w:r>
        <w:rPr>
          <w:rtl/>
        </w:rPr>
        <w:t xml:space="preserve">خلال </w:t>
      </w:r>
      <w:r w:rsidRPr="009B6F41">
        <w:rPr>
          <w:rtl/>
        </w:rPr>
        <w:t>8 أيار- الفتر</w:t>
      </w:r>
      <w:r w:rsidRPr="007846DF">
        <w:rPr>
          <w:rFonts w:ascii="Traditional Arabic" w:hAnsi="Traditional Arabic"/>
          <w:sz w:val="28"/>
          <w:rtl/>
        </w:rPr>
        <w:t xml:space="preserve">ة </w:t>
      </w:r>
      <w:r w:rsidRPr="007846DF">
        <w:rPr>
          <w:rFonts w:ascii="Traditional Arabic" w:hAnsi="Traditional Arabic"/>
          <w:b w:val="0"/>
          <w:bCs/>
          <w:sz w:val="28"/>
        </w:rPr>
        <w:t>9AM – 12 AM</w:t>
      </w:r>
      <w:r w:rsidRPr="007846DF">
        <w:rPr>
          <w:rFonts w:ascii="Traditional Arabic" w:hAnsi="Traditional Arabic"/>
          <w:b w:val="0"/>
          <w:bCs/>
          <w:sz w:val="28"/>
          <w:rtl/>
        </w:rPr>
        <w:t>.</w:t>
      </w:r>
    </w:p>
    <w:p w14:paraId="7028BBD0" w14:textId="77777777" w:rsidR="00BA7726" w:rsidRDefault="00BA7726" w:rsidP="00BB647F">
      <w:pPr>
        <w:pStyle w:val="af5"/>
        <w:rPr>
          <w:rtl/>
        </w:rPr>
      </w:pPr>
    </w:p>
    <w:p w14:paraId="65BA1A3B" w14:textId="77777777" w:rsidR="000D05F6" w:rsidRDefault="000D05F6" w:rsidP="00BB647F">
      <w:pPr>
        <w:pStyle w:val="af5"/>
        <w:rPr>
          <w:rtl/>
        </w:rPr>
      </w:pPr>
    </w:p>
    <w:p w14:paraId="2F8D27EB" w14:textId="77777777" w:rsidR="000D05F6" w:rsidRDefault="000D05F6" w:rsidP="00BB647F">
      <w:pPr>
        <w:pStyle w:val="af5"/>
        <w:rPr>
          <w:rtl/>
        </w:rPr>
      </w:pPr>
    </w:p>
    <w:p w14:paraId="55413E15" w14:textId="77777777" w:rsidR="00BB647F" w:rsidRPr="00BB647F" w:rsidRDefault="00BB647F" w:rsidP="00E62AC8">
      <w:pPr>
        <w:pStyle w:val="af5"/>
        <w:rPr>
          <w:rtl/>
        </w:rPr>
      </w:pPr>
    </w:p>
    <w:p w14:paraId="42F7920E" w14:textId="77777777" w:rsidR="00BB647F" w:rsidRDefault="00BB647F" w:rsidP="00BB647F">
      <w:pPr>
        <w:pStyle w:val="aff3"/>
      </w:pPr>
      <w:bookmarkStart w:id="87" w:name="_Toc196579554"/>
      <w:r>
        <w:rPr>
          <w:rtl/>
        </w:rPr>
        <w:t xml:space="preserve">الفصل </w:t>
      </w:r>
      <w:r>
        <w:rPr>
          <w:rFonts w:hint="cs"/>
          <w:rtl/>
        </w:rPr>
        <w:t>السادس</w:t>
      </w:r>
      <w:bookmarkEnd w:id="87"/>
    </w:p>
    <w:p w14:paraId="2EAB088A" w14:textId="77777777" w:rsidR="00BB647F" w:rsidRDefault="00BB647F" w:rsidP="00BB647F">
      <w:pPr>
        <w:pStyle w:val="aff4"/>
        <w:rPr>
          <w:rtl/>
        </w:rPr>
      </w:pPr>
      <w:bookmarkStart w:id="88" w:name="_Toc196579555"/>
      <w:r>
        <w:rPr>
          <w:rFonts w:hint="cs"/>
          <w:rtl/>
        </w:rPr>
        <w:t>تصميم النظام</w:t>
      </w:r>
      <w:bookmarkEnd w:id="88"/>
    </w:p>
    <w:p w14:paraId="72736DB9" w14:textId="77777777" w:rsidR="00BB647F" w:rsidRDefault="00BB647F" w:rsidP="0054689D">
      <w:pPr>
        <w:pStyle w:val="afc"/>
      </w:pPr>
      <w:r>
        <w:rPr>
          <w:rFonts w:hint="cs"/>
          <w:rtl/>
        </w:rPr>
        <w:t>يوضح هذا الفصل</w:t>
      </w:r>
      <w:r w:rsidR="0054689D">
        <w:rPr>
          <w:rFonts w:hint="cs"/>
          <w:rtl/>
        </w:rPr>
        <w:t xml:space="preserve"> تصميم خدمات النظام والأنماط التصميمية المرتبطة بها</w:t>
      </w:r>
      <w:r>
        <w:rPr>
          <w:rFonts w:hint="cs"/>
          <w:rtl/>
        </w:rPr>
        <w:t>.</w:t>
      </w:r>
    </w:p>
    <w:p w14:paraId="51453902" w14:textId="77777777" w:rsidR="00BB647F" w:rsidRDefault="00BB647F" w:rsidP="00BB647F">
      <w:pPr>
        <w:pStyle w:val="12"/>
        <w:rPr>
          <w:rtl/>
        </w:rPr>
      </w:pPr>
    </w:p>
    <w:p w14:paraId="67A8E3A8" w14:textId="77777777" w:rsidR="00BB647F" w:rsidRDefault="00BB647F" w:rsidP="00BB647F">
      <w:pPr>
        <w:pStyle w:val="12"/>
        <w:rPr>
          <w:rtl/>
        </w:rPr>
      </w:pPr>
    </w:p>
    <w:p w14:paraId="55328D61" w14:textId="77777777" w:rsidR="00BB647F" w:rsidRDefault="00BB647F" w:rsidP="00BB647F">
      <w:pPr>
        <w:pStyle w:val="12"/>
        <w:rPr>
          <w:rtl/>
        </w:rPr>
      </w:pPr>
    </w:p>
    <w:p w14:paraId="0F66AAEB" w14:textId="77777777" w:rsidR="00BB647F" w:rsidRDefault="00BB647F" w:rsidP="00BB647F">
      <w:pPr>
        <w:pStyle w:val="12"/>
        <w:rPr>
          <w:rtl/>
        </w:rPr>
      </w:pPr>
    </w:p>
    <w:p w14:paraId="70B7A354" w14:textId="77777777" w:rsidR="00BB647F" w:rsidRDefault="00BB647F" w:rsidP="00BB647F">
      <w:pPr>
        <w:pStyle w:val="12"/>
        <w:rPr>
          <w:rtl/>
        </w:rPr>
      </w:pPr>
    </w:p>
    <w:p w14:paraId="5001C2ED" w14:textId="77777777" w:rsidR="00BB647F" w:rsidRDefault="00BB647F" w:rsidP="00BB647F">
      <w:pPr>
        <w:pStyle w:val="12"/>
        <w:rPr>
          <w:rtl/>
        </w:rPr>
      </w:pPr>
    </w:p>
    <w:p w14:paraId="6E9FF036" w14:textId="77777777" w:rsidR="00BB647F" w:rsidRDefault="00BB647F" w:rsidP="00BB647F">
      <w:pPr>
        <w:pStyle w:val="af5"/>
        <w:rPr>
          <w:rtl/>
        </w:rPr>
      </w:pPr>
    </w:p>
    <w:p w14:paraId="08CF39F6" w14:textId="77777777" w:rsidR="00BB647F" w:rsidRDefault="00BB647F" w:rsidP="00BB647F">
      <w:pPr>
        <w:pStyle w:val="af5"/>
        <w:rPr>
          <w:rtl/>
          <w:lang w:val="en-US"/>
        </w:rPr>
      </w:pPr>
    </w:p>
    <w:p w14:paraId="10EF4D0A" w14:textId="77777777" w:rsidR="00BB647F" w:rsidRDefault="00BB647F" w:rsidP="00BB647F">
      <w:pPr>
        <w:pStyle w:val="af5"/>
        <w:rPr>
          <w:rtl/>
          <w:lang w:val="en-US"/>
        </w:rPr>
      </w:pPr>
    </w:p>
    <w:p w14:paraId="476B34BA" w14:textId="77777777" w:rsidR="00C8162E" w:rsidRDefault="00C8162E" w:rsidP="00BB647F">
      <w:pPr>
        <w:pStyle w:val="af5"/>
        <w:rPr>
          <w:rtl/>
          <w:lang w:val="en-US"/>
        </w:rPr>
      </w:pPr>
    </w:p>
    <w:p w14:paraId="76D290F8" w14:textId="77777777" w:rsidR="00BB647F" w:rsidRDefault="00BB647F" w:rsidP="00BB647F">
      <w:pPr>
        <w:pStyle w:val="12"/>
        <w:rPr>
          <w:rtl/>
        </w:rPr>
      </w:pPr>
      <w:bookmarkStart w:id="89" w:name="_Toc196579556"/>
      <w:r>
        <w:t>-1.1</w:t>
      </w:r>
      <w:r>
        <w:rPr>
          <w:rtl/>
        </w:rPr>
        <w:t xml:space="preserve"> مقدمة</w:t>
      </w:r>
      <w:bookmarkEnd w:id="89"/>
    </w:p>
    <w:p w14:paraId="07106C4A" w14:textId="77777777" w:rsidR="00BD59AF" w:rsidRDefault="00BD59AF" w:rsidP="00BD59AF">
      <w:pPr>
        <w:pStyle w:val="af5"/>
        <w:rPr>
          <w:rtl/>
        </w:rPr>
      </w:pPr>
      <w:r>
        <w:rPr>
          <w:rFonts w:hint="cs"/>
          <w:rtl/>
        </w:rPr>
        <w:t>تم اعتماد بنية الخدمات المصغرة (</w:t>
      </w:r>
      <w:r>
        <w:rPr>
          <w:lang w:val="en-US"/>
        </w:rPr>
        <w:t>micro-services</w:t>
      </w:r>
      <w:r>
        <w:rPr>
          <w:rFonts w:hint="cs"/>
          <w:rtl/>
        </w:rPr>
        <w:t>)</w:t>
      </w:r>
      <w:r w:rsidR="00BB647F">
        <w:rPr>
          <w:rtl/>
        </w:rPr>
        <w:t xml:space="preserve"> </w:t>
      </w:r>
      <w:r>
        <w:rPr>
          <w:rFonts w:hint="cs"/>
          <w:rtl/>
        </w:rPr>
        <w:t>لبناء النظام، حيث يتكون انظام من مجموعة من الخدمات التي تعمل مع بعضها بشك متكامل، وتم اعتماد هذه البنية بسبب الحاجة لتطبيق قابل للتوسع بسهولة وقادر على العمل مع دفق كبير من المعطيات ومعالجتها، ولأننا وبعد تحليلنا للنظام في الفصل الثالث وبعد دراستنا المرجعية في الفصل الثاني تبين لنا أن النظام قادر على التعامل مع المعطيات بشكل متوازٍ وقابل للفصل بين مكوناته بسهولة بحيث لا يوجد تتداخل فيما بينها، وأيضاً أنه يتعامل مع معطيات كبيرة فهو إذن بحاجة  للتوسع أفقياً. لذلك اخترنا تلك البنية فهي تقدم الفوائد التالية:</w:t>
      </w:r>
    </w:p>
    <w:p w14:paraId="1C16FF78" w14:textId="77777777" w:rsidR="00BB647F" w:rsidRDefault="00BD59AF" w:rsidP="00BD59AF">
      <w:pPr>
        <w:pStyle w:val="af5"/>
        <w:numPr>
          <w:ilvl w:val="0"/>
          <w:numId w:val="16"/>
        </w:numPr>
      </w:pPr>
      <w:r>
        <w:rPr>
          <w:rFonts w:hint="cs"/>
          <w:rtl/>
        </w:rPr>
        <w:t>التوسع المستقل: يمكن توسيع كل خدمة مصغرة بشكل مستقل بناءً على الطلب، حيث تسمح هذه المرونة باستخدام الموارد بكفاءة، إذ يتم توسيع أجزاء التطبيق التي تحتاج إلى المزيد من الموارد فقط، بدلاً من النظام كله.</w:t>
      </w:r>
    </w:p>
    <w:p w14:paraId="395354FE" w14:textId="77777777" w:rsidR="00BD59AF" w:rsidRDefault="00BD59AF" w:rsidP="00BD59AF">
      <w:pPr>
        <w:pStyle w:val="af5"/>
        <w:numPr>
          <w:ilvl w:val="0"/>
          <w:numId w:val="16"/>
        </w:numPr>
      </w:pPr>
      <w:r>
        <w:rPr>
          <w:rFonts w:hint="cs"/>
          <w:rtl/>
        </w:rPr>
        <w:lastRenderedPageBreak/>
        <w:t xml:space="preserve">المرونة في استخدام التقنيات: يمكن استخدام لغات البرمجة وأطر العمل وقواعد البيانات </w:t>
      </w:r>
      <w:r w:rsidR="004E38B4">
        <w:rPr>
          <w:rFonts w:hint="cs"/>
          <w:rtl/>
        </w:rPr>
        <w:t>والتقنيات المختلفة للخدمات المختلفة، وتحسين كل خدمة بناءً على متطلباتها المحددة.</w:t>
      </w:r>
    </w:p>
    <w:p w14:paraId="4CF0692B" w14:textId="77777777" w:rsidR="004E38B4" w:rsidRDefault="004E38B4" w:rsidP="00BD59AF">
      <w:pPr>
        <w:pStyle w:val="af5"/>
        <w:numPr>
          <w:ilvl w:val="0"/>
          <w:numId w:val="16"/>
        </w:numPr>
      </w:pPr>
      <w:r>
        <w:rPr>
          <w:rFonts w:hint="cs"/>
          <w:rtl/>
        </w:rPr>
        <w:t>النشر المستقل: يمكن نشر الخدمات المصغرة بشكل مستقل، مما يسمح بالتكامل المستمر والتسليم المستمر (</w:t>
      </w:r>
      <w:r>
        <w:rPr>
          <w:lang w:val="en-US"/>
        </w:rPr>
        <w:t>CI/CD</w:t>
      </w:r>
      <w:r>
        <w:rPr>
          <w:rFonts w:hint="cs"/>
          <w:rtl/>
        </w:rPr>
        <w:t>) مما يعطي إمكانية إصدار التحديثات وإصلاح الأخطاء على حدة.</w:t>
      </w:r>
    </w:p>
    <w:p w14:paraId="3DFF68BE" w14:textId="77777777" w:rsidR="004E38B4" w:rsidRPr="004E38B4" w:rsidRDefault="004E38B4" w:rsidP="004E38B4">
      <w:pPr>
        <w:pStyle w:val="af5"/>
        <w:rPr>
          <w:rtl/>
          <w:lang w:val="en-US"/>
        </w:rPr>
      </w:pPr>
      <w:r>
        <w:rPr>
          <w:rFonts w:hint="cs"/>
          <w:rtl/>
        </w:rPr>
        <w:t xml:space="preserve">ويوضح الشكل أدناه المخطط التصميم للنظام حيث نعرض فيه الخدمات وهي، خدمة تجريف (كشط) البيانات والتي تقوم بسحب البيانات بناءً على المهمات التي تردها من خدمة إدارة عمليات التجريف، ومن ثم تقوم بنشر البيانات المسحوبة (عبر رتل تراسل) إلى خدمة كشف الأحداث المرتبطة بمجالها، والتي بدورها تتواصل مع خدمة الاستدلال على الموقع مع نموذج لغة كبير (من أجل تعيين الموقع، وإعطاء ملخص للحدث) ومن ثم ترسل الأحداث المكتشفة إلى خدمة الأحداث التي بدورها تتولى عملية إدارة الأحداث وتفضيلات المستخدمين والإشعارات. كما ويوجد خدمة الهوية التي تتولى عملية إدارة المستخدمين والصلاحيات، وأيضاً خدمة طرفية </w:t>
      </w:r>
      <w:r>
        <w:rPr>
          <w:lang w:val="en-US"/>
        </w:rPr>
        <w:t>API</w:t>
      </w:r>
      <w:r>
        <w:rPr>
          <w:rFonts w:hint="cs"/>
          <w:rtl/>
          <w:lang w:val="en-US"/>
        </w:rPr>
        <w:t xml:space="preserve"> (</w:t>
      </w:r>
      <w:r>
        <w:rPr>
          <w:lang w:val="en-US"/>
        </w:rPr>
        <w:t>API Gateway</w:t>
      </w:r>
      <w:r>
        <w:rPr>
          <w:rFonts w:hint="cs"/>
          <w:rtl/>
          <w:lang w:val="en-US"/>
        </w:rPr>
        <w:t>) التي تجعل المستخدم النهائي يتعامل مع النظام كما لو أن قطعة واحدة. وفي النهاية يتفاعل العميل مع خدمة الواجهات ويرسل الطلبات إلى طرفية النظام.</w:t>
      </w:r>
    </w:p>
    <w:p w14:paraId="0A621DDD" w14:textId="77777777" w:rsidR="004E38B4" w:rsidRDefault="004E38B4" w:rsidP="00160896">
      <w:pPr>
        <w:pStyle w:val="12"/>
        <w:rPr>
          <w:rtl/>
        </w:rPr>
      </w:pPr>
      <w:bookmarkStart w:id="90" w:name="_Toc196579558"/>
    </w:p>
    <w:p w14:paraId="71205CC8" w14:textId="77777777" w:rsidR="00160896" w:rsidRDefault="00160896" w:rsidP="00160896">
      <w:pPr>
        <w:pStyle w:val="12"/>
        <w:rPr>
          <w:rtl/>
        </w:rPr>
      </w:pPr>
      <w:r>
        <w:t>-3.1</w:t>
      </w:r>
      <w:r>
        <w:rPr>
          <w:rtl/>
        </w:rPr>
        <w:t xml:space="preserve"> </w:t>
      </w:r>
      <w:r>
        <w:rPr>
          <w:rFonts w:hint="cs"/>
          <w:rtl/>
        </w:rPr>
        <w:t>مخطط خدمات النظام التصميمي</w:t>
      </w:r>
      <w:bookmarkEnd w:id="90"/>
    </w:p>
    <w:p w14:paraId="01945906" w14:textId="77777777" w:rsidR="004E38B4" w:rsidRDefault="004E38B4" w:rsidP="004E38B4">
      <w:pPr>
        <w:pStyle w:val="af5"/>
        <w:keepNext/>
        <w:jc w:val="center"/>
      </w:pPr>
      <w:r w:rsidRPr="004E38B4">
        <w:rPr>
          <w:noProof/>
          <w:rtl/>
          <w:lang w:val="en-US" w:bidi="ar-SA"/>
        </w:rPr>
        <w:drawing>
          <wp:inline distT="0" distB="0" distL="0" distR="0" wp14:anchorId="1ED23152" wp14:editId="00BAE013">
            <wp:extent cx="5943600" cy="3291714"/>
            <wp:effectExtent l="0" t="0" r="0" b="4445"/>
            <wp:docPr id="22" name="صورة 22" descr="C:\Users\Hasan\Desktop\SAS\SAS.GPDocs\System Design\System Architecture-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Desktop\SAS\SAS.GPDocs\System Design\System Architecture-Design-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91714"/>
                    </a:xfrm>
                    <a:prstGeom prst="rect">
                      <a:avLst/>
                    </a:prstGeom>
                    <a:noFill/>
                    <a:ln>
                      <a:noFill/>
                    </a:ln>
                  </pic:spPr>
                </pic:pic>
              </a:graphicData>
            </a:graphic>
          </wp:inline>
        </w:drawing>
      </w:r>
    </w:p>
    <w:p w14:paraId="3327F21A" w14:textId="77777777" w:rsidR="00160896" w:rsidRDefault="004E38B4" w:rsidP="004E38B4">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10</w:t>
      </w:r>
      <w:r>
        <w:rPr>
          <w:rtl/>
        </w:rPr>
        <w:fldChar w:fldCharType="end"/>
      </w:r>
      <w:r>
        <w:rPr>
          <w:rFonts w:hint="cs"/>
          <w:noProof/>
          <w:rtl/>
        </w:rPr>
        <w:t>: مخط خدمات النظام التصميمي.</w:t>
      </w:r>
    </w:p>
    <w:p w14:paraId="1E7FAEC2" w14:textId="77777777" w:rsidR="004E38B4" w:rsidRDefault="004E38B4" w:rsidP="004E38B4">
      <w:pPr>
        <w:pStyle w:val="af5"/>
        <w:rPr>
          <w:rtl/>
          <w:lang w:val="en-US"/>
        </w:rPr>
      </w:pPr>
      <w:r>
        <w:rPr>
          <w:rFonts w:hint="cs"/>
          <w:rtl/>
          <w:lang w:val="en-US"/>
        </w:rPr>
        <w:t xml:space="preserve">حيث يشير السهم المنقط إلى أن التواصل يكون عبر رتل تراسل (يمكن أن يكون </w:t>
      </w:r>
      <w:r>
        <w:rPr>
          <w:lang w:val="en-US"/>
        </w:rPr>
        <w:t>Kafka Queue</w:t>
      </w:r>
      <w:r>
        <w:rPr>
          <w:rFonts w:hint="cs"/>
          <w:rtl/>
          <w:lang w:val="en-US"/>
        </w:rPr>
        <w:t xml:space="preserve"> أو </w:t>
      </w:r>
      <w:r>
        <w:rPr>
          <w:lang w:val="en-US"/>
        </w:rPr>
        <w:t>Rabbit MQ</w:t>
      </w:r>
      <w:r>
        <w:rPr>
          <w:rFonts w:hint="cs"/>
          <w:rtl/>
          <w:lang w:val="en-US"/>
        </w:rPr>
        <w:t>).</w:t>
      </w:r>
    </w:p>
    <w:p w14:paraId="23600941" w14:textId="77777777" w:rsidR="004E38B4" w:rsidRDefault="004E38B4" w:rsidP="007B67AC">
      <w:pPr>
        <w:pStyle w:val="af5"/>
        <w:rPr>
          <w:rtl/>
          <w:lang w:val="en-US"/>
        </w:rPr>
      </w:pPr>
      <w:r>
        <w:rPr>
          <w:rFonts w:hint="cs"/>
          <w:rtl/>
          <w:lang w:val="en-US"/>
        </w:rPr>
        <w:t>ويشير الصندوق المخطط الحواف، إلى أن هذه الخدمة تعمل بشكل موزع (أي</w:t>
      </w:r>
      <w:r w:rsidR="007B67AC">
        <w:rPr>
          <w:rFonts w:hint="cs"/>
          <w:rtl/>
          <w:lang w:val="en-US"/>
        </w:rPr>
        <w:t xml:space="preserve"> على سبيل المثال تكون كل نسخة من خدمة كشف الأحداث مرتبطة مع مجال معين أي مثلاً خدمة كشف أحداث مرتبطة مع مجال "أخبار محلية ضمن دمشق").</w:t>
      </w:r>
    </w:p>
    <w:p w14:paraId="364FCA5C" w14:textId="77777777" w:rsidR="007B67AC" w:rsidRDefault="007B67AC" w:rsidP="007B67AC">
      <w:pPr>
        <w:pStyle w:val="af5"/>
        <w:rPr>
          <w:rtl/>
          <w:lang w:val="en-US"/>
        </w:rPr>
      </w:pPr>
      <w:r>
        <w:rPr>
          <w:rFonts w:hint="cs"/>
          <w:rtl/>
          <w:lang w:val="en-US"/>
        </w:rPr>
        <w:t>وبالنسبة لخدمة المجرف وخدمة إدارة عمليات السحب فهما على النمط السيد-العبد (</w:t>
      </w:r>
      <w:r>
        <w:rPr>
          <w:lang w:val="en-US"/>
        </w:rPr>
        <w:t>master-slave</w:t>
      </w:r>
      <w:r>
        <w:rPr>
          <w:rFonts w:hint="cs"/>
          <w:rtl/>
          <w:lang w:val="en-US"/>
        </w:rPr>
        <w:t>)</w:t>
      </w:r>
      <w:r>
        <w:rPr>
          <w:lang w:val="en-US"/>
        </w:rPr>
        <w:t xml:space="preserve"> </w:t>
      </w:r>
      <w:r>
        <w:rPr>
          <w:rFonts w:hint="cs"/>
          <w:rtl/>
          <w:lang w:val="en-US"/>
        </w:rPr>
        <w:t>حيث تتولى خدمة إدارة عمليات النظام مهمة إرسال الأعمال إلى خدمات التجريف وهم بدورهم العمال.</w:t>
      </w:r>
    </w:p>
    <w:p w14:paraId="2E12EF0C" w14:textId="77777777" w:rsidR="007B67AC" w:rsidRDefault="007B67AC" w:rsidP="007B67AC">
      <w:pPr>
        <w:pStyle w:val="af5"/>
        <w:rPr>
          <w:rtl/>
          <w:lang w:val="en-US"/>
        </w:rPr>
      </w:pPr>
      <w:r>
        <w:rPr>
          <w:rFonts w:hint="cs"/>
          <w:rtl/>
          <w:lang w:val="en-US"/>
        </w:rPr>
        <w:t>ويشير السهم المتصل إلى أن التراسل يكون عبر طلبات-ردود مباشرة متزامنة.</w:t>
      </w:r>
    </w:p>
    <w:p w14:paraId="27696365" w14:textId="77777777" w:rsidR="007B67AC" w:rsidRPr="007B67AC" w:rsidRDefault="007B67AC" w:rsidP="007B67AC">
      <w:pPr>
        <w:pStyle w:val="af5"/>
        <w:rPr>
          <w:rtl/>
          <w:lang w:val="en-US"/>
        </w:rPr>
      </w:pPr>
    </w:p>
    <w:p w14:paraId="1116F0D6" w14:textId="77777777" w:rsidR="00BB647F" w:rsidRDefault="00BB647F" w:rsidP="00BA7726">
      <w:pPr>
        <w:pStyle w:val="12"/>
        <w:rPr>
          <w:rtl/>
        </w:rPr>
      </w:pPr>
      <w:bookmarkStart w:id="91" w:name="_Toc196579557"/>
      <w:r>
        <w:lastRenderedPageBreak/>
        <w:t>-2.1</w:t>
      </w:r>
      <w:r>
        <w:rPr>
          <w:rtl/>
        </w:rPr>
        <w:t xml:space="preserve"> </w:t>
      </w:r>
      <w:r w:rsidR="00BA7726">
        <w:rPr>
          <w:rFonts w:hint="cs"/>
          <w:rtl/>
        </w:rPr>
        <w:t>تصميم خدمات النظام</w:t>
      </w:r>
      <w:bookmarkEnd w:id="91"/>
    </w:p>
    <w:p w14:paraId="3821FEBC" w14:textId="77777777" w:rsidR="00BB647F" w:rsidRDefault="007B67AC" w:rsidP="00C8162E">
      <w:pPr>
        <w:pStyle w:val="af5"/>
        <w:rPr>
          <w:rtl/>
        </w:rPr>
      </w:pPr>
      <w:r>
        <w:rPr>
          <w:rFonts w:hint="cs"/>
          <w:rtl/>
        </w:rPr>
        <w:t>نعرض فيما يلي تصميمنا المقترح لخدمات النظام كل على حدة.</w:t>
      </w:r>
    </w:p>
    <w:p w14:paraId="0B364698" w14:textId="77777777" w:rsidR="007B67AC" w:rsidRPr="007B67AC" w:rsidRDefault="007B67AC" w:rsidP="007B67AC">
      <w:pPr>
        <w:pStyle w:val="af5"/>
        <w:numPr>
          <w:ilvl w:val="0"/>
          <w:numId w:val="39"/>
        </w:numPr>
        <w:rPr>
          <w:sz w:val="36"/>
        </w:rPr>
      </w:pPr>
      <w:r>
        <w:rPr>
          <w:rFonts w:hint="cs"/>
          <w:sz w:val="36"/>
          <w:rtl/>
        </w:rPr>
        <w:t xml:space="preserve">خدمة التجريف </w:t>
      </w:r>
      <w:r>
        <w:rPr>
          <w:sz w:val="36"/>
          <w:lang w:val="en-US"/>
        </w:rPr>
        <w:t>Scraping Service (Scraping Agent)</w:t>
      </w:r>
    </w:p>
    <w:p w14:paraId="3C3EF5F5" w14:textId="77777777" w:rsidR="007B67AC" w:rsidRPr="007B67AC" w:rsidRDefault="007B67AC" w:rsidP="007B67AC">
      <w:pPr>
        <w:pStyle w:val="af5"/>
        <w:rPr>
          <w:rtl/>
        </w:rPr>
      </w:pPr>
      <w:r w:rsidRPr="007B67AC">
        <w:rPr>
          <w:rFonts w:hint="cs"/>
          <w:rtl/>
        </w:rPr>
        <w:t xml:space="preserve">تقوم هذه الخدمة بسحب المهمات (وهي قائمة من مصادر البيانات المرتبطة بمجال معين ومنصة تواصل محددة) من رتل التراسل، وتقوم بتنفيذها كما يلي: </w:t>
      </w:r>
    </w:p>
    <w:p w14:paraId="566E8F72" w14:textId="77777777" w:rsidR="007B67AC" w:rsidRDefault="007B67AC" w:rsidP="007B67AC">
      <w:pPr>
        <w:pStyle w:val="af5"/>
        <w:rPr>
          <w:rtl/>
        </w:rPr>
      </w:pPr>
      <w:r w:rsidRPr="007B67AC">
        <w:rPr>
          <w:rFonts w:hint="cs"/>
          <w:rtl/>
        </w:rPr>
        <w:t xml:space="preserve">تقوم بتحميل عميل </w:t>
      </w:r>
      <w:r>
        <w:rPr>
          <w:rFonts w:hint="cs"/>
          <w:rtl/>
        </w:rPr>
        <w:t xml:space="preserve">التجريف </w:t>
      </w:r>
      <w:proofErr w:type="spellStart"/>
      <w:r w:rsidRPr="007B67AC">
        <w:t>Scra</w:t>
      </w:r>
      <w:r>
        <w:t>ping</w:t>
      </w:r>
      <w:proofErr w:type="spellEnd"/>
      <w:r>
        <w:t xml:space="preserve"> Agent</w:t>
      </w:r>
      <w:r>
        <w:rPr>
          <w:rFonts w:hint="cs"/>
          <w:rtl/>
        </w:rPr>
        <w:t xml:space="preserve"> الموافق لمنصة التواصل التي تتبع لها المهمة، ومن ثم يبدأ بسحب البيانات.</w:t>
      </w:r>
    </w:p>
    <w:p w14:paraId="6A81E147" w14:textId="77777777" w:rsidR="008E7C8D" w:rsidRDefault="007B67AC" w:rsidP="008E7C8D">
      <w:pPr>
        <w:pStyle w:val="af5"/>
        <w:rPr>
          <w:rtl/>
          <w:lang w:val="en-US"/>
        </w:rPr>
      </w:pPr>
      <w:r>
        <w:rPr>
          <w:rFonts w:hint="cs"/>
          <w:rtl/>
        </w:rPr>
        <w:t>عندما يسحب دفعة من البيانات، ترسل</w:t>
      </w:r>
      <w:r w:rsidR="008E7C8D">
        <w:rPr>
          <w:rFonts w:hint="cs"/>
          <w:rtl/>
        </w:rPr>
        <w:t xml:space="preserve"> إلى</w:t>
      </w:r>
      <w:r>
        <w:rPr>
          <w:rFonts w:hint="cs"/>
          <w:rtl/>
        </w:rPr>
        <w:t xml:space="preserve"> خط أنابيب المعالجة المسبقة</w:t>
      </w:r>
      <w:r w:rsidR="008E7C8D">
        <w:rPr>
          <w:rFonts w:hint="cs"/>
          <w:rtl/>
        </w:rPr>
        <w:t xml:space="preserve"> ومن ثم إلى خط أنابيب النشر </w:t>
      </w:r>
      <w:r w:rsidR="008E7C8D">
        <w:rPr>
          <w:rFonts w:hint="cs"/>
          <w:rtl/>
          <w:lang w:val="en-US"/>
        </w:rPr>
        <w:t>(</w:t>
      </w:r>
      <w:r w:rsidR="008E7C8D">
        <w:rPr>
          <w:lang w:val="en-US"/>
        </w:rPr>
        <w:t xml:space="preserve">Pre Processing Pipeline &amp; Publishing </w:t>
      </w:r>
      <w:proofErr w:type="spellStart"/>
      <w:r w:rsidR="008E7C8D">
        <w:rPr>
          <w:lang w:val="en-US"/>
        </w:rPr>
        <w:t>Pipelin</w:t>
      </w:r>
      <w:proofErr w:type="spellEnd"/>
      <w:r w:rsidR="008E7C8D">
        <w:rPr>
          <w:rFonts w:hint="cs"/>
          <w:rtl/>
          <w:lang w:val="en-US"/>
        </w:rPr>
        <w:t>). ويوضح الشكل أدناه تلك العملية.</w:t>
      </w:r>
    </w:p>
    <w:p w14:paraId="13AC4AF8" w14:textId="77777777" w:rsidR="008E7C8D" w:rsidRDefault="008E7C8D" w:rsidP="008E7C8D">
      <w:pPr>
        <w:pStyle w:val="af5"/>
        <w:keepNext/>
        <w:jc w:val="center"/>
      </w:pPr>
      <w:r w:rsidRPr="008E7C8D">
        <w:rPr>
          <w:noProof/>
          <w:rtl/>
          <w:lang w:val="en-US" w:bidi="ar-SA"/>
        </w:rPr>
        <w:drawing>
          <wp:inline distT="0" distB="0" distL="0" distR="0" wp14:anchorId="1C32DEBE" wp14:editId="6697EE72">
            <wp:extent cx="5943600" cy="1231244"/>
            <wp:effectExtent l="0" t="0" r="0" b="7620"/>
            <wp:docPr id="23" name="صورة 23" descr="C:\Users\Hasan\Desktop\SAS\SAS.GPDocs\System Design\System Architecture-scra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SAS\SAS.GPDocs\System Design\System Architecture-scraper-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31244"/>
                    </a:xfrm>
                    <a:prstGeom prst="rect">
                      <a:avLst/>
                    </a:prstGeom>
                    <a:noFill/>
                    <a:ln>
                      <a:noFill/>
                    </a:ln>
                  </pic:spPr>
                </pic:pic>
              </a:graphicData>
            </a:graphic>
          </wp:inline>
        </w:drawing>
      </w:r>
    </w:p>
    <w:p w14:paraId="53C4CE54" w14:textId="77777777" w:rsidR="008E7C8D" w:rsidRPr="008E7C8D" w:rsidRDefault="008E7C8D" w:rsidP="008E7C8D">
      <w:pPr>
        <w:pStyle w:val="aff2"/>
        <w:rPr>
          <w:szCs w:val="22"/>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11</w:t>
      </w:r>
      <w:r>
        <w:rPr>
          <w:rtl/>
        </w:rPr>
        <w:fldChar w:fldCharType="end"/>
      </w:r>
      <w:r>
        <w:rPr>
          <w:rFonts w:hint="cs"/>
          <w:rtl/>
        </w:rPr>
        <w:t>: مراحل العمل ضمن خدمة</w:t>
      </w:r>
      <w:r>
        <w:rPr>
          <w:noProof/>
          <w:rtl/>
        </w:rPr>
        <w:t xml:space="preserve"> </w:t>
      </w:r>
      <w:r>
        <w:rPr>
          <w:rFonts w:hint="cs"/>
          <w:noProof/>
          <w:rtl/>
        </w:rPr>
        <w:t>تجريف البيانات.</w:t>
      </w:r>
    </w:p>
    <w:p w14:paraId="402C5C3C" w14:textId="77777777" w:rsidR="007B67AC" w:rsidRDefault="008E7C8D" w:rsidP="008E7C8D">
      <w:pPr>
        <w:pStyle w:val="af5"/>
        <w:rPr>
          <w:rtl/>
        </w:rPr>
      </w:pPr>
      <w:r w:rsidRPr="008E7C8D">
        <w:rPr>
          <w:rFonts w:hint="cs"/>
          <w:rtl/>
        </w:rPr>
        <w:t xml:space="preserve">وفي هذه الخدمة يتم استخدام النمطين التصميميان </w:t>
      </w:r>
      <w:r>
        <w:t xml:space="preserve">Pipes and </w:t>
      </w:r>
      <w:proofErr w:type="spellStart"/>
      <w:r>
        <w:t>Filters</w:t>
      </w:r>
      <w:proofErr w:type="spellEnd"/>
      <w:r>
        <w:rPr>
          <w:rFonts w:hint="cs"/>
          <w:rtl/>
        </w:rPr>
        <w:t xml:space="preserve"> و</w:t>
      </w:r>
      <w:proofErr w:type="spellStart"/>
      <w:r>
        <w:t>Strategy</w:t>
      </w:r>
      <w:proofErr w:type="spellEnd"/>
      <w:r>
        <w:t xml:space="preserve"> Pattern</w:t>
      </w:r>
      <w:r>
        <w:rPr>
          <w:rFonts w:hint="cs"/>
          <w:rtl/>
        </w:rPr>
        <w:t>.</w:t>
      </w:r>
    </w:p>
    <w:p w14:paraId="00DB3CF9" w14:textId="77777777" w:rsidR="008E7C8D" w:rsidRDefault="008E7C8D" w:rsidP="008E7C8D">
      <w:pPr>
        <w:pStyle w:val="af5"/>
        <w:rPr>
          <w:rtl/>
        </w:rPr>
      </w:pPr>
      <w:r>
        <w:rPr>
          <w:rFonts w:hint="cs"/>
          <w:rtl/>
        </w:rPr>
        <w:t>ويوضح الشك أدناه مخطط الصفوف للخدمة.</w:t>
      </w:r>
    </w:p>
    <w:p w14:paraId="75BEC165" w14:textId="77777777" w:rsidR="008E7C8D" w:rsidRDefault="008E7C8D" w:rsidP="008E7C8D">
      <w:pPr>
        <w:pStyle w:val="af5"/>
        <w:keepNext/>
        <w:jc w:val="center"/>
      </w:pPr>
      <w:r w:rsidRPr="008E7C8D">
        <w:rPr>
          <w:noProof/>
          <w:rtl/>
          <w:lang w:val="en-US" w:bidi="ar-SA"/>
        </w:rPr>
        <w:drawing>
          <wp:inline distT="0" distB="0" distL="0" distR="0" wp14:anchorId="6DA3856F" wp14:editId="3542D8C7">
            <wp:extent cx="5943600" cy="2204369"/>
            <wp:effectExtent l="0" t="0" r="0" b="5715"/>
            <wp:docPr id="25" name="صورة 25" descr="C:\Users\Hasan\Desktop\SAS\SAS.GPDocs\System Design\System Architecture-scraper patter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SAS\SAS.GPDocs\System Design\System Architecture-scraper pattern.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04369"/>
                    </a:xfrm>
                    <a:prstGeom prst="rect">
                      <a:avLst/>
                    </a:prstGeom>
                    <a:noFill/>
                    <a:ln>
                      <a:noFill/>
                    </a:ln>
                  </pic:spPr>
                </pic:pic>
              </a:graphicData>
            </a:graphic>
          </wp:inline>
        </w:drawing>
      </w:r>
    </w:p>
    <w:p w14:paraId="320E2E96" w14:textId="77777777" w:rsidR="008E7C8D" w:rsidRDefault="008E7C8D" w:rsidP="008E7C8D">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7846DF">
        <w:rPr>
          <w:noProof/>
          <w:rtl/>
        </w:rPr>
        <w:t>12</w:t>
      </w:r>
      <w:r>
        <w:rPr>
          <w:rtl/>
        </w:rPr>
        <w:fldChar w:fldCharType="end"/>
      </w:r>
      <w:r>
        <w:rPr>
          <w:rFonts w:hint="cs"/>
          <w:rtl/>
        </w:rPr>
        <w:t>: مخطط الصفوف لخدمة تجريف البيانات.</w:t>
      </w:r>
    </w:p>
    <w:p w14:paraId="651E0F46" w14:textId="77777777" w:rsidR="007B67AC" w:rsidRPr="008E7C8D" w:rsidRDefault="008E7C8D" w:rsidP="007B67AC">
      <w:pPr>
        <w:pStyle w:val="af5"/>
        <w:numPr>
          <w:ilvl w:val="0"/>
          <w:numId w:val="39"/>
        </w:numPr>
        <w:rPr>
          <w:sz w:val="36"/>
        </w:rPr>
      </w:pPr>
      <w:r>
        <w:rPr>
          <w:rFonts w:hint="cs"/>
          <w:sz w:val="36"/>
          <w:rtl/>
        </w:rPr>
        <w:lastRenderedPageBreak/>
        <w:t xml:space="preserve">خدمة كشف الأحداث </w:t>
      </w:r>
      <w:r>
        <w:rPr>
          <w:sz w:val="36"/>
          <w:lang w:val="en-US"/>
        </w:rPr>
        <w:t>Event Detection Service</w:t>
      </w:r>
    </w:p>
    <w:p w14:paraId="4D3CE804" w14:textId="77777777" w:rsidR="003A1EB0" w:rsidRDefault="008E7C8D" w:rsidP="003A1EB0">
      <w:pPr>
        <w:pStyle w:val="af5"/>
        <w:rPr>
          <w:rtl/>
          <w:lang w:val="en-US"/>
        </w:rPr>
      </w:pPr>
      <w:r>
        <w:rPr>
          <w:rFonts w:hint="cs"/>
          <w:rtl/>
        </w:rPr>
        <w:t xml:space="preserve">تقوم هذه الخدمة بقراءة دفعات الرسائل </w:t>
      </w:r>
      <w:r>
        <w:rPr>
          <w:lang w:val="en-US"/>
        </w:rPr>
        <w:t>messages batches</w:t>
      </w:r>
      <w:r>
        <w:rPr>
          <w:rFonts w:hint="cs"/>
          <w:rtl/>
          <w:lang w:val="en-US"/>
        </w:rPr>
        <w:t xml:space="preserve"> من رتل التراسل، وتقوم باستخدام خوارزمية كشف الأحداث، بكشف الأحداث الجديدة وتعديل الأحداث القديمة (في حال أتت رسائل جديدة لها)، ومن ثم كلما اكتشفت دفعة أحداث، تقوم بتنفيذ خط أنابيب المعالجة اللاحقة، حيث تقوم بتعيين موقع الحدث من خلال التواصل مع خدمة الاستدلال على الموقع</w:t>
      </w:r>
      <w:r w:rsidR="003A1EB0">
        <w:rPr>
          <w:rFonts w:hint="cs"/>
          <w:rtl/>
          <w:lang w:val="en-US"/>
        </w:rPr>
        <w:t>، ومن ثم كتابة ملخص الحدث بالاستعانة بنموذج لغة ضخم، ... إلخ. وبعد ذلك ترسل الحدث ورسائله إلى خدمة الأحداث. كما أن هذه الخدمة تعمل بشكل موزع حيث تكون مرتبطة بمجال معين تقرأ رسائله من رتل تراسل خاص به. ويوضح الشكل أدناه مخطط مكونات هذه الخدمة.</w:t>
      </w:r>
    </w:p>
    <w:p w14:paraId="349DB766" w14:textId="77777777" w:rsidR="003A1EB0" w:rsidRDefault="003A1EB0" w:rsidP="003A1EB0">
      <w:pPr>
        <w:pStyle w:val="af5"/>
        <w:rPr>
          <w:rtl/>
          <w:lang w:val="en-US"/>
        </w:rPr>
      </w:pPr>
      <w:r w:rsidRPr="003A1EB0">
        <w:rPr>
          <w:noProof/>
          <w:rtl/>
          <w:lang w:val="en-US" w:bidi="ar-SA"/>
        </w:rPr>
        <w:drawing>
          <wp:inline distT="0" distB="0" distL="0" distR="0" wp14:anchorId="344E7893" wp14:editId="41747F3C">
            <wp:extent cx="5943600" cy="1331595"/>
            <wp:effectExtent l="0" t="0" r="0" b="1905"/>
            <wp:docPr id="26" name="صورة 26" descr="C:\Users\Hasan\Desktop\SAS\SAS.GPDocs\System Design\System Architectur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an\Desktop\SAS\SAS.GPDocs\System Design\System Architecture-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31595"/>
                    </a:xfrm>
                    <a:prstGeom prst="rect">
                      <a:avLst/>
                    </a:prstGeom>
                    <a:noFill/>
                    <a:ln>
                      <a:noFill/>
                    </a:ln>
                  </pic:spPr>
                </pic:pic>
              </a:graphicData>
            </a:graphic>
          </wp:inline>
        </w:drawing>
      </w:r>
    </w:p>
    <w:p w14:paraId="219184A5" w14:textId="77777777" w:rsidR="003A1EB0" w:rsidRDefault="003A1EB0" w:rsidP="003A1EB0">
      <w:pPr>
        <w:pStyle w:val="af5"/>
        <w:rPr>
          <w:rtl/>
          <w:lang w:val="en-US"/>
        </w:rPr>
      </w:pPr>
      <w:r>
        <w:rPr>
          <w:rFonts w:hint="cs"/>
          <w:rtl/>
          <w:lang w:val="en-US"/>
        </w:rPr>
        <w:t>ويوضح الشكل أدناه مخطط الصفوف لها.</w:t>
      </w:r>
    </w:p>
    <w:p w14:paraId="669A7772" w14:textId="77777777" w:rsidR="003A1EB0" w:rsidRDefault="003A1EB0" w:rsidP="003A1EB0">
      <w:pPr>
        <w:pStyle w:val="af5"/>
        <w:rPr>
          <w:rtl/>
          <w:lang w:val="en-US"/>
        </w:rPr>
      </w:pPr>
      <w:r w:rsidRPr="003A1EB0">
        <w:rPr>
          <w:noProof/>
          <w:rtl/>
          <w:lang w:val="en-US" w:bidi="ar-SA"/>
        </w:rPr>
        <w:drawing>
          <wp:inline distT="0" distB="0" distL="0" distR="0" wp14:anchorId="2D4206DA" wp14:editId="590D9BCE">
            <wp:extent cx="5943600" cy="2250389"/>
            <wp:effectExtent l="0" t="0" r="0" b="0"/>
            <wp:docPr id="27" name="صورة 27" descr="C:\Users\Hasan\Desktop\SAS\SAS.GPDocs\System Design\System Architecture-design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SAS\SAS.GPDocs\System Design\System Architecture-designpatter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50389"/>
                    </a:xfrm>
                    <a:prstGeom prst="rect">
                      <a:avLst/>
                    </a:prstGeom>
                    <a:noFill/>
                    <a:ln>
                      <a:noFill/>
                    </a:ln>
                  </pic:spPr>
                </pic:pic>
              </a:graphicData>
            </a:graphic>
          </wp:inline>
        </w:drawing>
      </w:r>
    </w:p>
    <w:p w14:paraId="4EE53185" w14:textId="77777777" w:rsidR="0016413A" w:rsidRDefault="003A1EB0" w:rsidP="0016413A">
      <w:pPr>
        <w:pStyle w:val="af5"/>
        <w:rPr>
          <w:rtl/>
          <w:lang w:val="en-US"/>
        </w:rPr>
      </w:pPr>
      <w:r>
        <w:rPr>
          <w:rFonts w:hint="cs"/>
          <w:rtl/>
          <w:lang w:val="en-US"/>
        </w:rPr>
        <w:t>وعند معاينة هيكليتي تلك الخدمتين، نكون قد حققنا</w:t>
      </w:r>
      <w:r w:rsidR="003E2CE9">
        <w:rPr>
          <w:rFonts w:hint="cs"/>
          <w:rtl/>
          <w:lang w:val="en-US"/>
        </w:rPr>
        <w:t xml:space="preserve"> النمط</w:t>
      </w:r>
      <w:r>
        <w:rPr>
          <w:rFonts w:hint="cs"/>
          <w:rtl/>
          <w:lang w:val="en-US"/>
        </w:rPr>
        <w:t xml:space="preserve"> </w:t>
      </w:r>
      <w:r>
        <w:rPr>
          <w:lang w:val="en-US"/>
        </w:rPr>
        <w:t>Vertical Slice Architecture</w:t>
      </w:r>
      <w:r>
        <w:rPr>
          <w:rFonts w:hint="cs"/>
          <w:rtl/>
          <w:lang w:val="en-US"/>
        </w:rPr>
        <w:t>، أي تقسيم النظام عمودياً إلى خدمات مختلفة مستقلة</w:t>
      </w:r>
      <w:r w:rsidR="003E2CE9">
        <w:rPr>
          <w:rFonts w:hint="cs"/>
          <w:rtl/>
          <w:lang w:val="en-US"/>
        </w:rPr>
        <w:t xml:space="preserve"> عن بعضها البعض (فصل المكونات والتداخل بين ملفاتهما) و</w:t>
      </w:r>
      <w:r>
        <w:rPr>
          <w:rFonts w:hint="cs"/>
          <w:rtl/>
          <w:lang w:val="en-US"/>
        </w:rPr>
        <w:t xml:space="preserve">متشابهة </w:t>
      </w:r>
      <w:proofErr w:type="spellStart"/>
      <w:r>
        <w:rPr>
          <w:rFonts w:hint="cs"/>
          <w:rtl/>
          <w:lang w:val="en-US"/>
        </w:rPr>
        <w:t>بمعماريتها</w:t>
      </w:r>
      <w:proofErr w:type="spellEnd"/>
      <w:r>
        <w:rPr>
          <w:rFonts w:hint="cs"/>
          <w:rtl/>
          <w:lang w:val="en-US"/>
        </w:rPr>
        <w:t xml:space="preserve"> الداخلية</w:t>
      </w:r>
      <w:r w:rsidR="003E2CE9">
        <w:rPr>
          <w:rFonts w:hint="cs"/>
          <w:rtl/>
          <w:lang w:val="en-US"/>
        </w:rPr>
        <w:t xml:space="preserve"> أي لكلا الخدمتين نفس البينة المعمارية</w:t>
      </w:r>
      <w:r>
        <w:rPr>
          <w:rFonts w:hint="cs"/>
          <w:rtl/>
          <w:lang w:val="en-US"/>
        </w:rPr>
        <w:t>.</w:t>
      </w:r>
    </w:p>
    <w:p w14:paraId="49A9A4BE" w14:textId="77777777" w:rsidR="00283CF6" w:rsidRDefault="0016413A" w:rsidP="004206B4">
      <w:pPr>
        <w:pStyle w:val="af5"/>
        <w:rPr>
          <w:rtl/>
          <w:lang w:val="en-US"/>
        </w:rPr>
      </w:pPr>
      <w:r>
        <w:rPr>
          <w:rFonts w:hint="cs"/>
          <w:rtl/>
          <w:lang w:val="en-US"/>
        </w:rPr>
        <w:t>كما ويوضح الشكل أدناه طريقة التواصل وتوزيع خدمات الكشف وتجريف البيانات، حيث وكما نرى لكل مجال، ما عدد من نسخ خدمات تجريف البيانات التي ترتبط بهذا الم</w:t>
      </w:r>
      <w:r w:rsidR="00DC7683">
        <w:rPr>
          <w:rFonts w:hint="cs"/>
          <w:rtl/>
          <w:lang w:val="en-US"/>
        </w:rPr>
        <w:t xml:space="preserve">جال وتقوم بسحب البيانات ووضعها </w:t>
      </w:r>
      <w:r>
        <w:rPr>
          <w:rFonts w:hint="cs"/>
          <w:rtl/>
          <w:lang w:val="en-US"/>
        </w:rPr>
        <w:t>في رتل التراسل الخاص</w:t>
      </w:r>
      <w:r w:rsidR="004206B4">
        <w:rPr>
          <w:rFonts w:hint="cs"/>
          <w:rtl/>
          <w:lang w:val="en-US"/>
        </w:rPr>
        <w:t xml:space="preserve"> بهذا المجال، ومن ثم تقوم نسخة خدمة الكشف المرتبطة بهذا المجال بأخذ البيانات ومعالجتها. كما هو موضح أدناه.</w:t>
      </w:r>
    </w:p>
    <w:p w14:paraId="0C21D64F" w14:textId="77777777" w:rsidR="003A1EB0" w:rsidRPr="008E7C8D" w:rsidRDefault="004206B4" w:rsidP="004206B4">
      <w:pPr>
        <w:pStyle w:val="af5"/>
        <w:jc w:val="center"/>
        <w:rPr>
          <w:rtl/>
          <w:lang w:val="en-US"/>
        </w:rPr>
      </w:pPr>
      <w:r w:rsidRPr="004206B4">
        <w:rPr>
          <w:noProof/>
          <w:rtl/>
          <w:lang w:val="en-US" w:bidi="ar-SA"/>
        </w:rPr>
        <w:lastRenderedPageBreak/>
        <w:drawing>
          <wp:inline distT="0" distB="0" distL="0" distR="0" wp14:anchorId="7A1F1A07" wp14:editId="163689D6">
            <wp:extent cx="4355293" cy="2245940"/>
            <wp:effectExtent l="0" t="0" r="7620" b="2540"/>
            <wp:docPr id="31" name="صورة 31" descr="C:\Users\Hasan\Desktop\SAS\SAS.GPDocs\System Design\System Architecture-Scraping Wo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san\Desktop\SAS\SAS.GPDocs\System Design\System Architecture-Scraping Work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8113" cy="2257708"/>
                    </a:xfrm>
                    <a:prstGeom prst="rect">
                      <a:avLst/>
                    </a:prstGeom>
                    <a:noFill/>
                    <a:ln>
                      <a:noFill/>
                    </a:ln>
                  </pic:spPr>
                </pic:pic>
              </a:graphicData>
            </a:graphic>
          </wp:inline>
        </w:drawing>
      </w:r>
    </w:p>
    <w:p w14:paraId="09273A8B" w14:textId="77777777" w:rsidR="008E7C8D" w:rsidRPr="003E2CE9" w:rsidRDefault="003E2CE9" w:rsidP="007B67AC">
      <w:pPr>
        <w:pStyle w:val="af5"/>
        <w:numPr>
          <w:ilvl w:val="0"/>
          <w:numId w:val="39"/>
        </w:numPr>
        <w:rPr>
          <w:sz w:val="36"/>
        </w:rPr>
      </w:pPr>
      <w:r>
        <w:rPr>
          <w:rFonts w:hint="cs"/>
          <w:sz w:val="36"/>
          <w:rtl/>
        </w:rPr>
        <w:t xml:space="preserve">خدمة إدارة عمليات السحب </w:t>
      </w:r>
      <w:r>
        <w:rPr>
          <w:sz w:val="36"/>
          <w:lang w:val="en-US"/>
        </w:rPr>
        <w:t>Scraping Management Service</w:t>
      </w:r>
    </w:p>
    <w:p w14:paraId="40FD8F8F" w14:textId="77777777" w:rsidR="003E2CE9" w:rsidRDefault="003E2CE9" w:rsidP="003E2CE9">
      <w:pPr>
        <w:pStyle w:val="af5"/>
        <w:rPr>
          <w:rtl/>
          <w:lang w:val="en-US"/>
        </w:rPr>
      </w:pPr>
      <w:r>
        <w:rPr>
          <w:rFonts w:hint="cs"/>
          <w:rtl/>
        </w:rPr>
        <w:t xml:space="preserve">هذه الخدمة مسؤولة عن توليد المهمات وجدولتها، وإرسالها إلى رتل التراسل مع العمال، الذين بدورهم وعند انتهائهم من مهمة ما، يقومون بسحب مهمات أخرى من رتل التراسل وكذا دواليك. ويوضح الشكل أدناه مخطط مبسط للعلاقات </w:t>
      </w:r>
      <w:proofErr w:type="spellStart"/>
      <w:r>
        <w:rPr>
          <w:rFonts w:hint="cs"/>
          <w:rtl/>
        </w:rPr>
        <w:t>مابين</w:t>
      </w:r>
      <w:proofErr w:type="spellEnd"/>
      <w:r>
        <w:rPr>
          <w:rFonts w:hint="cs"/>
          <w:rtl/>
        </w:rPr>
        <w:t xml:space="preserve"> الكيانات </w:t>
      </w:r>
      <w:r>
        <w:rPr>
          <w:lang w:val="en-US"/>
        </w:rPr>
        <w:t>ERD</w:t>
      </w:r>
      <w:r>
        <w:rPr>
          <w:rFonts w:hint="cs"/>
          <w:rtl/>
          <w:lang w:val="en-US"/>
        </w:rPr>
        <w:t xml:space="preserve"> في هذه الخدمة.</w:t>
      </w:r>
    </w:p>
    <w:p w14:paraId="5A79291B" w14:textId="77777777" w:rsidR="003E2CE9" w:rsidRDefault="003E2CE9" w:rsidP="003E2CE9">
      <w:pPr>
        <w:pStyle w:val="af5"/>
        <w:rPr>
          <w:rtl/>
          <w:lang w:val="en-US"/>
        </w:rPr>
      </w:pPr>
      <w:r w:rsidRPr="003E2CE9">
        <w:rPr>
          <w:noProof/>
          <w:rtl/>
          <w:lang w:val="en-US" w:bidi="ar-SA"/>
        </w:rPr>
        <w:drawing>
          <wp:inline distT="0" distB="0" distL="0" distR="0" wp14:anchorId="4552A3FE" wp14:editId="0E6A2B88">
            <wp:extent cx="5943600" cy="2766060"/>
            <wp:effectExtent l="0" t="0" r="0" b="0"/>
            <wp:docPr id="29" name="صورة 29" descr="C:\Users\Hasan\Desktop\SAS\SAS.GPDocs\System Design\System Architecture-scaping-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SAS\SAS.GPDocs\System Design\System Architecture-scaping-manage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752AC793" w14:textId="77777777" w:rsidR="00283CF6" w:rsidRDefault="003E2CE9" w:rsidP="003E2CE9">
      <w:pPr>
        <w:pStyle w:val="af5"/>
        <w:rPr>
          <w:rtl/>
          <w:lang w:val="en-US"/>
        </w:rPr>
      </w:pPr>
      <w:r>
        <w:rPr>
          <w:rFonts w:hint="cs"/>
          <w:rtl/>
          <w:lang w:val="en-US"/>
        </w:rPr>
        <w:t xml:space="preserve">حيث وكما نرى فإنّ لكل مجال بيانات (أخبار سياسية سورية، أخبار رياضية، أحداث محلية ضمن مدينة) مرتبط مع عدد من مجرفي البيانات، الذين يستلمون المهمات. وكل مجال أيضاً مرتبط بمجموعة من مصادر البيانات (كلمات مفتاحية، معرفات قنوات، ... إلخ)، ومصدر البيانات مرتبط مع منصة تواصل اجتماعي ما. ولكل منصة تواصل معلومات لتسجيل الدخول </w:t>
      </w:r>
      <w:r>
        <w:rPr>
          <w:lang w:val="en-US"/>
        </w:rPr>
        <w:t>Credential</w:t>
      </w:r>
      <w:r>
        <w:rPr>
          <w:rFonts w:hint="cs"/>
          <w:rtl/>
          <w:lang w:val="en-US"/>
        </w:rPr>
        <w:t>. ولكل مجرف عدد من المهمات.</w:t>
      </w:r>
    </w:p>
    <w:p w14:paraId="05373948" w14:textId="77777777" w:rsidR="003E2CE9" w:rsidRPr="003E2CE9" w:rsidRDefault="00283CF6" w:rsidP="00D42368">
      <w:pPr>
        <w:pStyle w:val="af5"/>
        <w:rPr>
          <w:rtl/>
          <w:lang w:val="en-US"/>
        </w:rPr>
      </w:pPr>
      <w:r>
        <w:rPr>
          <w:rFonts w:hint="cs"/>
          <w:rtl/>
          <w:lang w:val="en-US"/>
        </w:rPr>
        <w:t>(لم أنتهي بعد من تصميم الخدمة)</w:t>
      </w:r>
      <w:r w:rsidR="003E2CE9">
        <w:rPr>
          <w:rFonts w:hint="cs"/>
          <w:rtl/>
          <w:lang w:val="en-US"/>
        </w:rPr>
        <w:t xml:space="preserve"> </w:t>
      </w:r>
    </w:p>
    <w:p w14:paraId="329D41C5" w14:textId="77777777" w:rsidR="003E2CE9" w:rsidRPr="00283CF6" w:rsidRDefault="00283CF6" w:rsidP="007B67AC">
      <w:pPr>
        <w:pStyle w:val="af5"/>
        <w:numPr>
          <w:ilvl w:val="0"/>
          <w:numId w:val="39"/>
        </w:numPr>
        <w:rPr>
          <w:sz w:val="36"/>
        </w:rPr>
      </w:pPr>
      <w:r>
        <w:rPr>
          <w:rFonts w:hint="cs"/>
          <w:sz w:val="36"/>
          <w:rtl/>
        </w:rPr>
        <w:lastRenderedPageBreak/>
        <w:t xml:space="preserve">خدمة إدارة الأحداث </w:t>
      </w:r>
      <w:r>
        <w:rPr>
          <w:sz w:val="36"/>
          <w:lang w:val="en-US"/>
        </w:rPr>
        <w:t>Events Service</w:t>
      </w:r>
    </w:p>
    <w:p w14:paraId="55F0E866" w14:textId="77777777" w:rsidR="00D42368" w:rsidRDefault="00283CF6" w:rsidP="00D42368">
      <w:pPr>
        <w:pStyle w:val="af5"/>
        <w:rPr>
          <w:rtl/>
        </w:rPr>
      </w:pPr>
      <w:r>
        <w:rPr>
          <w:rFonts w:hint="cs"/>
          <w:rtl/>
        </w:rPr>
        <w:t>تتولى هذه الخدمة</w:t>
      </w:r>
      <w:r w:rsidR="00D42368">
        <w:rPr>
          <w:rFonts w:hint="cs"/>
          <w:rtl/>
        </w:rPr>
        <w:t xml:space="preserve"> عملية إدارة الأحداث (يتخاطب معها العميل للحصول على معلومات الحدث، وتتخاطب معها خدمة كشف الأحداث لتسجيل الأحداث) حيث تدير عمليات إرسال الإشعارات وإدارة مناطق اهتمام المستخدمين، والمواضيع. ويوضح الشكل أدناه مخط العلاقات بين الكيانات </w:t>
      </w:r>
      <w:r w:rsidR="00D42368">
        <w:rPr>
          <w:lang w:val="en-US"/>
        </w:rPr>
        <w:t>ERD</w:t>
      </w:r>
      <w:r w:rsidR="00D42368">
        <w:rPr>
          <w:rFonts w:hint="cs"/>
          <w:rtl/>
          <w:lang w:val="en-US"/>
        </w:rPr>
        <w:t xml:space="preserve"> </w:t>
      </w:r>
      <w:r w:rsidR="00D42368">
        <w:rPr>
          <w:rFonts w:hint="cs"/>
          <w:rtl/>
        </w:rPr>
        <w:t>لهذه الخدمة.</w:t>
      </w:r>
    </w:p>
    <w:p w14:paraId="161075FC" w14:textId="77777777" w:rsidR="00D42368" w:rsidRDefault="00D42368" w:rsidP="00D42368">
      <w:pPr>
        <w:pStyle w:val="af5"/>
        <w:rPr>
          <w:rtl/>
        </w:rPr>
      </w:pPr>
    </w:p>
    <w:p w14:paraId="108B11BA" w14:textId="77777777" w:rsidR="00D42368" w:rsidRDefault="00D42368" w:rsidP="00D42368">
      <w:pPr>
        <w:pStyle w:val="af5"/>
        <w:rPr>
          <w:rtl/>
        </w:rPr>
      </w:pPr>
    </w:p>
    <w:p w14:paraId="4233C37E" w14:textId="77777777" w:rsidR="00D42368" w:rsidRDefault="00D42368" w:rsidP="00D42368">
      <w:pPr>
        <w:pStyle w:val="af5"/>
        <w:rPr>
          <w:rtl/>
        </w:rPr>
      </w:pPr>
    </w:p>
    <w:p w14:paraId="56DF9815" w14:textId="77777777" w:rsidR="00D42368" w:rsidRDefault="00D42368" w:rsidP="00D42368">
      <w:pPr>
        <w:pStyle w:val="af5"/>
        <w:rPr>
          <w:noProof/>
          <w:rtl/>
          <w:lang w:val="en-US" w:bidi="ar-SA"/>
        </w:rPr>
      </w:pPr>
      <w:r w:rsidRPr="00D42368">
        <w:rPr>
          <w:noProof/>
          <w:rtl/>
          <w:lang w:val="en-US" w:bidi="ar-SA"/>
        </w:rPr>
        <w:drawing>
          <wp:inline distT="0" distB="0" distL="0" distR="0" wp14:anchorId="1A14B53C" wp14:editId="27797473">
            <wp:extent cx="5943600" cy="2425700"/>
            <wp:effectExtent l="0" t="0" r="0" b="0"/>
            <wp:docPr id="30" name="صورة 30" descr="C:\Users\Hasan\Desktop\SAS\SAS.GPDocs\System Design\System Architecture-Event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an\Desktop\SAS\SAS.GPDocs\System Design\System Architecture-Events 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5ADA3944" w14:textId="77777777" w:rsidR="00D42368" w:rsidRDefault="00D42368" w:rsidP="00D42368">
      <w:pPr>
        <w:pStyle w:val="af5"/>
        <w:rPr>
          <w:rtl/>
        </w:rPr>
      </w:pPr>
      <w:r>
        <w:rPr>
          <w:rFonts w:hint="cs"/>
          <w:rtl/>
        </w:rPr>
        <w:t>حيث وكما نرى، فإن للحدث موضوع (سياسي، رياضي، أزمة، حوادث، ... إلخ)، وموقع (إحداثيات)، ومنطقة حدث بها. كما وله عدة رسائل تتحدث عنه وهذه الرسائل تتبع لمنصة تواصل ما. وأيضاً فإن المستخدم يبدي اهتمامه بعدة مناطق.</w:t>
      </w:r>
    </w:p>
    <w:p w14:paraId="00D3C52A" w14:textId="77777777" w:rsidR="00D42368" w:rsidRPr="00283CF6" w:rsidRDefault="00D42368" w:rsidP="00D42368">
      <w:pPr>
        <w:pStyle w:val="af5"/>
        <w:rPr>
          <w:rtl/>
        </w:rPr>
      </w:pPr>
      <w:r>
        <w:rPr>
          <w:rFonts w:hint="cs"/>
          <w:rtl/>
        </w:rPr>
        <w:t xml:space="preserve">(لم أنتهي بعد من تصميم الخدمة). </w:t>
      </w:r>
    </w:p>
    <w:p w14:paraId="573F9F78" w14:textId="77777777" w:rsidR="0016413A" w:rsidRPr="0016413A" w:rsidRDefault="0016413A" w:rsidP="007B67AC">
      <w:pPr>
        <w:pStyle w:val="af5"/>
        <w:numPr>
          <w:ilvl w:val="0"/>
          <w:numId w:val="39"/>
        </w:numPr>
        <w:rPr>
          <w:sz w:val="36"/>
        </w:rPr>
      </w:pPr>
      <w:r>
        <w:rPr>
          <w:rFonts w:hint="cs"/>
          <w:sz w:val="36"/>
          <w:rtl/>
        </w:rPr>
        <w:t xml:space="preserve">خدمة الاستدلال على الموقع </w:t>
      </w:r>
      <w:r>
        <w:rPr>
          <w:sz w:val="36"/>
          <w:lang w:val="en-US"/>
        </w:rPr>
        <w:t>Location Inference Service</w:t>
      </w:r>
    </w:p>
    <w:p w14:paraId="3ED595D0" w14:textId="77777777" w:rsidR="0016413A" w:rsidRDefault="0016413A" w:rsidP="0016413A">
      <w:pPr>
        <w:pStyle w:val="af5"/>
        <w:rPr>
          <w:lang w:val="en-US"/>
        </w:rPr>
      </w:pPr>
      <w:r w:rsidRPr="0016413A">
        <w:rPr>
          <w:rFonts w:hint="cs"/>
          <w:rtl/>
        </w:rPr>
        <w:t>مهمة هذه الخدمة هي استقبال طلبات الاستدلال على الموقع وهي إما رسالة نرغب في معرفة الموقع المذكور بها أو حدث (مجموعة رسائل) نرغب بمعرفة موقعه، أو عنوان (اسم الموقع) نرغب بتحديد إحداثياته. في هذه لخدمة نحتاج إلى النمط التصميمي</w:t>
      </w:r>
      <w:r>
        <w:rPr>
          <w:rFonts w:hint="cs"/>
          <w:rtl/>
        </w:rPr>
        <w:t xml:space="preserve"> </w:t>
      </w:r>
      <w:r>
        <w:rPr>
          <w:lang w:val="en-US"/>
        </w:rPr>
        <w:t>Strategy</w:t>
      </w:r>
      <w:r>
        <w:rPr>
          <w:rFonts w:hint="cs"/>
          <w:rtl/>
          <w:lang w:val="en-US"/>
        </w:rPr>
        <w:t>، لتعريف أنماط التعرف على الموقع ال</w:t>
      </w:r>
      <w:r>
        <w:rPr>
          <w:rFonts w:hint="cs"/>
          <w:rtl/>
        </w:rPr>
        <w:t xml:space="preserve">مختلفة (باستخدام نموذج لغة ضخم أو أدوات </w:t>
      </w:r>
      <w:r>
        <w:rPr>
          <w:lang w:val="en-US"/>
        </w:rPr>
        <w:t>NER</w:t>
      </w:r>
      <w:r>
        <w:rPr>
          <w:rFonts w:hint="cs"/>
          <w:rtl/>
          <w:lang w:val="en-US"/>
        </w:rPr>
        <w:t>). وقد تتواصل هذه الخدمة مع نموذج لغة ضخم (حسب طريقة الاستدلال).</w:t>
      </w:r>
    </w:p>
    <w:p w14:paraId="22E11BFD" w14:textId="77777777" w:rsidR="00F536B8" w:rsidRPr="0016413A" w:rsidRDefault="00F536B8" w:rsidP="0016413A">
      <w:pPr>
        <w:pStyle w:val="af5"/>
        <w:rPr>
          <w:rtl/>
          <w:lang w:val="en-US"/>
        </w:rPr>
      </w:pPr>
    </w:p>
    <w:p w14:paraId="30FB8111" w14:textId="77777777" w:rsidR="00283CF6" w:rsidRPr="00D42368" w:rsidRDefault="00D42368" w:rsidP="007B67AC">
      <w:pPr>
        <w:pStyle w:val="af5"/>
        <w:numPr>
          <w:ilvl w:val="0"/>
          <w:numId w:val="39"/>
        </w:numPr>
        <w:rPr>
          <w:sz w:val="36"/>
        </w:rPr>
      </w:pPr>
      <w:r>
        <w:rPr>
          <w:rFonts w:hint="cs"/>
          <w:sz w:val="36"/>
          <w:rtl/>
        </w:rPr>
        <w:lastRenderedPageBreak/>
        <w:t xml:space="preserve">خدمة الهوية </w:t>
      </w:r>
      <w:r>
        <w:rPr>
          <w:sz w:val="36"/>
          <w:lang w:val="en-US"/>
        </w:rPr>
        <w:t>Identity Service</w:t>
      </w:r>
    </w:p>
    <w:p w14:paraId="3B933FF1" w14:textId="77777777" w:rsidR="0016413A" w:rsidRDefault="00D42368" w:rsidP="0016413A">
      <w:pPr>
        <w:pStyle w:val="af5"/>
        <w:rPr>
          <w:sz w:val="36"/>
        </w:rPr>
      </w:pPr>
      <w:r>
        <w:rPr>
          <w:rFonts w:hint="cs"/>
          <w:sz w:val="36"/>
          <w:rtl/>
        </w:rPr>
        <w:t>تتولى هذه الخدمة مهمة إدارة المستخدمين وصلاحياتهم وأدوارهم.</w:t>
      </w:r>
    </w:p>
    <w:p w14:paraId="1B08E76E" w14:textId="77777777" w:rsidR="00D42368" w:rsidRPr="00D42368" w:rsidRDefault="00D42368" w:rsidP="007B67AC">
      <w:pPr>
        <w:pStyle w:val="af5"/>
        <w:numPr>
          <w:ilvl w:val="0"/>
          <w:numId w:val="39"/>
        </w:numPr>
        <w:rPr>
          <w:sz w:val="36"/>
        </w:rPr>
      </w:pPr>
      <w:r>
        <w:rPr>
          <w:rFonts w:hint="cs"/>
          <w:sz w:val="36"/>
          <w:rtl/>
        </w:rPr>
        <w:t xml:space="preserve">خدمة البوابة </w:t>
      </w:r>
      <w:r>
        <w:rPr>
          <w:sz w:val="36"/>
          <w:lang w:val="en-US"/>
        </w:rPr>
        <w:t>Gateway Service</w:t>
      </w:r>
    </w:p>
    <w:p w14:paraId="3FA3297F" w14:textId="77777777" w:rsidR="0016413A" w:rsidRDefault="00D42368" w:rsidP="0016413A">
      <w:pPr>
        <w:pStyle w:val="af5"/>
        <w:jc w:val="left"/>
        <w:rPr>
          <w:rtl/>
        </w:rPr>
      </w:pPr>
      <w:r>
        <w:rPr>
          <w:rtl/>
        </w:rPr>
        <w:t>بعد النظر إ</w:t>
      </w:r>
      <w:r>
        <w:rPr>
          <w:rFonts w:hint="cs"/>
          <w:rtl/>
        </w:rPr>
        <w:t>لى</w:t>
      </w:r>
      <w:r>
        <w:rPr>
          <w:rtl/>
        </w:rPr>
        <w:t xml:space="preserve"> ا</w:t>
      </w:r>
      <w:r>
        <w:rPr>
          <w:rFonts w:hint="cs"/>
          <w:rtl/>
        </w:rPr>
        <w:t>لخ</w:t>
      </w:r>
      <w:r>
        <w:rPr>
          <w:rtl/>
        </w:rPr>
        <w:t>دمات ال</w:t>
      </w:r>
      <w:r>
        <w:rPr>
          <w:rFonts w:hint="cs"/>
          <w:rtl/>
        </w:rPr>
        <w:t>تي</w:t>
      </w:r>
      <w:r>
        <w:rPr>
          <w:rtl/>
        </w:rPr>
        <w:t xml:space="preserve"> تكو</w:t>
      </w:r>
      <w:r>
        <w:rPr>
          <w:rFonts w:hint="cs"/>
          <w:rtl/>
        </w:rPr>
        <w:t>ن</w:t>
      </w:r>
      <w:r>
        <w:rPr>
          <w:rtl/>
        </w:rPr>
        <w:t xml:space="preserve"> </w:t>
      </w:r>
      <w:r>
        <w:rPr>
          <w:rFonts w:hint="cs"/>
          <w:rtl/>
        </w:rPr>
        <w:t>النظام الكلي، نجد أنّ تواصل النظام مع كل خدمة على حدة له مجموعة من المشاكل</w:t>
      </w:r>
      <w:r w:rsidR="0016413A">
        <w:rPr>
          <w:rFonts w:hint="cs"/>
          <w:rtl/>
        </w:rPr>
        <w:t xml:space="preserve"> مثل عدم وجود واجهة موحدة تمثل النظام يستطيع المستخدم التخاطب معها والتعامل مع النظام ككتلة واحدة، فلذلك ظهرت الحاجة لوجود مخدم يعمل كواجهة </w:t>
      </w:r>
      <w:proofErr w:type="spellStart"/>
      <w:r w:rsidR="0016413A">
        <w:rPr>
          <w:rFonts w:hint="cs"/>
          <w:rtl/>
        </w:rPr>
        <w:t>تخاطبية</w:t>
      </w:r>
      <w:proofErr w:type="spellEnd"/>
      <w:r w:rsidR="0016413A">
        <w:rPr>
          <w:rFonts w:hint="cs"/>
          <w:rtl/>
        </w:rPr>
        <w:t xml:space="preserve"> للنظام ويوجه الطلبات للخدمات الداخلية حسب الطلب.</w:t>
      </w:r>
    </w:p>
    <w:p w14:paraId="717BD25D" w14:textId="77777777" w:rsidR="00D42368" w:rsidRPr="0016413A" w:rsidRDefault="0016413A" w:rsidP="007B67AC">
      <w:pPr>
        <w:pStyle w:val="af5"/>
        <w:numPr>
          <w:ilvl w:val="0"/>
          <w:numId w:val="39"/>
        </w:numPr>
        <w:rPr>
          <w:sz w:val="36"/>
        </w:rPr>
      </w:pPr>
      <w:r>
        <w:rPr>
          <w:rFonts w:hint="cs"/>
          <w:sz w:val="36"/>
          <w:rtl/>
        </w:rPr>
        <w:t xml:space="preserve">خدمة الواجهة الأمامية </w:t>
      </w:r>
      <w:r>
        <w:rPr>
          <w:sz w:val="36"/>
          <w:lang w:val="en-US"/>
        </w:rPr>
        <w:t>Frontend Service</w:t>
      </w:r>
    </w:p>
    <w:p w14:paraId="364222D6" w14:textId="77777777" w:rsidR="0016413A" w:rsidRPr="0016413A" w:rsidRDefault="0016413A" w:rsidP="0016413A">
      <w:pPr>
        <w:pStyle w:val="af5"/>
        <w:rPr>
          <w:sz w:val="36"/>
          <w:rtl/>
        </w:rPr>
      </w:pPr>
      <w:r>
        <w:rPr>
          <w:rFonts w:hint="cs"/>
          <w:sz w:val="36"/>
          <w:rtl/>
        </w:rPr>
        <w:t>هذه الخدمة مسئول عن التفاعل والتعامل مع المستخدم.</w:t>
      </w:r>
    </w:p>
    <w:p w14:paraId="223F38B2" w14:textId="77777777" w:rsidR="00BA7726" w:rsidRDefault="00BA7726" w:rsidP="0054689D">
      <w:pPr>
        <w:pStyle w:val="12"/>
        <w:rPr>
          <w:rtl/>
        </w:rPr>
      </w:pPr>
    </w:p>
    <w:p w14:paraId="6E6ECD0B" w14:textId="77777777" w:rsidR="0054689D" w:rsidRDefault="0054689D" w:rsidP="0054689D">
      <w:pPr>
        <w:pStyle w:val="af5"/>
        <w:rPr>
          <w:rtl/>
        </w:rPr>
      </w:pPr>
    </w:p>
    <w:p w14:paraId="2BBD0AAB" w14:textId="77777777" w:rsidR="0054689D" w:rsidRDefault="0054689D" w:rsidP="0054689D">
      <w:pPr>
        <w:pStyle w:val="af5"/>
        <w:rPr>
          <w:rtl/>
        </w:rPr>
      </w:pPr>
    </w:p>
    <w:p w14:paraId="0E4F1CB6" w14:textId="77777777" w:rsidR="0054689D" w:rsidRPr="0054689D" w:rsidRDefault="0054689D" w:rsidP="0054689D">
      <w:pPr>
        <w:pStyle w:val="af5"/>
        <w:rPr>
          <w:rtl/>
        </w:rPr>
      </w:pPr>
    </w:p>
    <w:p w14:paraId="0C0D3CC0" w14:textId="77777777" w:rsidR="00C8162E" w:rsidRDefault="00C8162E" w:rsidP="00C8162E">
      <w:pPr>
        <w:pStyle w:val="af5"/>
        <w:rPr>
          <w:rtl/>
        </w:rPr>
      </w:pPr>
    </w:p>
    <w:p w14:paraId="72E041ED" w14:textId="77777777" w:rsidR="00C8162E" w:rsidRDefault="00C8162E" w:rsidP="00C8162E">
      <w:pPr>
        <w:pStyle w:val="af5"/>
        <w:rPr>
          <w:rtl/>
        </w:rPr>
      </w:pPr>
    </w:p>
    <w:p w14:paraId="204E196F" w14:textId="77777777" w:rsidR="00C8162E" w:rsidRDefault="00C8162E" w:rsidP="00C8162E">
      <w:pPr>
        <w:pStyle w:val="af5"/>
        <w:rPr>
          <w:rtl/>
        </w:rPr>
      </w:pPr>
    </w:p>
    <w:p w14:paraId="6F32865F" w14:textId="77777777" w:rsidR="00C8162E" w:rsidRDefault="00C8162E" w:rsidP="00C8162E">
      <w:pPr>
        <w:pStyle w:val="af5"/>
        <w:rPr>
          <w:rtl/>
        </w:rPr>
      </w:pPr>
    </w:p>
    <w:p w14:paraId="0059DC8F" w14:textId="77777777" w:rsidR="00C8162E" w:rsidRDefault="00C8162E" w:rsidP="00C8162E">
      <w:pPr>
        <w:pStyle w:val="af5"/>
        <w:rPr>
          <w:rtl/>
        </w:rPr>
      </w:pPr>
    </w:p>
    <w:p w14:paraId="126EF8BF" w14:textId="77777777" w:rsidR="00C8162E" w:rsidRDefault="00C8162E" w:rsidP="00C8162E">
      <w:pPr>
        <w:pStyle w:val="af5"/>
        <w:rPr>
          <w:rtl/>
        </w:rPr>
      </w:pPr>
    </w:p>
    <w:p w14:paraId="464983F7" w14:textId="77777777" w:rsidR="00C8162E" w:rsidRDefault="00C8162E" w:rsidP="00C8162E">
      <w:pPr>
        <w:pStyle w:val="af5"/>
        <w:rPr>
          <w:rtl/>
        </w:rPr>
      </w:pPr>
    </w:p>
    <w:p w14:paraId="0D587501" w14:textId="77777777" w:rsidR="00C8162E" w:rsidRDefault="00C8162E" w:rsidP="00C8162E">
      <w:pPr>
        <w:pStyle w:val="af5"/>
      </w:pPr>
    </w:p>
    <w:p w14:paraId="158D5DFD" w14:textId="77777777" w:rsidR="00BA7726" w:rsidRDefault="00BA7726" w:rsidP="00BB647F">
      <w:pPr>
        <w:pStyle w:val="af5"/>
      </w:pPr>
    </w:p>
    <w:p w14:paraId="6B5B7658" w14:textId="77777777" w:rsidR="00BA7726" w:rsidRDefault="00BA7726" w:rsidP="00BB647F">
      <w:pPr>
        <w:pStyle w:val="af5"/>
        <w:rPr>
          <w:rtl/>
        </w:rPr>
      </w:pPr>
    </w:p>
    <w:p w14:paraId="2ED7FA17" w14:textId="77777777" w:rsidR="00AB63B8" w:rsidRDefault="00AB63B8" w:rsidP="00AB63B8">
      <w:pPr>
        <w:pStyle w:val="aff3"/>
        <w:rPr>
          <w:rtl/>
        </w:rPr>
      </w:pPr>
      <w:bookmarkStart w:id="92" w:name="_Toc196579560"/>
      <w:r>
        <w:rPr>
          <w:rtl/>
        </w:rPr>
        <w:lastRenderedPageBreak/>
        <w:t xml:space="preserve">الفصل </w:t>
      </w:r>
      <w:r>
        <w:rPr>
          <w:rFonts w:hint="cs"/>
          <w:rtl/>
        </w:rPr>
        <w:t>السابع</w:t>
      </w:r>
      <w:bookmarkEnd w:id="92"/>
    </w:p>
    <w:p w14:paraId="2EA22264" w14:textId="77777777" w:rsidR="00AB63B8" w:rsidRDefault="00AB63B8" w:rsidP="00AB63B8">
      <w:pPr>
        <w:pStyle w:val="aff4"/>
        <w:rPr>
          <w:rtl/>
        </w:rPr>
      </w:pPr>
      <w:bookmarkStart w:id="93" w:name="_Toc196579561"/>
      <w:r>
        <w:rPr>
          <w:rFonts w:hint="cs"/>
          <w:rtl/>
        </w:rPr>
        <w:t>الأدوات المستخدمة</w:t>
      </w:r>
      <w:bookmarkEnd w:id="93"/>
    </w:p>
    <w:p w14:paraId="1D0E2E99" w14:textId="77777777" w:rsidR="00AB63B8" w:rsidRDefault="00AB63B8" w:rsidP="00AB63B8">
      <w:pPr>
        <w:pStyle w:val="afc"/>
      </w:pPr>
      <w:r>
        <w:rPr>
          <w:rFonts w:hint="cs"/>
          <w:rtl/>
        </w:rPr>
        <w:t>نعرض في هذا الفصل الأدوات وأطر العمل المستخدمة في تنجيز النظام.</w:t>
      </w:r>
    </w:p>
    <w:p w14:paraId="441E5602" w14:textId="77777777" w:rsidR="00AB63B8" w:rsidRDefault="00AB63B8" w:rsidP="00AB63B8">
      <w:pPr>
        <w:pStyle w:val="12"/>
        <w:rPr>
          <w:rtl/>
        </w:rPr>
      </w:pPr>
    </w:p>
    <w:p w14:paraId="5AD66DEE" w14:textId="77777777" w:rsidR="00AB63B8" w:rsidRDefault="00AB63B8" w:rsidP="00AB63B8">
      <w:pPr>
        <w:pStyle w:val="12"/>
        <w:rPr>
          <w:rtl/>
        </w:rPr>
      </w:pPr>
    </w:p>
    <w:p w14:paraId="6F44302E" w14:textId="77777777" w:rsidR="00AB63B8" w:rsidRDefault="00AB63B8" w:rsidP="00AB63B8">
      <w:pPr>
        <w:pStyle w:val="12"/>
        <w:rPr>
          <w:rtl/>
        </w:rPr>
      </w:pPr>
    </w:p>
    <w:p w14:paraId="25F9440E" w14:textId="77777777" w:rsidR="00AB63B8" w:rsidRDefault="00AB63B8" w:rsidP="00AB63B8">
      <w:pPr>
        <w:pStyle w:val="12"/>
        <w:rPr>
          <w:rtl/>
        </w:rPr>
      </w:pPr>
    </w:p>
    <w:p w14:paraId="66B4A3ED" w14:textId="77777777" w:rsidR="00AB63B8" w:rsidRDefault="00AB63B8" w:rsidP="00AB63B8">
      <w:pPr>
        <w:pStyle w:val="12"/>
        <w:rPr>
          <w:rtl/>
        </w:rPr>
      </w:pPr>
    </w:p>
    <w:p w14:paraId="3B01A8F1" w14:textId="77777777" w:rsidR="00AB63B8" w:rsidRDefault="00AB63B8" w:rsidP="00AB63B8">
      <w:pPr>
        <w:pStyle w:val="12"/>
        <w:rPr>
          <w:rtl/>
        </w:rPr>
      </w:pPr>
    </w:p>
    <w:p w14:paraId="49BB0A54" w14:textId="77777777" w:rsidR="00AB63B8" w:rsidRDefault="00AB63B8" w:rsidP="00AB63B8">
      <w:pPr>
        <w:pStyle w:val="af5"/>
        <w:rPr>
          <w:rtl/>
        </w:rPr>
      </w:pPr>
    </w:p>
    <w:p w14:paraId="27881E1F" w14:textId="77777777" w:rsidR="00AB63B8" w:rsidRDefault="00AB63B8" w:rsidP="00AB63B8">
      <w:pPr>
        <w:pStyle w:val="af5"/>
        <w:rPr>
          <w:rtl/>
          <w:lang w:val="en-US"/>
        </w:rPr>
      </w:pPr>
    </w:p>
    <w:p w14:paraId="2BF84A6E" w14:textId="77777777" w:rsidR="00AB63B8" w:rsidRDefault="00AB63B8" w:rsidP="00AB63B8">
      <w:pPr>
        <w:pStyle w:val="af5"/>
        <w:rPr>
          <w:rtl/>
          <w:lang w:val="en-US"/>
        </w:rPr>
      </w:pPr>
    </w:p>
    <w:p w14:paraId="6F4C1628" w14:textId="77777777" w:rsidR="00C8162E" w:rsidRDefault="00C8162E" w:rsidP="00AB63B8">
      <w:pPr>
        <w:pStyle w:val="af5"/>
        <w:rPr>
          <w:rtl/>
          <w:lang w:val="en-US"/>
        </w:rPr>
      </w:pPr>
    </w:p>
    <w:p w14:paraId="54FADF36" w14:textId="77777777" w:rsidR="00AB63B8" w:rsidRDefault="00AB63B8" w:rsidP="00AB63B8">
      <w:pPr>
        <w:pStyle w:val="12"/>
        <w:rPr>
          <w:rtl/>
        </w:rPr>
      </w:pPr>
      <w:bookmarkStart w:id="94" w:name="_Toc196579562"/>
      <w:r>
        <w:lastRenderedPageBreak/>
        <w:t>-1.1</w:t>
      </w:r>
      <w:r>
        <w:rPr>
          <w:rtl/>
        </w:rPr>
        <w:t xml:space="preserve"> مقدمة</w:t>
      </w:r>
      <w:bookmarkEnd w:id="94"/>
    </w:p>
    <w:p w14:paraId="3751FD00" w14:textId="77777777" w:rsidR="00AB63B8" w:rsidRDefault="00AB63B8" w:rsidP="00AB63B8">
      <w:pPr>
        <w:pStyle w:val="af5"/>
      </w:pPr>
      <w:r>
        <w:rPr>
          <w:rtl/>
        </w:rPr>
        <w:t xml:space="preserve">. </w:t>
      </w:r>
    </w:p>
    <w:p w14:paraId="5F63AF6E" w14:textId="77777777" w:rsidR="00AB63B8" w:rsidRDefault="00AB63B8" w:rsidP="00D63E12">
      <w:pPr>
        <w:pStyle w:val="12"/>
        <w:rPr>
          <w:rtl/>
        </w:rPr>
      </w:pPr>
      <w:bookmarkStart w:id="95" w:name="_Toc196579563"/>
      <w:r>
        <w:t>-2.1</w:t>
      </w:r>
      <w:bookmarkEnd w:id="95"/>
    </w:p>
    <w:p w14:paraId="0E4E0547" w14:textId="77777777" w:rsidR="00D63E12" w:rsidRPr="00D63E12" w:rsidRDefault="00D63E12" w:rsidP="00D63E12">
      <w:pPr>
        <w:pStyle w:val="af5"/>
        <w:rPr>
          <w:rtl/>
        </w:rPr>
      </w:pPr>
    </w:p>
    <w:p w14:paraId="622D2100" w14:textId="77777777" w:rsidR="00C8162E" w:rsidRDefault="00C8162E" w:rsidP="00C8162E">
      <w:pPr>
        <w:pStyle w:val="af5"/>
        <w:rPr>
          <w:rtl/>
        </w:rPr>
      </w:pPr>
    </w:p>
    <w:p w14:paraId="7857DD48" w14:textId="77777777" w:rsidR="00C8162E" w:rsidRDefault="00C8162E" w:rsidP="00C8162E">
      <w:pPr>
        <w:pStyle w:val="af5"/>
        <w:rPr>
          <w:rtl/>
        </w:rPr>
      </w:pPr>
    </w:p>
    <w:p w14:paraId="5DD0FCA7" w14:textId="77777777" w:rsidR="00C8162E" w:rsidRDefault="00C8162E" w:rsidP="00C8162E">
      <w:pPr>
        <w:pStyle w:val="af5"/>
        <w:rPr>
          <w:rtl/>
        </w:rPr>
      </w:pPr>
    </w:p>
    <w:p w14:paraId="35798948" w14:textId="77777777" w:rsidR="00AB63B8" w:rsidRDefault="00AB63B8" w:rsidP="00C8162E">
      <w:pPr>
        <w:pStyle w:val="af5"/>
      </w:pPr>
      <w:r>
        <w:rPr>
          <w:rtl/>
        </w:rPr>
        <w:t xml:space="preserve"> </w:t>
      </w:r>
    </w:p>
    <w:p w14:paraId="1294573E" w14:textId="77777777" w:rsidR="00BA7726" w:rsidRDefault="00BA7726" w:rsidP="00BA7726">
      <w:pPr>
        <w:pStyle w:val="af5"/>
      </w:pPr>
    </w:p>
    <w:p w14:paraId="5FE38EF5" w14:textId="77777777" w:rsidR="00BA7726" w:rsidRDefault="00BA7726" w:rsidP="00BA7726">
      <w:pPr>
        <w:pStyle w:val="af5"/>
      </w:pPr>
    </w:p>
    <w:p w14:paraId="37F03801" w14:textId="77777777" w:rsidR="00BA7726" w:rsidRDefault="00BA7726" w:rsidP="00BA7726">
      <w:pPr>
        <w:pStyle w:val="af5"/>
      </w:pPr>
    </w:p>
    <w:p w14:paraId="15A14087" w14:textId="77777777" w:rsidR="00BA7726" w:rsidRDefault="00BA7726" w:rsidP="00BA7726">
      <w:pPr>
        <w:pStyle w:val="af5"/>
      </w:pPr>
    </w:p>
    <w:p w14:paraId="66353D6D" w14:textId="77777777" w:rsidR="00BA7726" w:rsidRDefault="00BA7726" w:rsidP="00BA7726">
      <w:pPr>
        <w:pStyle w:val="af5"/>
      </w:pPr>
    </w:p>
    <w:p w14:paraId="23827C41" w14:textId="77777777" w:rsidR="00BA7726" w:rsidRDefault="00BA7726" w:rsidP="00BA7726">
      <w:pPr>
        <w:pStyle w:val="af5"/>
      </w:pPr>
    </w:p>
    <w:p w14:paraId="5FE5948A" w14:textId="77777777" w:rsidR="00BA7726" w:rsidRDefault="00BA7726" w:rsidP="00BA7726">
      <w:pPr>
        <w:pStyle w:val="af5"/>
      </w:pPr>
    </w:p>
    <w:p w14:paraId="0580648D" w14:textId="77777777" w:rsidR="00BA7726" w:rsidRDefault="00BA7726" w:rsidP="00BA7726">
      <w:pPr>
        <w:pStyle w:val="af5"/>
      </w:pPr>
    </w:p>
    <w:p w14:paraId="299E36B6" w14:textId="77777777" w:rsidR="00BA7726" w:rsidRDefault="00BA7726" w:rsidP="00BA7726">
      <w:pPr>
        <w:pStyle w:val="af5"/>
      </w:pPr>
    </w:p>
    <w:p w14:paraId="35A5B484" w14:textId="77777777" w:rsidR="00BA7726" w:rsidRDefault="00BA7726" w:rsidP="00BA7726">
      <w:pPr>
        <w:pStyle w:val="af5"/>
      </w:pPr>
    </w:p>
    <w:p w14:paraId="310B01F9" w14:textId="77777777" w:rsidR="00BA7726" w:rsidRDefault="00BA7726" w:rsidP="00BA7726">
      <w:pPr>
        <w:pStyle w:val="af5"/>
      </w:pPr>
    </w:p>
    <w:p w14:paraId="0E577504" w14:textId="77777777" w:rsidR="00BA7726" w:rsidRDefault="00BA7726" w:rsidP="00BA7726">
      <w:pPr>
        <w:pStyle w:val="af5"/>
        <w:rPr>
          <w:rtl/>
        </w:rPr>
      </w:pPr>
    </w:p>
    <w:p w14:paraId="4C30DFD6" w14:textId="77777777" w:rsidR="00BB647F" w:rsidRDefault="00BB647F" w:rsidP="00BB647F">
      <w:pPr>
        <w:pStyle w:val="af5"/>
        <w:rPr>
          <w:rtl/>
        </w:rPr>
      </w:pPr>
    </w:p>
    <w:p w14:paraId="0A07F63A" w14:textId="77777777" w:rsidR="00C8162E" w:rsidRDefault="00C8162E" w:rsidP="00BB647F">
      <w:pPr>
        <w:pStyle w:val="af5"/>
        <w:rPr>
          <w:rtl/>
        </w:rPr>
      </w:pPr>
    </w:p>
    <w:p w14:paraId="6E7DCE9B" w14:textId="77777777" w:rsidR="00C8162E" w:rsidRDefault="00C8162E" w:rsidP="00BB647F">
      <w:pPr>
        <w:pStyle w:val="af5"/>
        <w:rPr>
          <w:rtl/>
        </w:rPr>
      </w:pPr>
    </w:p>
    <w:p w14:paraId="6B6C11B5" w14:textId="77777777" w:rsidR="00C8162E" w:rsidRDefault="00C8162E" w:rsidP="00BB647F">
      <w:pPr>
        <w:pStyle w:val="af5"/>
        <w:rPr>
          <w:rtl/>
        </w:rPr>
      </w:pPr>
    </w:p>
    <w:p w14:paraId="2BF04145" w14:textId="77777777" w:rsidR="00BB647F" w:rsidRDefault="00BB647F" w:rsidP="00AB63B8">
      <w:pPr>
        <w:pStyle w:val="aff3"/>
      </w:pPr>
      <w:bookmarkStart w:id="96" w:name="_Toc196579564"/>
      <w:r>
        <w:rPr>
          <w:rtl/>
        </w:rPr>
        <w:lastRenderedPageBreak/>
        <w:t xml:space="preserve">الفصل </w:t>
      </w:r>
      <w:r w:rsidR="00AB63B8">
        <w:rPr>
          <w:rFonts w:hint="cs"/>
          <w:rtl/>
        </w:rPr>
        <w:t>الثامن</w:t>
      </w:r>
      <w:bookmarkEnd w:id="96"/>
    </w:p>
    <w:p w14:paraId="3B04B8ED" w14:textId="77777777" w:rsidR="00BB647F" w:rsidRDefault="00BB647F" w:rsidP="00BB647F">
      <w:pPr>
        <w:pStyle w:val="aff4"/>
        <w:rPr>
          <w:rtl/>
        </w:rPr>
      </w:pPr>
      <w:bookmarkStart w:id="97" w:name="_Toc196579565"/>
      <w:r>
        <w:rPr>
          <w:rFonts w:hint="cs"/>
          <w:rtl/>
        </w:rPr>
        <w:t>تنجيز النظام</w:t>
      </w:r>
      <w:bookmarkEnd w:id="97"/>
    </w:p>
    <w:p w14:paraId="3F37332A" w14:textId="77777777" w:rsidR="00BB647F" w:rsidRDefault="00BB647F" w:rsidP="00BB647F">
      <w:pPr>
        <w:pStyle w:val="afc"/>
      </w:pPr>
      <w:r>
        <w:rPr>
          <w:rFonts w:hint="cs"/>
          <w:rtl/>
        </w:rPr>
        <w:t>يوضح هذا الفصل بعض المفاهيم المستخدمة في هذا العمل.</w:t>
      </w:r>
    </w:p>
    <w:p w14:paraId="43B2AEA5" w14:textId="77777777" w:rsidR="00BB647F" w:rsidRDefault="00BB647F" w:rsidP="00BB647F">
      <w:pPr>
        <w:pStyle w:val="12"/>
        <w:rPr>
          <w:rtl/>
        </w:rPr>
      </w:pPr>
    </w:p>
    <w:p w14:paraId="38E2C85C" w14:textId="77777777" w:rsidR="00BB647F" w:rsidRDefault="00BB647F" w:rsidP="00BB647F">
      <w:pPr>
        <w:pStyle w:val="12"/>
        <w:rPr>
          <w:rtl/>
        </w:rPr>
      </w:pPr>
    </w:p>
    <w:p w14:paraId="6F2D31C8" w14:textId="77777777" w:rsidR="00BB647F" w:rsidRDefault="00BB647F" w:rsidP="00BB647F">
      <w:pPr>
        <w:pStyle w:val="12"/>
        <w:rPr>
          <w:rtl/>
        </w:rPr>
      </w:pPr>
    </w:p>
    <w:p w14:paraId="33DBC6FC" w14:textId="77777777" w:rsidR="00BB647F" w:rsidRDefault="00BB647F" w:rsidP="00BB647F">
      <w:pPr>
        <w:pStyle w:val="12"/>
        <w:rPr>
          <w:rtl/>
        </w:rPr>
      </w:pPr>
    </w:p>
    <w:p w14:paraId="116D78CF" w14:textId="77777777" w:rsidR="00BB647F" w:rsidRDefault="00BB647F" w:rsidP="00BB647F">
      <w:pPr>
        <w:pStyle w:val="12"/>
        <w:rPr>
          <w:rtl/>
        </w:rPr>
      </w:pPr>
    </w:p>
    <w:p w14:paraId="2FC046B6" w14:textId="77777777" w:rsidR="00BB647F" w:rsidRDefault="00BB647F" w:rsidP="00BB647F">
      <w:pPr>
        <w:pStyle w:val="12"/>
        <w:rPr>
          <w:rtl/>
        </w:rPr>
      </w:pPr>
    </w:p>
    <w:p w14:paraId="7E657FB7" w14:textId="77777777" w:rsidR="00BB647F" w:rsidRDefault="00BB647F" w:rsidP="00BB647F">
      <w:pPr>
        <w:pStyle w:val="af5"/>
        <w:rPr>
          <w:rtl/>
        </w:rPr>
      </w:pPr>
    </w:p>
    <w:p w14:paraId="16E19A40" w14:textId="77777777" w:rsidR="00BB647F" w:rsidRDefault="00BB647F" w:rsidP="00BB647F">
      <w:pPr>
        <w:pStyle w:val="af5"/>
        <w:rPr>
          <w:rtl/>
          <w:lang w:val="en-US"/>
        </w:rPr>
      </w:pPr>
    </w:p>
    <w:p w14:paraId="67E74C02" w14:textId="77777777" w:rsidR="00BB647F" w:rsidRDefault="00BB647F" w:rsidP="00BB647F">
      <w:pPr>
        <w:pStyle w:val="af5"/>
        <w:rPr>
          <w:rtl/>
          <w:lang w:val="en-US"/>
        </w:rPr>
      </w:pPr>
    </w:p>
    <w:p w14:paraId="2F5BE2DC" w14:textId="77777777" w:rsidR="00C8162E" w:rsidRDefault="00C8162E" w:rsidP="00BB647F">
      <w:pPr>
        <w:pStyle w:val="af5"/>
        <w:rPr>
          <w:rtl/>
          <w:lang w:val="en-US"/>
        </w:rPr>
      </w:pPr>
    </w:p>
    <w:p w14:paraId="731AEE9B" w14:textId="77777777" w:rsidR="00BB647F" w:rsidRDefault="00BB647F" w:rsidP="00BB647F">
      <w:pPr>
        <w:pStyle w:val="12"/>
        <w:rPr>
          <w:rtl/>
        </w:rPr>
      </w:pPr>
      <w:bookmarkStart w:id="98" w:name="_Toc196579566"/>
      <w:r>
        <w:lastRenderedPageBreak/>
        <w:t>-1.1</w:t>
      </w:r>
      <w:r>
        <w:rPr>
          <w:rtl/>
        </w:rPr>
        <w:t xml:space="preserve"> مقدمة</w:t>
      </w:r>
      <w:bookmarkEnd w:id="98"/>
    </w:p>
    <w:p w14:paraId="6B40A498" w14:textId="77777777" w:rsidR="00BB647F" w:rsidRDefault="00BB647F" w:rsidP="00C8162E">
      <w:pPr>
        <w:pStyle w:val="af5"/>
      </w:pPr>
      <w:r>
        <w:rPr>
          <w:rtl/>
        </w:rPr>
        <w:t xml:space="preserve">تعتبر. </w:t>
      </w:r>
    </w:p>
    <w:p w14:paraId="29F757D4" w14:textId="77777777" w:rsidR="00BB647F" w:rsidRDefault="00BB647F" w:rsidP="00BA7726">
      <w:pPr>
        <w:pStyle w:val="12"/>
        <w:rPr>
          <w:rtl/>
        </w:rPr>
      </w:pPr>
      <w:bookmarkStart w:id="99" w:name="_Toc196579567"/>
      <w:r>
        <w:t>-2.1</w:t>
      </w:r>
      <w:r>
        <w:rPr>
          <w:rtl/>
        </w:rPr>
        <w:t xml:space="preserve"> </w:t>
      </w:r>
      <w:r w:rsidR="00BA7726">
        <w:rPr>
          <w:rFonts w:hint="cs"/>
          <w:rtl/>
        </w:rPr>
        <w:t>تنجيز الخدمات</w:t>
      </w:r>
      <w:bookmarkEnd w:id="99"/>
    </w:p>
    <w:p w14:paraId="10F11631" w14:textId="77777777" w:rsidR="00BB647F" w:rsidRDefault="00BB647F" w:rsidP="00C8162E">
      <w:pPr>
        <w:pStyle w:val="af5"/>
        <w:rPr>
          <w:sz w:val="36"/>
          <w:rtl/>
        </w:rPr>
      </w:pPr>
      <w:r>
        <w:rPr>
          <w:rtl/>
        </w:rPr>
        <w:t xml:space="preserve">نطلب التقيد </w:t>
      </w:r>
    </w:p>
    <w:p w14:paraId="0BED15CB" w14:textId="77777777" w:rsidR="00BB647F" w:rsidRDefault="00BB647F" w:rsidP="00BA7726">
      <w:pPr>
        <w:pStyle w:val="12"/>
        <w:rPr>
          <w:rtl/>
        </w:rPr>
      </w:pPr>
      <w:bookmarkStart w:id="100" w:name="_Toc196579568"/>
      <w:r>
        <w:t>-3.1</w:t>
      </w:r>
      <w:r>
        <w:rPr>
          <w:rtl/>
        </w:rPr>
        <w:t xml:space="preserve"> </w:t>
      </w:r>
      <w:r w:rsidR="00BA7726">
        <w:rPr>
          <w:rFonts w:hint="cs"/>
          <w:rtl/>
        </w:rPr>
        <w:t>مخطط النظام</w:t>
      </w:r>
      <w:bookmarkEnd w:id="100"/>
      <w:r w:rsidR="00BA7726">
        <w:rPr>
          <w:rFonts w:hint="cs"/>
          <w:rtl/>
        </w:rPr>
        <w:t xml:space="preserve"> </w:t>
      </w:r>
    </w:p>
    <w:p w14:paraId="2169C4DF" w14:textId="77777777" w:rsidR="00C8162E" w:rsidRDefault="00BB647F" w:rsidP="00C8162E">
      <w:pPr>
        <w:pStyle w:val="af5"/>
      </w:pPr>
      <w:r>
        <w:rPr>
          <w:rtl/>
        </w:rPr>
        <w:t>يهدف</w:t>
      </w:r>
    </w:p>
    <w:p w14:paraId="71B2545C" w14:textId="77777777" w:rsidR="00BA7726" w:rsidRDefault="00BB647F" w:rsidP="00BA7726">
      <w:pPr>
        <w:pStyle w:val="af5"/>
        <w:rPr>
          <w:rtl/>
        </w:rPr>
      </w:pPr>
      <w:r>
        <w:rPr>
          <w:rtl/>
        </w:rPr>
        <w:t>.</w:t>
      </w:r>
    </w:p>
    <w:p w14:paraId="615B33D9" w14:textId="77777777" w:rsidR="00C8162E" w:rsidRDefault="00C8162E" w:rsidP="00BA7726">
      <w:pPr>
        <w:pStyle w:val="af5"/>
        <w:rPr>
          <w:rtl/>
        </w:rPr>
      </w:pPr>
    </w:p>
    <w:p w14:paraId="02E0F15D" w14:textId="77777777" w:rsidR="00C8162E" w:rsidRDefault="00C8162E" w:rsidP="00BA7726">
      <w:pPr>
        <w:pStyle w:val="af5"/>
        <w:rPr>
          <w:rtl/>
        </w:rPr>
      </w:pPr>
    </w:p>
    <w:p w14:paraId="0A9834FC" w14:textId="77777777" w:rsidR="00C8162E" w:rsidRDefault="00C8162E" w:rsidP="00BA7726">
      <w:pPr>
        <w:pStyle w:val="af5"/>
        <w:rPr>
          <w:rtl/>
        </w:rPr>
      </w:pPr>
    </w:p>
    <w:p w14:paraId="0C3563DF" w14:textId="77777777" w:rsidR="00C8162E" w:rsidRDefault="00C8162E" w:rsidP="00BA7726">
      <w:pPr>
        <w:pStyle w:val="af5"/>
        <w:rPr>
          <w:rtl/>
        </w:rPr>
      </w:pPr>
    </w:p>
    <w:p w14:paraId="77450E95" w14:textId="77777777" w:rsidR="00C8162E" w:rsidRDefault="00C8162E" w:rsidP="00BA7726">
      <w:pPr>
        <w:pStyle w:val="af5"/>
        <w:rPr>
          <w:rtl/>
        </w:rPr>
      </w:pPr>
    </w:p>
    <w:p w14:paraId="2F4D5DFF" w14:textId="77777777" w:rsidR="00C8162E" w:rsidRDefault="00C8162E" w:rsidP="00BA7726">
      <w:pPr>
        <w:pStyle w:val="af5"/>
        <w:rPr>
          <w:rtl/>
        </w:rPr>
      </w:pPr>
    </w:p>
    <w:p w14:paraId="461BD9ED" w14:textId="77777777" w:rsidR="00C8162E" w:rsidRDefault="00C8162E" w:rsidP="00BA7726">
      <w:pPr>
        <w:pStyle w:val="af5"/>
        <w:rPr>
          <w:rtl/>
        </w:rPr>
      </w:pPr>
    </w:p>
    <w:p w14:paraId="35842E38" w14:textId="77777777" w:rsidR="00C8162E" w:rsidRDefault="00C8162E" w:rsidP="00BA7726">
      <w:pPr>
        <w:pStyle w:val="af5"/>
        <w:rPr>
          <w:rtl/>
        </w:rPr>
      </w:pPr>
    </w:p>
    <w:p w14:paraId="2AEDDB02" w14:textId="77777777" w:rsidR="00C8162E" w:rsidRDefault="00C8162E" w:rsidP="00BA7726">
      <w:pPr>
        <w:pStyle w:val="af5"/>
        <w:rPr>
          <w:b/>
          <w:bCs/>
          <w:sz w:val="38"/>
          <w:szCs w:val="44"/>
          <w:rtl/>
        </w:rPr>
      </w:pPr>
    </w:p>
    <w:p w14:paraId="01F7AC34" w14:textId="77777777" w:rsidR="00BA7726" w:rsidRDefault="00BA7726" w:rsidP="00BB647F">
      <w:pPr>
        <w:pStyle w:val="af5"/>
        <w:rPr>
          <w:rtl/>
        </w:rPr>
      </w:pPr>
    </w:p>
    <w:p w14:paraId="1595FD84" w14:textId="77777777" w:rsidR="00BA7726" w:rsidRDefault="00BA7726" w:rsidP="00BB647F">
      <w:pPr>
        <w:pStyle w:val="af5"/>
        <w:rPr>
          <w:rtl/>
        </w:rPr>
      </w:pPr>
    </w:p>
    <w:p w14:paraId="362B7464" w14:textId="77777777" w:rsidR="00BA7726" w:rsidRDefault="00BA7726" w:rsidP="00BB647F">
      <w:pPr>
        <w:pStyle w:val="af5"/>
        <w:rPr>
          <w:rtl/>
        </w:rPr>
      </w:pPr>
    </w:p>
    <w:p w14:paraId="3C1CFD17" w14:textId="77777777" w:rsidR="00BB647F" w:rsidRDefault="00BB647F" w:rsidP="00BB647F">
      <w:pPr>
        <w:pStyle w:val="af5"/>
      </w:pPr>
      <w:r>
        <w:rPr>
          <w:rtl/>
        </w:rPr>
        <w:t xml:space="preserve"> </w:t>
      </w:r>
    </w:p>
    <w:p w14:paraId="3F263040" w14:textId="77777777" w:rsidR="00BB647F" w:rsidRDefault="00BB647F" w:rsidP="00AB63B8">
      <w:pPr>
        <w:pStyle w:val="aff3"/>
      </w:pPr>
      <w:bookmarkStart w:id="101" w:name="_Toc196579569"/>
      <w:r>
        <w:rPr>
          <w:rtl/>
        </w:rPr>
        <w:lastRenderedPageBreak/>
        <w:t xml:space="preserve">الفصل </w:t>
      </w:r>
      <w:r w:rsidR="00AB63B8">
        <w:rPr>
          <w:rFonts w:hint="cs"/>
          <w:rtl/>
        </w:rPr>
        <w:t>التاسع</w:t>
      </w:r>
      <w:bookmarkEnd w:id="101"/>
    </w:p>
    <w:p w14:paraId="3715D95F" w14:textId="77777777" w:rsidR="00BB647F" w:rsidRDefault="00BB647F" w:rsidP="00BB647F">
      <w:pPr>
        <w:pStyle w:val="aff4"/>
        <w:rPr>
          <w:rtl/>
        </w:rPr>
      </w:pPr>
      <w:bookmarkStart w:id="102" w:name="_Toc196579570"/>
      <w:r>
        <w:rPr>
          <w:rFonts w:hint="cs"/>
          <w:rtl/>
        </w:rPr>
        <w:t>تحليل ومناقشة النتائج</w:t>
      </w:r>
      <w:bookmarkEnd w:id="102"/>
    </w:p>
    <w:p w14:paraId="5C40EE59" w14:textId="77777777" w:rsidR="00BB647F" w:rsidRDefault="00BB647F" w:rsidP="00BB647F">
      <w:pPr>
        <w:pStyle w:val="afc"/>
      </w:pPr>
      <w:r>
        <w:rPr>
          <w:rFonts w:hint="cs"/>
          <w:rtl/>
        </w:rPr>
        <w:t>يوضح هذا الفصل بعض المفاهيم المستخدمة في هذا العمل.</w:t>
      </w:r>
    </w:p>
    <w:p w14:paraId="4204A832" w14:textId="77777777" w:rsidR="00BB647F" w:rsidRDefault="00BB647F" w:rsidP="00BB647F">
      <w:pPr>
        <w:pStyle w:val="12"/>
        <w:rPr>
          <w:rtl/>
        </w:rPr>
      </w:pPr>
    </w:p>
    <w:p w14:paraId="47B5542A" w14:textId="77777777" w:rsidR="00BB647F" w:rsidRDefault="00BB647F" w:rsidP="00BB647F">
      <w:pPr>
        <w:pStyle w:val="12"/>
        <w:rPr>
          <w:rtl/>
        </w:rPr>
      </w:pPr>
    </w:p>
    <w:p w14:paraId="126AAC79" w14:textId="77777777" w:rsidR="00BB647F" w:rsidRDefault="00BB647F" w:rsidP="00BB647F">
      <w:pPr>
        <w:pStyle w:val="12"/>
        <w:rPr>
          <w:rtl/>
        </w:rPr>
      </w:pPr>
    </w:p>
    <w:p w14:paraId="21674FF0" w14:textId="77777777" w:rsidR="00BB647F" w:rsidRDefault="00BB647F" w:rsidP="00BB647F">
      <w:pPr>
        <w:pStyle w:val="12"/>
        <w:rPr>
          <w:rtl/>
        </w:rPr>
      </w:pPr>
    </w:p>
    <w:p w14:paraId="13726396" w14:textId="77777777" w:rsidR="00BB647F" w:rsidRDefault="00BB647F" w:rsidP="00BB647F">
      <w:pPr>
        <w:pStyle w:val="12"/>
        <w:rPr>
          <w:rtl/>
        </w:rPr>
      </w:pPr>
    </w:p>
    <w:p w14:paraId="26632A37" w14:textId="77777777" w:rsidR="00BB647F" w:rsidRDefault="00BB647F" w:rsidP="00BB647F">
      <w:pPr>
        <w:pStyle w:val="12"/>
        <w:rPr>
          <w:rtl/>
        </w:rPr>
      </w:pPr>
    </w:p>
    <w:p w14:paraId="455746B6" w14:textId="77777777" w:rsidR="00C8162E" w:rsidRPr="00C8162E" w:rsidRDefault="00C8162E" w:rsidP="00C8162E">
      <w:pPr>
        <w:pStyle w:val="af5"/>
        <w:rPr>
          <w:rtl/>
        </w:rPr>
      </w:pPr>
    </w:p>
    <w:p w14:paraId="40409FF0" w14:textId="77777777" w:rsidR="00BB647F" w:rsidRDefault="00BB647F" w:rsidP="00BB647F">
      <w:pPr>
        <w:pStyle w:val="af5"/>
        <w:rPr>
          <w:rtl/>
        </w:rPr>
      </w:pPr>
    </w:p>
    <w:p w14:paraId="0A44A2A4" w14:textId="77777777" w:rsidR="00BB647F" w:rsidRDefault="00BB647F" w:rsidP="00BB647F">
      <w:pPr>
        <w:pStyle w:val="af5"/>
        <w:rPr>
          <w:rtl/>
          <w:lang w:val="en-US"/>
        </w:rPr>
      </w:pPr>
    </w:p>
    <w:p w14:paraId="06202900" w14:textId="77777777" w:rsidR="00BB647F" w:rsidRDefault="00BB647F" w:rsidP="00BB647F">
      <w:pPr>
        <w:pStyle w:val="af5"/>
        <w:rPr>
          <w:rtl/>
          <w:lang w:val="en-US"/>
        </w:rPr>
      </w:pPr>
    </w:p>
    <w:p w14:paraId="1AD19A0D" w14:textId="77777777" w:rsidR="00BB647F" w:rsidRDefault="00BB647F" w:rsidP="00BB647F">
      <w:pPr>
        <w:pStyle w:val="12"/>
        <w:rPr>
          <w:rtl/>
        </w:rPr>
      </w:pPr>
      <w:bookmarkStart w:id="103" w:name="_Toc196579571"/>
      <w:r>
        <w:lastRenderedPageBreak/>
        <w:t>-1.1</w:t>
      </w:r>
      <w:r>
        <w:rPr>
          <w:rtl/>
        </w:rPr>
        <w:t xml:space="preserve"> مقدمة</w:t>
      </w:r>
      <w:bookmarkEnd w:id="103"/>
    </w:p>
    <w:p w14:paraId="760FAF46" w14:textId="77777777" w:rsidR="00BB647F" w:rsidRDefault="00BB647F" w:rsidP="00C8162E">
      <w:pPr>
        <w:pStyle w:val="af5"/>
      </w:pPr>
      <w:r>
        <w:rPr>
          <w:rtl/>
        </w:rPr>
        <w:t xml:space="preserve">تعتبر الصفحات </w:t>
      </w:r>
    </w:p>
    <w:p w14:paraId="52C4065E" w14:textId="77777777" w:rsidR="00BB647F" w:rsidRDefault="00BB647F" w:rsidP="00C8162E">
      <w:pPr>
        <w:pStyle w:val="12"/>
        <w:rPr>
          <w:rtl/>
        </w:rPr>
      </w:pPr>
      <w:bookmarkStart w:id="104" w:name="_Toc196579572"/>
      <w:r>
        <w:t>-2.1</w:t>
      </w:r>
      <w:r>
        <w:rPr>
          <w:rtl/>
        </w:rPr>
        <w:t xml:space="preserve"> </w:t>
      </w:r>
      <w:r w:rsidR="00C8162E">
        <w:rPr>
          <w:rFonts w:hint="cs"/>
          <w:rtl/>
        </w:rPr>
        <w:t>معايير</w:t>
      </w:r>
      <w:r w:rsidR="00BA7726">
        <w:rPr>
          <w:rFonts w:hint="cs"/>
          <w:rtl/>
        </w:rPr>
        <w:t xml:space="preserve"> التقييم</w:t>
      </w:r>
      <w:bookmarkEnd w:id="104"/>
      <w:r w:rsidR="00BA7726">
        <w:rPr>
          <w:rFonts w:hint="cs"/>
          <w:rtl/>
        </w:rPr>
        <w:t xml:space="preserve"> </w:t>
      </w:r>
    </w:p>
    <w:p w14:paraId="45351A64" w14:textId="77777777" w:rsidR="00C8162E" w:rsidRDefault="00BB647F" w:rsidP="00C8162E">
      <w:pPr>
        <w:pStyle w:val="af5"/>
        <w:rPr>
          <w:rtl/>
        </w:rPr>
      </w:pPr>
      <w:r>
        <w:rPr>
          <w:rtl/>
        </w:rPr>
        <w:t>ن</w:t>
      </w:r>
    </w:p>
    <w:p w14:paraId="21424ACB" w14:textId="77777777" w:rsidR="00C8162E" w:rsidRDefault="00C8162E" w:rsidP="00C8162E">
      <w:pPr>
        <w:pStyle w:val="af5"/>
        <w:rPr>
          <w:rtl/>
        </w:rPr>
      </w:pPr>
    </w:p>
    <w:p w14:paraId="073C06C5" w14:textId="77777777" w:rsidR="00C8162E" w:rsidRDefault="00C8162E" w:rsidP="00C8162E">
      <w:pPr>
        <w:pStyle w:val="af5"/>
        <w:rPr>
          <w:rtl/>
        </w:rPr>
      </w:pPr>
    </w:p>
    <w:p w14:paraId="24DC6FD0" w14:textId="77777777" w:rsidR="00C8162E" w:rsidRDefault="00C8162E" w:rsidP="00C8162E">
      <w:pPr>
        <w:pStyle w:val="af5"/>
        <w:rPr>
          <w:rtl/>
        </w:rPr>
      </w:pPr>
    </w:p>
    <w:p w14:paraId="37BA338A" w14:textId="77777777" w:rsidR="00C8162E" w:rsidRDefault="00C8162E" w:rsidP="00C8162E">
      <w:pPr>
        <w:pStyle w:val="af5"/>
        <w:rPr>
          <w:rtl/>
        </w:rPr>
      </w:pPr>
    </w:p>
    <w:p w14:paraId="7D57F8B7" w14:textId="77777777" w:rsidR="00C8162E" w:rsidRDefault="00C8162E" w:rsidP="00C8162E">
      <w:pPr>
        <w:pStyle w:val="af5"/>
        <w:rPr>
          <w:rtl/>
        </w:rPr>
      </w:pPr>
    </w:p>
    <w:p w14:paraId="32ED7E8A" w14:textId="77777777" w:rsidR="00C8162E" w:rsidRDefault="00C8162E" w:rsidP="00C8162E">
      <w:pPr>
        <w:pStyle w:val="af5"/>
        <w:rPr>
          <w:rtl/>
        </w:rPr>
      </w:pPr>
    </w:p>
    <w:p w14:paraId="5C1C49ED" w14:textId="77777777" w:rsidR="00C8162E" w:rsidRDefault="00C8162E" w:rsidP="00C8162E">
      <w:pPr>
        <w:pStyle w:val="af5"/>
        <w:rPr>
          <w:rtl/>
        </w:rPr>
      </w:pPr>
    </w:p>
    <w:p w14:paraId="444CE21D" w14:textId="77777777" w:rsidR="00C8162E" w:rsidRDefault="00C8162E" w:rsidP="00C8162E">
      <w:pPr>
        <w:pStyle w:val="af5"/>
        <w:rPr>
          <w:rtl/>
        </w:rPr>
      </w:pPr>
    </w:p>
    <w:p w14:paraId="548B4448" w14:textId="77777777" w:rsidR="00C8162E" w:rsidRDefault="00C8162E" w:rsidP="00C8162E">
      <w:pPr>
        <w:pStyle w:val="af5"/>
        <w:rPr>
          <w:rtl/>
        </w:rPr>
      </w:pPr>
    </w:p>
    <w:p w14:paraId="7DC75E83" w14:textId="77777777" w:rsidR="00C8162E" w:rsidRDefault="00C8162E" w:rsidP="00C8162E">
      <w:pPr>
        <w:pStyle w:val="af5"/>
        <w:rPr>
          <w:rtl/>
        </w:rPr>
      </w:pPr>
    </w:p>
    <w:p w14:paraId="6481B80E" w14:textId="77777777" w:rsidR="00BB647F" w:rsidRDefault="00BB647F" w:rsidP="00C8162E">
      <w:pPr>
        <w:pStyle w:val="af5"/>
      </w:pPr>
      <w:r>
        <w:rPr>
          <w:rtl/>
        </w:rPr>
        <w:t xml:space="preserve"> </w:t>
      </w:r>
    </w:p>
    <w:p w14:paraId="5F7EE3A6" w14:textId="77777777" w:rsidR="00E62AC8" w:rsidRDefault="00E62AC8" w:rsidP="006F7FC2">
      <w:pPr>
        <w:pStyle w:val="afff5"/>
        <w:rPr>
          <w:rtl/>
          <w:lang w:val="fr-FR"/>
        </w:rPr>
      </w:pPr>
    </w:p>
    <w:p w14:paraId="21F04D18" w14:textId="77777777" w:rsidR="00BA7726" w:rsidRDefault="00BA7726" w:rsidP="006F7FC2">
      <w:pPr>
        <w:pStyle w:val="afff5"/>
        <w:rPr>
          <w:rtl/>
          <w:lang w:val="fr-FR"/>
        </w:rPr>
      </w:pPr>
    </w:p>
    <w:p w14:paraId="1ACA59E1" w14:textId="77777777" w:rsidR="00BA7726" w:rsidRDefault="00BA7726" w:rsidP="006F7FC2">
      <w:pPr>
        <w:pStyle w:val="afff5"/>
        <w:rPr>
          <w:rtl/>
          <w:lang w:val="fr-FR"/>
        </w:rPr>
      </w:pPr>
    </w:p>
    <w:p w14:paraId="5FE6BD24" w14:textId="77777777" w:rsidR="00BA7726" w:rsidRDefault="00BA7726" w:rsidP="006F7FC2">
      <w:pPr>
        <w:pStyle w:val="afff5"/>
        <w:rPr>
          <w:rtl/>
          <w:lang w:val="fr-FR"/>
        </w:rPr>
      </w:pPr>
    </w:p>
    <w:p w14:paraId="31F2F4F5" w14:textId="77777777" w:rsidR="00BA7726" w:rsidRDefault="00BA7726" w:rsidP="006F7FC2">
      <w:pPr>
        <w:pStyle w:val="afff5"/>
        <w:rPr>
          <w:rtl/>
          <w:lang w:val="fr-FR"/>
        </w:rPr>
      </w:pPr>
    </w:p>
    <w:p w14:paraId="50AC1D8A" w14:textId="77777777" w:rsidR="00BA7726" w:rsidRDefault="00BA7726" w:rsidP="006F7FC2">
      <w:pPr>
        <w:pStyle w:val="afff5"/>
        <w:rPr>
          <w:rtl/>
          <w:lang w:val="fr-FR"/>
        </w:rPr>
      </w:pPr>
    </w:p>
    <w:p w14:paraId="75F61C5C" w14:textId="77777777" w:rsidR="00BB647F" w:rsidRDefault="00BB647F" w:rsidP="00AB63B8">
      <w:pPr>
        <w:pStyle w:val="aff3"/>
      </w:pPr>
      <w:bookmarkStart w:id="105" w:name="_Toc196579573"/>
      <w:r>
        <w:rPr>
          <w:rtl/>
        </w:rPr>
        <w:lastRenderedPageBreak/>
        <w:t xml:space="preserve">الفصل </w:t>
      </w:r>
      <w:r w:rsidR="00AB63B8">
        <w:rPr>
          <w:rFonts w:hint="cs"/>
          <w:rtl/>
        </w:rPr>
        <w:t>العاشر</w:t>
      </w:r>
      <w:bookmarkEnd w:id="105"/>
    </w:p>
    <w:p w14:paraId="7DAADE78" w14:textId="77777777" w:rsidR="00BB647F" w:rsidRDefault="00BB647F" w:rsidP="00BB647F">
      <w:pPr>
        <w:pStyle w:val="aff4"/>
        <w:rPr>
          <w:rtl/>
        </w:rPr>
      </w:pPr>
      <w:bookmarkStart w:id="106" w:name="_Toc196579574"/>
      <w:r>
        <w:rPr>
          <w:rFonts w:hint="cs"/>
          <w:rtl/>
        </w:rPr>
        <w:t>اختبارات النظام</w:t>
      </w:r>
      <w:bookmarkEnd w:id="106"/>
    </w:p>
    <w:p w14:paraId="1F2594E9" w14:textId="77777777" w:rsidR="00BB647F" w:rsidRDefault="00BB647F" w:rsidP="00BB647F">
      <w:pPr>
        <w:pStyle w:val="afc"/>
      </w:pPr>
      <w:r>
        <w:rPr>
          <w:rFonts w:hint="cs"/>
          <w:rtl/>
        </w:rPr>
        <w:t>يوضح هذا الفصل بعض المفاهيم المستخدمة في هذا العمل.</w:t>
      </w:r>
    </w:p>
    <w:p w14:paraId="7FCE7719" w14:textId="77777777" w:rsidR="00BB647F" w:rsidRDefault="00BB647F" w:rsidP="00BB647F">
      <w:pPr>
        <w:pStyle w:val="12"/>
        <w:rPr>
          <w:rtl/>
        </w:rPr>
      </w:pPr>
    </w:p>
    <w:p w14:paraId="2EBBECB9" w14:textId="77777777" w:rsidR="00BB647F" w:rsidRDefault="00BB647F" w:rsidP="00BB647F">
      <w:pPr>
        <w:pStyle w:val="12"/>
        <w:rPr>
          <w:rtl/>
        </w:rPr>
      </w:pPr>
    </w:p>
    <w:p w14:paraId="7A754BBF" w14:textId="77777777" w:rsidR="00BB647F" w:rsidRDefault="00BB647F" w:rsidP="00BB647F">
      <w:pPr>
        <w:pStyle w:val="12"/>
        <w:rPr>
          <w:rtl/>
        </w:rPr>
      </w:pPr>
    </w:p>
    <w:p w14:paraId="00E7D6BA" w14:textId="77777777" w:rsidR="00BB647F" w:rsidRDefault="00BB647F" w:rsidP="00BB647F">
      <w:pPr>
        <w:pStyle w:val="12"/>
        <w:rPr>
          <w:rtl/>
        </w:rPr>
      </w:pPr>
    </w:p>
    <w:p w14:paraId="59254641" w14:textId="77777777" w:rsidR="00BB647F" w:rsidRDefault="00BB647F" w:rsidP="00BB647F">
      <w:pPr>
        <w:pStyle w:val="12"/>
        <w:rPr>
          <w:rtl/>
        </w:rPr>
      </w:pPr>
    </w:p>
    <w:p w14:paraId="06051DA9" w14:textId="77777777" w:rsidR="00BB647F" w:rsidRDefault="00BB647F" w:rsidP="00BB647F">
      <w:pPr>
        <w:pStyle w:val="12"/>
        <w:rPr>
          <w:rtl/>
        </w:rPr>
      </w:pPr>
    </w:p>
    <w:p w14:paraId="0D4F8682" w14:textId="77777777" w:rsidR="00BB647F" w:rsidRDefault="00BB647F" w:rsidP="00BB647F">
      <w:pPr>
        <w:pStyle w:val="af5"/>
        <w:rPr>
          <w:rtl/>
        </w:rPr>
      </w:pPr>
    </w:p>
    <w:p w14:paraId="3EE7DFDA" w14:textId="77777777" w:rsidR="00BB647F" w:rsidRDefault="00BB647F" w:rsidP="00BB647F">
      <w:pPr>
        <w:pStyle w:val="af5"/>
        <w:rPr>
          <w:rtl/>
          <w:lang w:val="en-US"/>
        </w:rPr>
      </w:pPr>
    </w:p>
    <w:p w14:paraId="608371A1" w14:textId="77777777" w:rsidR="00BB647F" w:rsidRDefault="00BB647F" w:rsidP="00BB647F">
      <w:pPr>
        <w:pStyle w:val="af5"/>
        <w:rPr>
          <w:rtl/>
          <w:lang w:val="en-US"/>
        </w:rPr>
      </w:pPr>
    </w:p>
    <w:p w14:paraId="2DAB199C" w14:textId="77777777" w:rsidR="00C8162E" w:rsidRDefault="00C8162E" w:rsidP="00BB647F">
      <w:pPr>
        <w:pStyle w:val="af5"/>
        <w:rPr>
          <w:rtl/>
          <w:lang w:val="en-US"/>
        </w:rPr>
      </w:pPr>
    </w:p>
    <w:p w14:paraId="180253A2" w14:textId="77777777" w:rsidR="00BB647F" w:rsidRDefault="00BB647F" w:rsidP="00BB647F">
      <w:pPr>
        <w:pStyle w:val="12"/>
        <w:rPr>
          <w:rtl/>
        </w:rPr>
      </w:pPr>
      <w:bookmarkStart w:id="107" w:name="_Toc196579575"/>
      <w:r>
        <w:lastRenderedPageBreak/>
        <w:t>-1.1</w:t>
      </w:r>
      <w:r>
        <w:rPr>
          <w:rtl/>
        </w:rPr>
        <w:t xml:space="preserve"> مقدمة</w:t>
      </w:r>
      <w:bookmarkEnd w:id="107"/>
    </w:p>
    <w:p w14:paraId="2C4F3F26" w14:textId="77777777" w:rsidR="00BB647F" w:rsidRDefault="00BB647F" w:rsidP="00C8162E">
      <w:pPr>
        <w:pStyle w:val="af5"/>
      </w:pPr>
      <w:r>
        <w:rPr>
          <w:rtl/>
        </w:rPr>
        <w:t xml:space="preserve">تعتبر ال. </w:t>
      </w:r>
    </w:p>
    <w:p w14:paraId="773671B6" w14:textId="77777777" w:rsidR="00BB647F" w:rsidRDefault="00BB647F" w:rsidP="00BA7726">
      <w:pPr>
        <w:pStyle w:val="12"/>
        <w:rPr>
          <w:rtl/>
        </w:rPr>
      </w:pPr>
      <w:bookmarkStart w:id="108" w:name="_Toc196579576"/>
      <w:r>
        <w:t>-2.1</w:t>
      </w:r>
      <w:r>
        <w:rPr>
          <w:rtl/>
        </w:rPr>
        <w:t xml:space="preserve"> </w:t>
      </w:r>
      <w:r w:rsidR="00BA7726">
        <w:rPr>
          <w:rFonts w:hint="cs"/>
          <w:rtl/>
        </w:rPr>
        <w:t>اختبار خدمات النظام</w:t>
      </w:r>
      <w:bookmarkEnd w:id="108"/>
    </w:p>
    <w:p w14:paraId="7EB55C4F" w14:textId="77777777" w:rsidR="00BB647F" w:rsidRDefault="00BB647F" w:rsidP="00C8162E">
      <w:pPr>
        <w:pStyle w:val="af5"/>
        <w:rPr>
          <w:sz w:val="36"/>
          <w:rtl/>
        </w:rPr>
      </w:pPr>
      <w:r>
        <w:rPr>
          <w:rtl/>
        </w:rPr>
        <w:t xml:space="preserve">نطلب </w:t>
      </w:r>
    </w:p>
    <w:p w14:paraId="0EA33305" w14:textId="77777777" w:rsidR="00BB647F" w:rsidRDefault="00BB647F" w:rsidP="00BA7726">
      <w:pPr>
        <w:pStyle w:val="12"/>
        <w:rPr>
          <w:rtl/>
        </w:rPr>
      </w:pPr>
      <w:bookmarkStart w:id="109" w:name="_Toc196579577"/>
      <w:r>
        <w:t>-3.1</w:t>
      </w:r>
      <w:r>
        <w:rPr>
          <w:rtl/>
        </w:rPr>
        <w:t xml:space="preserve"> </w:t>
      </w:r>
      <w:r w:rsidR="00BA7726">
        <w:rPr>
          <w:rFonts w:hint="cs"/>
          <w:rtl/>
        </w:rPr>
        <w:t>اختبارات الأداء</w:t>
      </w:r>
      <w:bookmarkEnd w:id="109"/>
    </w:p>
    <w:p w14:paraId="25E90515" w14:textId="77777777" w:rsidR="00BB647F" w:rsidRDefault="00BB647F" w:rsidP="00C8162E">
      <w:pPr>
        <w:pStyle w:val="af5"/>
        <w:rPr>
          <w:rtl/>
        </w:rPr>
      </w:pPr>
      <w:r>
        <w:rPr>
          <w:rtl/>
        </w:rPr>
        <w:t>ي</w:t>
      </w:r>
    </w:p>
    <w:p w14:paraId="7774CE4B" w14:textId="77777777" w:rsidR="00BA7726" w:rsidRDefault="00BA7726" w:rsidP="00BB647F">
      <w:pPr>
        <w:pStyle w:val="af5"/>
        <w:rPr>
          <w:rtl/>
        </w:rPr>
      </w:pPr>
    </w:p>
    <w:p w14:paraId="571B0104" w14:textId="77777777" w:rsidR="00C8162E" w:rsidRDefault="00C8162E" w:rsidP="00BB647F">
      <w:pPr>
        <w:pStyle w:val="af5"/>
        <w:rPr>
          <w:rtl/>
        </w:rPr>
      </w:pPr>
    </w:p>
    <w:p w14:paraId="4202D457" w14:textId="77777777" w:rsidR="00C8162E" w:rsidRDefault="00C8162E" w:rsidP="00BB647F">
      <w:pPr>
        <w:pStyle w:val="af5"/>
        <w:rPr>
          <w:rtl/>
        </w:rPr>
      </w:pPr>
    </w:p>
    <w:p w14:paraId="0198D7F0" w14:textId="77777777" w:rsidR="00C8162E" w:rsidRDefault="00C8162E" w:rsidP="00BB647F">
      <w:pPr>
        <w:pStyle w:val="af5"/>
        <w:rPr>
          <w:rtl/>
        </w:rPr>
      </w:pPr>
    </w:p>
    <w:p w14:paraId="5FA0CCDB" w14:textId="77777777" w:rsidR="00C8162E" w:rsidRDefault="00C8162E" w:rsidP="00BB647F">
      <w:pPr>
        <w:pStyle w:val="af5"/>
        <w:rPr>
          <w:rtl/>
        </w:rPr>
      </w:pPr>
    </w:p>
    <w:p w14:paraId="36DFD004" w14:textId="77777777" w:rsidR="00C8162E" w:rsidRDefault="00C8162E" w:rsidP="00BB647F">
      <w:pPr>
        <w:pStyle w:val="af5"/>
        <w:rPr>
          <w:rtl/>
        </w:rPr>
      </w:pPr>
    </w:p>
    <w:p w14:paraId="433C0251" w14:textId="77777777" w:rsidR="00C8162E" w:rsidRDefault="00C8162E" w:rsidP="00BB647F">
      <w:pPr>
        <w:pStyle w:val="af5"/>
        <w:rPr>
          <w:rtl/>
        </w:rPr>
      </w:pPr>
    </w:p>
    <w:p w14:paraId="7031C799" w14:textId="77777777" w:rsidR="00C8162E" w:rsidRDefault="00C8162E" w:rsidP="00BB647F">
      <w:pPr>
        <w:pStyle w:val="af5"/>
        <w:rPr>
          <w:rtl/>
        </w:rPr>
      </w:pPr>
    </w:p>
    <w:p w14:paraId="40C3212F" w14:textId="77777777" w:rsidR="00C8162E" w:rsidRDefault="00C8162E" w:rsidP="00BB647F">
      <w:pPr>
        <w:pStyle w:val="af5"/>
        <w:rPr>
          <w:rtl/>
        </w:rPr>
      </w:pPr>
    </w:p>
    <w:p w14:paraId="18DCD16F" w14:textId="77777777" w:rsidR="00C8162E" w:rsidRDefault="00C8162E" w:rsidP="00BB647F">
      <w:pPr>
        <w:pStyle w:val="af5"/>
        <w:rPr>
          <w:rtl/>
        </w:rPr>
      </w:pPr>
    </w:p>
    <w:p w14:paraId="6A5B3C21" w14:textId="77777777" w:rsidR="00BA7726" w:rsidRDefault="00BA7726" w:rsidP="00BB647F">
      <w:pPr>
        <w:pStyle w:val="af5"/>
        <w:rPr>
          <w:rtl/>
        </w:rPr>
      </w:pPr>
    </w:p>
    <w:p w14:paraId="491EAFA7" w14:textId="77777777" w:rsidR="00BA7726" w:rsidRDefault="00BA7726" w:rsidP="00BB647F">
      <w:pPr>
        <w:pStyle w:val="af5"/>
        <w:rPr>
          <w:rtl/>
        </w:rPr>
      </w:pPr>
    </w:p>
    <w:p w14:paraId="39458890" w14:textId="77777777" w:rsidR="00BA7726" w:rsidRDefault="00BA7726" w:rsidP="00BB647F">
      <w:pPr>
        <w:pStyle w:val="af5"/>
        <w:rPr>
          <w:rtl/>
        </w:rPr>
      </w:pPr>
    </w:p>
    <w:p w14:paraId="3B94CF8F" w14:textId="77777777" w:rsidR="00AB63B8" w:rsidRDefault="00AB63B8" w:rsidP="00BB647F">
      <w:pPr>
        <w:pStyle w:val="af5"/>
        <w:rPr>
          <w:lang w:val="en-US"/>
        </w:rPr>
      </w:pPr>
    </w:p>
    <w:p w14:paraId="56EB7338" w14:textId="77777777"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14:paraId="21B0161E" w14:textId="77777777"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14:paraId="7B4D5084" w14:textId="77777777"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14:paraId="6016CD10" w14:textId="77777777" w:rsidR="00AB63B8" w:rsidRPr="00AB63B8" w:rsidRDefault="00AB63B8" w:rsidP="00AB63B8">
      <w:pPr>
        <w:pStyle w:val="af5"/>
        <w:rPr>
          <w:rtl/>
          <w:lang w:val="en-US"/>
        </w:rPr>
      </w:pPr>
    </w:p>
    <w:p w14:paraId="65C5DB6B" w14:textId="77777777" w:rsidR="00AB63B8" w:rsidRPr="00220D50" w:rsidRDefault="00AB63B8" w:rsidP="00BB647F">
      <w:pPr>
        <w:pStyle w:val="af5"/>
      </w:pPr>
    </w:p>
    <w:p w14:paraId="727F7454" w14:textId="77777777" w:rsidR="00BB647F" w:rsidRDefault="00BB647F" w:rsidP="006F7FC2">
      <w:pPr>
        <w:pStyle w:val="afff5"/>
        <w:rPr>
          <w:rtl/>
          <w:lang w:val="fr-FR"/>
        </w:rPr>
      </w:pPr>
    </w:p>
    <w:p w14:paraId="1E9EC044" w14:textId="77777777" w:rsidR="00AB63B8" w:rsidRDefault="00AB63B8" w:rsidP="006F7FC2">
      <w:pPr>
        <w:pStyle w:val="afff5"/>
        <w:rPr>
          <w:rtl/>
          <w:lang w:val="fr-FR"/>
        </w:rPr>
      </w:pPr>
    </w:p>
    <w:p w14:paraId="4B42AD05" w14:textId="77777777" w:rsidR="00AB63B8" w:rsidRDefault="00AB63B8" w:rsidP="006F7FC2">
      <w:pPr>
        <w:pStyle w:val="afff5"/>
        <w:rPr>
          <w:rtl/>
          <w:lang w:val="fr-FR"/>
        </w:rPr>
      </w:pPr>
    </w:p>
    <w:p w14:paraId="57F47B1F" w14:textId="77777777" w:rsidR="00AB63B8" w:rsidRDefault="00AB63B8" w:rsidP="006F7FC2">
      <w:pPr>
        <w:pStyle w:val="afff5"/>
        <w:rPr>
          <w:rtl/>
          <w:lang w:val="fr-FR"/>
        </w:rPr>
      </w:pPr>
    </w:p>
    <w:p w14:paraId="59243A17" w14:textId="77777777" w:rsidR="00AB63B8" w:rsidRDefault="00AB63B8" w:rsidP="006F7FC2">
      <w:pPr>
        <w:pStyle w:val="afff5"/>
        <w:rPr>
          <w:rtl/>
          <w:lang w:val="fr-FR"/>
        </w:rPr>
      </w:pPr>
    </w:p>
    <w:p w14:paraId="5DD5586C" w14:textId="77777777" w:rsidR="00AB63B8" w:rsidRDefault="00AB63B8" w:rsidP="006F7FC2">
      <w:pPr>
        <w:pStyle w:val="afff5"/>
        <w:rPr>
          <w:rtl/>
          <w:lang w:val="fr-FR"/>
        </w:rPr>
      </w:pPr>
    </w:p>
    <w:p w14:paraId="5CAE1FCB" w14:textId="77777777" w:rsidR="00AB63B8" w:rsidRDefault="00AB63B8" w:rsidP="006F7FC2">
      <w:pPr>
        <w:pStyle w:val="afff5"/>
        <w:rPr>
          <w:rtl/>
          <w:lang w:val="fr-FR"/>
        </w:rPr>
      </w:pPr>
    </w:p>
    <w:p w14:paraId="1F06928E" w14:textId="77777777" w:rsidR="00AB63B8" w:rsidRDefault="00AB63B8" w:rsidP="006F7FC2">
      <w:pPr>
        <w:pStyle w:val="afff5"/>
        <w:rPr>
          <w:rtl/>
          <w:lang w:val="fr-FR"/>
        </w:rPr>
      </w:pPr>
    </w:p>
    <w:p w14:paraId="5A3102F6" w14:textId="77777777" w:rsidR="00AB63B8" w:rsidRDefault="00AB63B8" w:rsidP="006F7FC2">
      <w:pPr>
        <w:pStyle w:val="afff5"/>
        <w:rPr>
          <w:rtl/>
          <w:lang w:val="fr-FR"/>
        </w:rPr>
      </w:pPr>
    </w:p>
    <w:p w14:paraId="254B8C1B" w14:textId="77777777" w:rsidR="00AB63B8" w:rsidRDefault="00AB63B8" w:rsidP="006F7FC2">
      <w:pPr>
        <w:pStyle w:val="afff5"/>
        <w:rPr>
          <w:rtl/>
          <w:lang w:val="fr-FR"/>
        </w:rPr>
      </w:pPr>
    </w:p>
    <w:p w14:paraId="5E4AC17F" w14:textId="77777777" w:rsidR="00AB63B8" w:rsidRDefault="00AB63B8" w:rsidP="006F7FC2">
      <w:pPr>
        <w:pStyle w:val="afff5"/>
        <w:rPr>
          <w:rtl/>
          <w:lang w:val="fr-FR"/>
        </w:rPr>
      </w:pPr>
    </w:p>
    <w:p w14:paraId="74EE0F3B" w14:textId="77777777" w:rsidR="00AB63B8" w:rsidRDefault="00AB63B8" w:rsidP="006F7FC2">
      <w:pPr>
        <w:pStyle w:val="afff5"/>
        <w:rPr>
          <w:rtl/>
          <w:lang w:val="fr-FR"/>
        </w:rPr>
      </w:pPr>
    </w:p>
    <w:p w14:paraId="6BCB526D" w14:textId="77777777" w:rsidR="00AB63B8" w:rsidRDefault="00AB63B8" w:rsidP="006F7FC2">
      <w:pPr>
        <w:pStyle w:val="afff5"/>
        <w:rPr>
          <w:rtl/>
          <w:lang w:val="fr-FR"/>
        </w:rPr>
      </w:pPr>
    </w:p>
    <w:p w14:paraId="72261382" w14:textId="77777777" w:rsidR="00AB63B8" w:rsidRDefault="00AB63B8" w:rsidP="006F7FC2">
      <w:pPr>
        <w:pStyle w:val="afff5"/>
        <w:rPr>
          <w:rtl/>
          <w:lang w:val="fr-FR"/>
        </w:rPr>
      </w:pPr>
    </w:p>
    <w:p w14:paraId="39C7626E" w14:textId="77777777" w:rsidR="005D098D" w:rsidRPr="00220D50" w:rsidRDefault="00AB63B8" w:rsidP="00404E08">
      <w:pPr>
        <w:pStyle w:val="af4"/>
        <w:bidi w:val="0"/>
        <w:outlineLvl w:val="0"/>
        <w:rPr>
          <w:b w:val="0"/>
          <w:bCs w:val="0"/>
          <w:sz w:val="24"/>
          <w:szCs w:val="30"/>
          <w:lang w:val="fr-FR"/>
        </w:rPr>
      </w:pPr>
      <w:bookmarkStart w:id="110" w:name="_Toc242697129"/>
      <w:r>
        <w:rPr>
          <w:rFonts w:hint="cs"/>
          <w:rtl/>
        </w:rPr>
        <w:lastRenderedPageBreak/>
        <w:t>المراجع</w:t>
      </w:r>
      <w:bookmarkEnd w:id="110"/>
    </w:p>
    <w:p w14:paraId="59A38272" w14:textId="77777777" w:rsidR="003F7C44" w:rsidRPr="003F7C44" w:rsidRDefault="00404E08" w:rsidP="003F7C44">
      <w:pPr>
        <w:pStyle w:val="afff8"/>
        <w:rPr>
          <w:rFonts w:cs="Times New Roman"/>
        </w:rPr>
      </w:pPr>
      <w:r>
        <w:fldChar w:fldCharType="begin"/>
      </w:r>
      <w:r w:rsidR="00310AA5">
        <w:rPr>
          <w:lang w:val="fr-FR"/>
        </w:rPr>
        <w:instrText xml:space="preserve"> ADDIN ZOTERO_BIBL {"uncited":[],"omitted":[],"custom":[]} CSL_BIBLIOGRAPHY </w:instrText>
      </w:r>
      <w:r>
        <w:fldChar w:fldCharType="separate"/>
      </w:r>
      <w:proofErr w:type="spellStart"/>
      <w:r w:rsidR="003F7C44" w:rsidRPr="003F7C44">
        <w:rPr>
          <w:rFonts w:cs="Times New Roman"/>
        </w:rPr>
        <w:t>Abagissa</w:t>
      </w:r>
      <w:proofErr w:type="spellEnd"/>
      <w:r w:rsidR="003F7C44" w:rsidRPr="003F7C44">
        <w:rPr>
          <w:rFonts w:cs="Times New Roman"/>
        </w:rPr>
        <w:t xml:space="preserve">, A. T., </w:t>
      </w:r>
      <w:proofErr w:type="spellStart"/>
      <w:r w:rsidR="003F7C44" w:rsidRPr="003F7C44">
        <w:rPr>
          <w:rFonts w:cs="Times New Roman"/>
        </w:rPr>
        <w:t>Saxena</w:t>
      </w:r>
      <w:proofErr w:type="spellEnd"/>
      <w:r w:rsidR="003F7C44" w:rsidRPr="003F7C44">
        <w:rPr>
          <w:rFonts w:cs="Times New Roman"/>
        </w:rPr>
        <w:t xml:space="preserve">, S., &amp; Chandra, J. (2024). </w:t>
      </w:r>
      <w:proofErr w:type="spellStart"/>
      <w:r w:rsidR="003F7C44" w:rsidRPr="003F7C44">
        <w:rPr>
          <w:rFonts w:cs="Times New Roman"/>
          <w:i/>
          <w:iCs/>
        </w:rPr>
        <w:t>Distilbert-gnn</w:t>
      </w:r>
      <w:proofErr w:type="spellEnd"/>
      <w:r w:rsidR="003F7C44" w:rsidRPr="003F7C44">
        <w:rPr>
          <w:rFonts w:cs="Times New Roman"/>
          <w:i/>
          <w:iCs/>
        </w:rPr>
        <w:t>: A Powerful Approach to Social Media Event Detection</w:t>
      </w:r>
      <w:r w:rsidR="003F7C44" w:rsidRPr="003F7C44">
        <w:rPr>
          <w:rFonts w:cs="Times New Roman"/>
        </w:rPr>
        <w:t>. In Review. https://doi.org/10.21203/rs.3.rs-4193412/v1</w:t>
      </w:r>
    </w:p>
    <w:p w14:paraId="70D03F0E" w14:textId="77777777" w:rsidR="003F7C44" w:rsidRPr="003F7C44" w:rsidRDefault="003F7C44" w:rsidP="003F7C44">
      <w:pPr>
        <w:pStyle w:val="afff8"/>
        <w:rPr>
          <w:rFonts w:cs="Times New Roman"/>
        </w:rPr>
      </w:pPr>
      <w:proofErr w:type="spellStart"/>
      <w:r w:rsidRPr="003F7C44">
        <w:rPr>
          <w:rFonts w:cs="Times New Roman"/>
        </w:rPr>
        <w:t>Afyouni</w:t>
      </w:r>
      <w:proofErr w:type="spellEnd"/>
      <w:r w:rsidRPr="003F7C44">
        <w:rPr>
          <w:rFonts w:cs="Times New Roman"/>
        </w:rPr>
        <w:t xml:space="preserve">, I., </w:t>
      </w:r>
      <w:proofErr w:type="spellStart"/>
      <w:r w:rsidRPr="003F7C44">
        <w:rPr>
          <w:rFonts w:cs="Times New Roman"/>
        </w:rPr>
        <w:t>Aghbari</w:t>
      </w:r>
      <w:proofErr w:type="spellEnd"/>
      <w:r w:rsidRPr="003F7C44">
        <w:rPr>
          <w:rFonts w:cs="Times New Roman"/>
        </w:rPr>
        <w:t xml:space="preserve">, Z. A., &amp; </w:t>
      </w:r>
      <w:proofErr w:type="spellStart"/>
      <w:r w:rsidRPr="003F7C44">
        <w:rPr>
          <w:rFonts w:cs="Times New Roman"/>
        </w:rPr>
        <w:t>Razack</w:t>
      </w:r>
      <w:proofErr w:type="spellEnd"/>
      <w:r w:rsidRPr="003F7C44">
        <w:rPr>
          <w:rFonts w:cs="Times New Roman"/>
        </w:rPr>
        <w:t xml:space="preserve">, R. A. (2022). Multi-feature, multi-modal, and multi-source social event detection: A comprehensive survey. </w:t>
      </w:r>
      <w:r w:rsidRPr="003F7C44">
        <w:rPr>
          <w:rFonts w:cs="Times New Roman"/>
          <w:i/>
          <w:iCs/>
        </w:rPr>
        <w:t>Information Fusion</w:t>
      </w:r>
      <w:r w:rsidRPr="003F7C44">
        <w:rPr>
          <w:rFonts w:cs="Times New Roman"/>
        </w:rPr>
        <w:t xml:space="preserve">, </w:t>
      </w:r>
      <w:r w:rsidRPr="003F7C44">
        <w:rPr>
          <w:rFonts w:cs="Times New Roman"/>
          <w:i/>
          <w:iCs/>
        </w:rPr>
        <w:t>79</w:t>
      </w:r>
      <w:r w:rsidRPr="003F7C44">
        <w:rPr>
          <w:rFonts w:cs="Times New Roman"/>
        </w:rPr>
        <w:t>, 279–308. https://doi.org/10.1016/j.inffus.2021.10.013</w:t>
      </w:r>
    </w:p>
    <w:p w14:paraId="000FEEA8" w14:textId="77777777" w:rsidR="003F7C44" w:rsidRPr="003F7C44" w:rsidRDefault="003F7C44" w:rsidP="003F7C44">
      <w:pPr>
        <w:pStyle w:val="afff8"/>
        <w:rPr>
          <w:rFonts w:cs="Times New Roman"/>
        </w:rPr>
      </w:pPr>
      <w:proofErr w:type="spellStart"/>
      <w:r w:rsidRPr="003F7C44">
        <w:rPr>
          <w:rFonts w:cs="Times New Roman"/>
        </w:rPr>
        <w:t>Afyouni</w:t>
      </w:r>
      <w:proofErr w:type="spellEnd"/>
      <w:r w:rsidRPr="003F7C44">
        <w:rPr>
          <w:rFonts w:cs="Times New Roman"/>
        </w:rPr>
        <w:t xml:space="preserve">, I., Khan, A., &amp; </w:t>
      </w:r>
      <w:proofErr w:type="spellStart"/>
      <w:r w:rsidRPr="003F7C44">
        <w:rPr>
          <w:rFonts w:cs="Times New Roman"/>
        </w:rPr>
        <w:t>Aghbari</w:t>
      </w:r>
      <w:proofErr w:type="spellEnd"/>
      <w:r w:rsidRPr="003F7C44">
        <w:rPr>
          <w:rFonts w:cs="Times New Roman"/>
        </w:rPr>
        <w:t>, Z. A. (2022). Deep-</w:t>
      </w:r>
      <w:proofErr w:type="spellStart"/>
      <w:r w:rsidRPr="003F7C44">
        <w:rPr>
          <w:rFonts w:cs="Times New Roman"/>
        </w:rPr>
        <w:t>Eware</w:t>
      </w:r>
      <w:proofErr w:type="spellEnd"/>
      <w:r w:rsidRPr="003F7C44">
        <w:rPr>
          <w:rFonts w:cs="Times New Roman"/>
        </w:rPr>
        <w:t xml:space="preserve">: </w:t>
      </w:r>
      <w:proofErr w:type="spellStart"/>
      <w:r w:rsidRPr="003F7C44">
        <w:rPr>
          <w:rFonts w:cs="Times New Roman"/>
        </w:rPr>
        <w:t>Spatio</w:t>
      </w:r>
      <w:proofErr w:type="spellEnd"/>
      <w:r w:rsidRPr="003F7C44">
        <w:rPr>
          <w:rFonts w:cs="Times New Roman"/>
        </w:rPr>
        <w:t xml:space="preserve">-temporal social event detection using a </w:t>
      </w:r>
      <w:proofErr w:type="gramStart"/>
      <w:r w:rsidRPr="003F7C44">
        <w:rPr>
          <w:rFonts w:cs="Times New Roman"/>
        </w:rPr>
        <w:t>hybrid learning</w:t>
      </w:r>
      <w:proofErr w:type="gramEnd"/>
      <w:r w:rsidRPr="003F7C44">
        <w:rPr>
          <w:rFonts w:cs="Times New Roman"/>
        </w:rPr>
        <w:t xml:space="preserve"> model. </w:t>
      </w:r>
      <w:r w:rsidRPr="003F7C44">
        <w:rPr>
          <w:rFonts w:cs="Times New Roman"/>
          <w:i/>
          <w:iCs/>
        </w:rPr>
        <w:t>Journal of Big Data</w:t>
      </w:r>
      <w:r w:rsidRPr="003F7C44">
        <w:rPr>
          <w:rFonts w:cs="Times New Roman"/>
        </w:rPr>
        <w:t xml:space="preserve">, </w:t>
      </w:r>
      <w:r w:rsidRPr="003F7C44">
        <w:rPr>
          <w:rFonts w:cs="Times New Roman"/>
          <w:i/>
          <w:iCs/>
        </w:rPr>
        <w:t>9</w:t>
      </w:r>
      <w:r w:rsidRPr="003F7C44">
        <w:rPr>
          <w:rFonts w:cs="Times New Roman"/>
        </w:rPr>
        <w:t>(1), 86. https://doi.org/10.1186/s40537-022-00636-w</w:t>
      </w:r>
    </w:p>
    <w:p w14:paraId="7E434C2A" w14:textId="77777777" w:rsidR="003F7C44" w:rsidRPr="003F7C44" w:rsidRDefault="003F7C44" w:rsidP="003F7C44">
      <w:pPr>
        <w:pStyle w:val="afff8"/>
        <w:rPr>
          <w:rFonts w:cs="Times New Roman"/>
        </w:rPr>
      </w:pPr>
      <w:r w:rsidRPr="003F7C44">
        <w:rPr>
          <w:rFonts w:cs="Times New Roman"/>
        </w:rPr>
        <w:t xml:space="preserve">Aggarwal, C. C., Yu, P. S., Han, J., &amp; Wang, J. (2003). A Framework for Clustering Evolving Data Streams. In </w:t>
      </w:r>
      <w:r w:rsidRPr="003F7C44">
        <w:rPr>
          <w:rFonts w:cs="Times New Roman"/>
          <w:i/>
          <w:iCs/>
        </w:rPr>
        <w:t>Proceedings 2003 VLDB Conference</w:t>
      </w:r>
      <w:r w:rsidRPr="003F7C44">
        <w:rPr>
          <w:rFonts w:cs="Times New Roman"/>
        </w:rPr>
        <w:t xml:space="preserve"> (pp. 81–92). Elsevier. https://doi.org/10.1016/B978-012722442-8/50016-1</w:t>
      </w:r>
    </w:p>
    <w:p w14:paraId="76CDDCBE" w14:textId="77777777" w:rsidR="003F7C44" w:rsidRPr="003F7C44" w:rsidRDefault="003F7C44" w:rsidP="003F7C44">
      <w:pPr>
        <w:pStyle w:val="afff8"/>
        <w:rPr>
          <w:rFonts w:cs="Times New Roman"/>
        </w:rPr>
      </w:pPr>
      <w:proofErr w:type="spellStart"/>
      <w:r w:rsidRPr="003F7C44">
        <w:rPr>
          <w:rFonts w:cs="Times New Roman"/>
        </w:rPr>
        <w:t>Alharbi</w:t>
      </w:r>
      <w:proofErr w:type="spellEnd"/>
      <w:r w:rsidRPr="003F7C44">
        <w:rPr>
          <w:rFonts w:cs="Times New Roman"/>
        </w:rPr>
        <w:t>, A., &amp; Lee, M. (</w:t>
      </w:r>
      <w:proofErr w:type="spellStart"/>
      <w:r w:rsidRPr="003F7C44">
        <w:rPr>
          <w:rFonts w:cs="Times New Roman"/>
        </w:rPr>
        <w:t>n.d.</w:t>
      </w:r>
      <w:proofErr w:type="spellEnd"/>
      <w:r w:rsidRPr="003F7C44">
        <w:rPr>
          <w:rFonts w:cs="Times New Roman"/>
        </w:rPr>
        <w:t xml:space="preserve">). </w:t>
      </w:r>
      <w:proofErr w:type="spellStart"/>
      <w:r w:rsidRPr="003F7C44">
        <w:rPr>
          <w:rFonts w:cs="Times New Roman"/>
          <w:i/>
          <w:iCs/>
        </w:rPr>
        <w:t>Kawa¯rith</w:t>
      </w:r>
      <w:proofErr w:type="spellEnd"/>
      <w:r w:rsidRPr="003F7C44">
        <w:rPr>
          <w:rFonts w:cs="Times New Roman"/>
          <w:i/>
          <w:iCs/>
        </w:rPr>
        <w:t>: An Arabic Twitter Corpus for Crisis Events</w:t>
      </w:r>
      <w:r w:rsidRPr="003F7C44">
        <w:rPr>
          <w:rFonts w:cs="Times New Roman"/>
        </w:rPr>
        <w:t>.</w:t>
      </w:r>
    </w:p>
    <w:p w14:paraId="529A6BD2" w14:textId="77777777" w:rsidR="003F7C44" w:rsidRPr="003F7C44" w:rsidRDefault="003F7C44" w:rsidP="003F7C44">
      <w:pPr>
        <w:pStyle w:val="afff8"/>
        <w:rPr>
          <w:rFonts w:cs="Times New Roman"/>
        </w:rPr>
      </w:pPr>
      <w:proofErr w:type="spellStart"/>
      <w:r w:rsidRPr="003F7C44">
        <w:rPr>
          <w:rFonts w:cs="Times New Roman"/>
        </w:rPr>
        <w:t>Alsaedi</w:t>
      </w:r>
      <w:proofErr w:type="spellEnd"/>
      <w:r w:rsidRPr="003F7C44">
        <w:rPr>
          <w:rFonts w:cs="Times New Roman"/>
        </w:rPr>
        <w:t xml:space="preserve">, N., &amp; </w:t>
      </w:r>
      <w:proofErr w:type="spellStart"/>
      <w:r w:rsidRPr="003F7C44">
        <w:rPr>
          <w:rFonts w:cs="Times New Roman"/>
        </w:rPr>
        <w:t>Burnap</w:t>
      </w:r>
      <w:proofErr w:type="spellEnd"/>
      <w:r w:rsidRPr="003F7C44">
        <w:rPr>
          <w:rFonts w:cs="Times New Roman"/>
        </w:rPr>
        <w:t xml:space="preserve">, P. (2015). Arabic Event Detection in Social Media. In A. </w:t>
      </w:r>
      <w:proofErr w:type="spellStart"/>
      <w:r w:rsidRPr="003F7C44">
        <w:rPr>
          <w:rFonts w:cs="Times New Roman"/>
        </w:rPr>
        <w:t>Gelbukh</w:t>
      </w:r>
      <w:proofErr w:type="spellEnd"/>
      <w:r w:rsidRPr="003F7C44">
        <w:rPr>
          <w:rFonts w:cs="Times New Roman"/>
        </w:rPr>
        <w:t xml:space="preserve"> (Ed.), </w:t>
      </w:r>
      <w:r w:rsidRPr="003F7C44">
        <w:rPr>
          <w:rFonts w:cs="Times New Roman"/>
          <w:i/>
          <w:iCs/>
        </w:rPr>
        <w:t>Computational Linguistics and Intelligent Text Processing</w:t>
      </w:r>
      <w:r w:rsidRPr="003F7C44">
        <w:rPr>
          <w:rFonts w:cs="Times New Roman"/>
        </w:rPr>
        <w:t xml:space="preserve"> (Vol. 9041, pp. 384–401). Springer International Publishing. https://doi.org/10.1007/978-3-319-18111-0_29</w:t>
      </w:r>
    </w:p>
    <w:p w14:paraId="09272871" w14:textId="77777777" w:rsidR="003F7C44" w:rsidRPr="003F7C44" w:rsidRDefault="003F7C44" w:rsidP="003F7C44">
      <w:pPr>
        <w:pStyle w:val="afff8"/>
        <w:rPr>
          <w:rFonts w:cs="Times New Roman"/>
        </w:rPr>
      </w:pPr>
      <w:proofErr w:type="spellStart"/>
      <w:r w:rsidRPr="003F7C44">
        <w:rPr>
          <w:rFonts w:cs="Times New Roman"/>
        </w:rPr>
        <w:t>Alsaedi</w:t>
      </w:r>
      <w:proofErr w:type="spellEnd"/>
      <w:r w:rsidRPr="003F7C44">
        <w:rPr>
          <w:rFonts w:cs="Times New Roman"/>
        </w:rPr>
        <w:t xml:space="preserve">, N., </w:t>
      </w:r>
      <w:proofErr w:type="spellStart"/>
      <w:r w:rsidRPr="003F7C44">
        <w:rPr>
          <w:rFonts w:cs="Times New Roman"/>
        </w:rPr>
        <w:t>Burnap</w:t>
      </w:r>
      <w:proofErr w:type="spellEnd"/>
      <w:r w:rsidRPr="003F7C44">
        <w:rPr>
          <w:rFonts w:cs="Times New Roman"/>
        </w:rPr>
        <w:t xml:space="preserve">, P., &amp; Rana, O. (2021). Sensing Real-World Events Using Arabic Twitter Posts. </w:t>
      </w:r>
      <w:r w:rsidRPr="003F7C44">
        <w:rPr>
          <w:rFonts w:cs="Times New Roman"/>
          <w:i/>
          <w:iCs/>
        </w:rPr>
        <w:t>Proceedings of the International AAAI Conference on Web and Social Media</w:t>
      </w:r>
      <w:r w:rsidRPr="003F7C44">
        <w:rPr>
          <w:rFonts w:cs="Times New Roman"/>
        </w:rPr>
        <w:t xml:space="preserve">, </w:t>
      </w:r>
      <w:r w:rsidRPr="003F7C44">
        <w:rPr>
          <w:rFonts w:cs="Times New Roman"/>
          <w:i/>
          <w:iCs/>
        </w:rPr>
        <w:t>10</w:t>
      </w:r>
      <w:r w:rsidRPr="003F7C44">
        <w:rPr>
          <w:rFonts w:cs="Times New Roman"/>
        </w:rPr>
        <w:t>(1), 515–518. https://doi.org/10.1609/icwsm.v10i1.14765</w:t>
      </w:r>
    </w:p>
    <w:p w14:paraId="3E471FAA" w14:textId="77777777" w:rsidR="003F7C44" w:rsidRPr="003F7C44" w:rsidRDefault="003F7C44" w:rsidP="003F7C44">
      <w:pPr>
        <w:pStyle w:val="afff8"/>
        <w:rPr>
          <w:rFonts w:cs="Times New Roman"/>
        </w:rPr>
      </w:pPr>
      <w:r w:rsidRPr="003F7C44">
        <w:rPr>
          <w:rFonts w:cs="Times New Roman"/>
        </w:rPr>
        <w:t xml:space="preserve">Bok, K., Kim, I., Lim, J., &amp; </w:t>
      </w:r>
      <w:proofErr w:type="spellStart"/>
      <w:r w:rsidRPr="003F7C44">
        <w:rPr>
          <w:rFonts w:cs="Times New Roman"/>
        </w:rPr>
        <w:t>Yoo</w:t>
      </w:r>
      <w:proofErr w:type="spellEnd"/>
      <w:r w:rsidRPr="003F7C44">
        <w:rPr>
          <w:rFonts w:cs="Times New Roman"/>
        </w:rPr>
        <w:t xml:space="preserve">, J. (2023). Efficient graph-based event detection scheme on social media. </w:t>
      </w:r>
      <w:r w:rsidRPr="003F7C44">
        <w:rPr>
          <w:rFonts w:cs="Times New Roman"/>
          <w:i/>
          <w:iCs/>
        </w:rPr>
        <w:t>Information Sciences</w:t>
      </w:r>
      <w:r w:rsidRPr="003F7C44">
        <w:rPr>
          <w:rFonts w:cs="Times New Roman"/>
        </w:rPr>
        <w:t>.</w:t>
      </w:r>
    </w:p>
    <w:p w14:paraId="49968178" w14:textId="77777777" w:rsidR="003F7C44" w:rsidRPr="003F7C44" w:rsidRDefault="003F7C44" w:rsidP="003F7C44">
      <w:pPr>
        <w:pStyle w:val="afff8"/>
        <w:rPr>
          <w:rFonts w:cs="Times New Roman"/>
        </w:rPr>
      </w:pPr>
      <w:r w:rsidRPr="003F7C44">
        <w:rPr>
          <w:rFonts w:cs="Times New Roman"/>
        </w:rPr>
        <w:t xml:space="preserve">Cao, P., Chen, Y., Zhao, J., &amp; Wang, T. (2020). Incremental Event Detection via Knowledge Consolidation Networks. </w:t>
      </w:r>
      <w:r w:rsidRPr="003F7C44">
        <w:rPr>
          <w:rFonts w:cs="Times New Roman"/>
          <w:i/>
          <w:iCs/>
        </w:rPr>
        <w:t>Proceedings of the 2020 Conference on Empirical Methods in Natural Language Processing (EMNLP)</w:t>
      </w:r>
      <w:r w:rsidRPr="003F7C44">
        <w:rPr>
          <w:rFonts w:cs="Times New Roman"/>
        </w:rPr>
        <w:t>, 707–717. https://doi.org/10.18653/v1/2020.emnlp-main.52</w:t>
      </w:r>
    </w:p>
    <w:p w14:paraId="2DF1A1BA" w14:textId="77777777" w:rsidR="003F7C44" w:rsidRPr="003F7C44" w:rsidRDefault="003F7C44" w:rsidP="003F7C44">
      <w:pPr>
        <w:pStyle w:val="afff8"/>
        <w:rPr>
          <w:rFonts w:cs="Times New Roman"/>
        </w:rPr>
      </w:pPr>
      <w:r w:rsidRPr="003F7C44">
        <w:rPr>
          <w:rFonts w:cs="Times New Roman"/>
        </w:rPr>
        <w:t xml:space="preserve">Cao, Y., Peng, H., Wu, J., Dou, Y., Li, J., &amp; Yu, P. S. (2021). Knowledge-Preserving Incremental Social Event Detection via Heterogeneous GNNs. </w:t>
      </w:r>
      <w:r w:rsidRPr="003F7C44">
        <w:rPr>
          <w:rFonts w:cs="Times New Roman"/>
          <w:i/>
          <w:iCs/>
        </w:rPr>
        <w:t>Proceedings of the Web Conference 2021</w:t>
      </w:r>
      <w:r w:rsidRPr="003F7C44">
        <w:rPr>
          <w:rFonts w:cs="Times New Roman"/>
        </w:rPr>
        <w:t>, 3383–3395. https://doi.org/10.1145/3442381.3449834</w:t>
      </w:r>
    </w:p>
    <w:p w14:paraId="29D61AD6" w14:textId="77777777" w:rsidR="003F7C44" w:rsidRPr="003F7C44" w:rsidRDefault="003F7C44" w:rsidP="003F7C44">
      <w:pPr>
        <w:pStyle w:val="afff8"/>
        <w:rPr>
          <w:rFonts w:cs="Times New Roman"/>
        </w:rPr>
      </w:pPr>
      <w:r w:rsidRPr="003F7C44">
        <w:rPr>
          <w:rFonts w:cs="Times New Roman"/>
        </w:rPr>
        <w:t xml:space="preserve">Cao, Y., Peng, H., Yu, Z., &amp; Yu, P. S. (2023). </w:t>
      </w:r>
      <w:r w:rsidRPr="003F7C44">
        <w:rPr>
          <w:rFonts w:cs="Times New Roman"/>
          <w:i/>
          <w:iCs/>
        </w:rPr>
        <w:t>Hierarchical and Incremental Structural Entropy Minimization for Unsupervised Social Event Detection</w:t>
      </w:r>
      <w:r w:rsidRPr="003F7C44">
        <w:rPr>
          <w:rFonts w:cs="Times New Roman"/>
        </w:rPr>
        <w:t xml:space="preserve"> (No. arXiv</w:t>
      </w:r>
      <w:proofErr w:type="gramStart"/>
      <w:r w:rsidRPr="003F7C44">
        <w:rPr>
          <w:rFonts w:cs="Times New Roman"/>
        </w:rPr>
        <w:t>:2312.11891</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https://doi.org/10.48550/arXiv.2312.11891</w:t>
      </w:r>
    </w:p>
    <w:p w14:paraId="15D05B69" w14:textId="77777777" w:rsidR="003F7C44" w:rsidRPr="003F7C44" w:rsidRDefault="003F7C44" w:rsidP="003F7C44">
      <w:pPr>
        <w:pStyle w:val="afff8"/>
        <w:rPr>
          <w:rFonts w:cs="Times New Roman"/>
        </w:rPr>
      </w:pPr>
      <w:proofErr w:type="spellStart"/>
      <w:r w:rsidRPr="003F7C44">
        <w:rPr>
          <w:rFonts w:cs="Times New Roman"/>
        </w:rPr>
        <w:t>Corney</w:t>
      </w:r>
      <w:proofErr w:type="spellEnd"/>
      <w:r w:rsidRPr="003F7C44">
        <w:rPr>
          <w:rFonts w:cs="Times New Roman"/>
        </w:rPr>
        <w:t xml:space="preserve">, D., Martin, C., &amp; </w:t>
      </w:r>
      <w:proofErr w:type="spellStart"/>
      <w:r w:rsidRPr="003F7C44">
        <w:rPr>
          <w:rFonts w:cs="Times New Roman"/>
        </w:rPr>
        <w:t>Göker</w:t>
      </w:r>
      <w:proofErr w:type="spellEnd"/>
      <w:r w:rsidRPr="003F7C44">
        <w:rPr>
          <w:rFonts w:cs="Times New Roman"/>
        </w:rPr>
        <w:t xml:space="preserve">, A. (2014). Spot the Ball: Detecting Sports Events on Twitter. In M. De </w:t>
      </w:r>
      <w:proofErr w:type="spellStart"/>
      <w:r w:rsidRPr="003F7C44">
        <w:rPr>
          <w:rFonts w:cs="Times New Roman"/>
        </w:rPr>
        <w:t>Rijke</w:t>
      </w:r>
      <w:proofErr w:type="spellEnd"/>
      <w:r w:rsidRPr="003F7C44">
        <w:rPr>
          <w:rFonts w:cs="Times New Roman"/>
        </w:rPr>
        <w:t xml:space="preserve">, T. </w:t>
      </w:r>
      <w:proofErr w:type="spellStart"/>
      <w:r w:rsidRPr="003F7C44">
        <w:rPr>
          <w:rFonts w:cs="Times New Roman"/>
        </w:rPr>
        <w:t>Kenter</w:t>
      </w:r>
      <w:proofErr w:type="spellEnd"/>
      <w:r w:rsidRPr="003F7C44">
        <w:rPr>
          <w:rFonts w:cs="Times New Roman"/>
        </w:rPr>
        <w:t xml:space="preserve">, A. P. De </w:t>
      </w:r>
      <w:proofErr w:type="spellStart"/>
      <w:r w:rsidRPr="003F7C44">
        <w:rPr>
          <w:rFonts w:cs="Times New Roman"/>
        </w:rPr>
        <w:t>Vries</w:t>
      </w:r>
      <w:proofErr w:type="spellEnd"/>
      <w:r w:rsidRPr="003F7C44">
        <w:rPr>
          <w:rFonts w:cs="Times New Roman"/>
        </w:rPr>
        <w:t xml:space="preserve">, C. </w:t>
      </w:r>
      <w:proofErr w:type="spellStart"/>
      <w:r w:rsidRPr="003F7C44">
        <w:rPr>
          <w:rFonts w:cs="Times New Roman"/>
        </w:rPr>
        <w:t>Zhai</w:t>
      </w:r>
      <w:proofErr w:type="spellEnd"/>
      <w:r w:rsidRPr="003F7C44">
        <w:rPr>
          <w:rFonts w:cs="Times New Roman"/>
        </w:rPr>
        <w:t xml:space="preserve">, F. De Jong, K. Radinsky, &amp; K. Hofmann (Eds.), </w:t>
      </w:r>
      <w:r w:rsidRPr="003F7C44">
        <w:rPr>
          <w:rFonts w:cs="Times New Roman"/>
          <w:i/>
          <w:iCs/>
        </w:rPr>
        <w:t>Advances in Information Retrieval</w:t>
      </w:r>
      <w:r w:rsidRPr="003F7C44">
        <w:rPr>
          <w:rFonts w:cs="Times New Roman"/>
        </w:rPr>
        <w:t xml:space="preserve"> (Vol. 8416, pp. 449–454). Springer International Publishing. https://doi.org/10.1007/978-3-319-06028-6_40</w:t>
      </w:r>
    </w:p>
    <w:p w14:paraId="754F928C" w14:textId="77777777" w:rsidR="003F7C44" w:rsidRPr="003F7C44" w:rsidRDefault="003F7C44" w:rsidP="003F7C44">
      <w:pPr>
        <w:pStyle w:val="afff8"/>
        <w:rPr>
          <w:rFonts w:cs="Times New Roman"/>
        </w:rPr>
      </w:pPr>
      <w:r w:rsidRPr="003F7C44">
        <w:rPr>
          <w:rFonts w:cs="Times New Roman"/>
        </w:rPr>
        <w:t xml:space="preserve">Deng, S., Zhang, N., Kang, J., Zhang, Y., Zhang, W., &amp; Chen, H. (2020). Meta-Learning with Dynamic-Memory-Based Prototypical Network for Few-Shot Event Detection. </w:t>
      </w:r>
      <w:r w:rsidRPr="003F7C44">
        <w:rPr>
          <w:rFonts w:cs="Times New Roman"/>
          <w:i/>
          <w:iCs/>
        </w:rPr>
        <w:t>Proceedings of the 13th International Conference on Web Search and Data Mining</w:t>
      </w:r>
      <w:r w:rsidRPr="003F7C44">
        <w:rPr>
          <w:rFonts w:cs="Times New Roman"/>
        </w:rPr>
        <w:t>, 151–159. https://doi.org/10.1145/3336191.3371796</w:t>
      </w:r>
    </w:p>
    <w:p w14:paraId="08B60909" w14:textId="77777777" w:rsidR="003F7C44" w:rsidRPr="003F7C44" w:rsidRDefault="003F7C44" w:rsidP="003F7C44">
      <w:pPr>
        <w:pStyle w:val="afff8"/>
        <w:rPr>
          <w:rFonts w:cs="Times New Roman"/>
        </w:rPr>
      </w:pPr>
      <w:proofErr w:type="spellStart"/>
      <w:r w:rsidRPr="003F7C44">
        <w:rPr>
          <w:rFonts w:cs="Times New Roman"/>
        </w:rPr>
        <w:t>Fedoryszak</w:t>
      </w:r>
      <w:proofErr w:type="spellEnd"/>
      <w:r w:rsidRPr="003F7C44">
        <w:rPr>
          <w:rFonts w:cs="Times New Roman"/>
        </w:rPr>
        <w:t xml:space="preserve">, M., Frederick, B., </w:t>
      </w:r>
      <w:proofErr w:type="spellStart"/>
      <w:r w:rsidRPr="003F7C44">
        <w:rPr>
          <w:rFonts w:cs="Times New Roman"/>
        </w:rPr>
        <w:t>Rajaram</w:t>
      </w:r>
      <w:proofErr w:type="spellEnd"/>
      <w:r w:rsidRPr="003F7C44">
        <w:rPr>
          <w:rFonts w:cs="Times New Roman"/>
        </w:rPr>
        <w:t xml:space="preserve">, V., &amp; </w:t>
      </w:r>
      <w:proofErr w:type="spellStart"/>
      <w:r w:rsidRPr="003F7C44">
        <w:rPr>
          <w:rFonts w:cs="Times New Roman"/>
        </w:rPr>
        <w:t>Zhong</w:t>
      </w:r>
      <w:proofErr w:type="spellEnd"/>
      <w:r w:rsidRPr="003F7C44">
        <w:rPr>
          <w:rFonts w:cs="Times New Roman"/>
        </w:rPr>
        <w:t xml:space="preserve">, C. (2019). Real-time Event Detection on Social Data Streams. </w:t>
      </w:r>
      <w:r w:rsidRPr="003F7C44">
        <w:rPr>
          <w:rFonts w:cs="Times New Roman"/>
          <w:i/>
          <w:iCs/>
        </w:rPr>
        <w:t>Proceedings of the 25th ACM SIGKDD International Conference on Knowledge Discovery &amp; Data Mining</w:t>
      </w:r>
      <w:r w:rsidRPr="003F7C44">
        <w:rPr>
          <w:rFonts w:cs="Times New Roman"/>
        </w:rPr>
        <w:t>, 2774–2782. https://doi.org/10.1145/3292500.3330689</w:t>
      </w:r>
    </w:p>
    <w:p w14:paraId="4A8561A1" w14:textId="77777777" w:rsidR="003F7C44" w:rsidRPr="003F7C44" w:rsidRDefault="003F7C44" w:rsidP="003F7C44">
      <w:pPr>
        <w:pStyle w:val="afff8"/>
        <w:rPr>
          <w:rFonts w:cs="Times New Roman"/>
        </w:rPr>
      </w:pPr>
      <w:r w:rsidRPr="003F7C44">
        <w:rPr>
          <w:rFonts w:cs="Times New Roman"/>
        </w:rPr>
        <w:t xml:space="preserve">George, Y., </w:t>
      </w:r>
      <w:proofErr w:type="spellStart"/>
      <w:r w:rsidRPr="003F7C44">
        <w:rPr>
          <w:rFonts w:cs="Times New Roman"/>
        </w:rPr>
        <w:t>Karunasekera</w:t>
      </w:r>
      <w:proofErr w:type="spellEnd"/>
      <w:r w:rsidRPr="003F7C44">
        <w:rPr>
          <w:rFonts w:cs="Times New Roman"/>
        </w:rPr>
        <w:t xml:space="preserve">, S., Harwood, A., &amp; Lim, K. H. (2021). </w:t>
      </w:r>
      <w:r w:rsidRPr="003F7C44">
        <w:rPr>
          <w:rFonts w:cs="Times New Roman"/>
          <w:i/>
          <w:iCs/>
        </w:rPr>
        <w:t xml:space="preserve">Real‑time </w:t>
      </w:r>
      <w:proofErr w:type="spellStart"/>
      <w:r w:rsidRPr="003F7C44">
        <w:rPr>
          <w:rFonts w:cs="Times New Roman"/>
          <w:i/>
          <w:iCs/>
        </w:rPr>
        <w:t>spatio</w:t>
      </w:r>
      <w:proofErr w:type="spellEnd"/>
      <w:r w:rsidRPr="003F7C44">
        <w:rPr>
          <w:rFonts w:cs="Times New Roman"/>
          <w:i/>
          <w:iCs/>
        </w:rPr>
        <w:t>‑temporal event detection on geotagged social media</w:t>
      </w:r>
      <w:r w:rsidRPr="003F7C44">
        <w:rPr>
          <w:rFonts w:cs="Times New Roman"/>
        </w:rPr>
        <w:t>.</w:t>
      </w:r>
    </w:p>
    <w:p w14:paraId="79FF42A3" w14:textId="77777777" w:rsidR="003F7C44" w:rsidRPr="003F7C44" w:rsidRDefault="003F7C44" w:rsidP="003F7C44">
      <w:pPr>
        <w:pStyle w:val="afff8"/>
        <w:rPr>
          <w:rFonts w:cs="Times New Roman"/>
        </w:rPr>
      </w:pPr>
      <w:proofErr w:type="spellStart"/>
      <w:r w:rsidRPr="003F7C44">
        <w:rPr>
          <w:rFonts w:cs="Times New Roman"/>
        </w:rPr>
        <w:lastRenderedPageBreak/>
        <w:t>Ghaemi</w:t>
      </w:r>
      <w:proofErr w:type="spellEnd"/>
      <w:r w:rsidRPr="003F7C44">
        <w:rPr>
          <w:rFonts w:cs="Times New Roman"/>
        </w:rPr>
        <w:t xml:space="preserve">, Z., &amp; </w:t>
      </w:r>
      <w:proofErr w:type="spellStart"/>
      <w:r w:rsidRPr="003F7C44">
        <w:rPr>
          <w:rFonts w:cs="Times New Roman"/>
        </w:rPr>
        <w:t>Farnaghi</w:t>
      </w:r>
      <w:proofErr w:type="spellEnd"/>
      <w:r w:rsidRPr="003F7C44">
        <w:rPr>
          <w:rFonts w:cs="Times New Roman"/>
        </w:rPr>
        <w:t xml:space="preserve">, M. (2023). Event detection from geotagged tweets considering spatial autocorrelation and heterogeneity. </w:t>
      </w:r>
      <w:r w:rsidRPr="003F7C44">
        <w:rPr>
          <w:rFonts w:cs="Times New Roman"/>
          <w:i/>
          <w:iCs/>
        </w:rPr>
        <w:t>Journal of Spatial Science</w:t>
      </w:r>
      <w:r w:rsidRPr="003F7C44">
        <w:rPr>
          <w:rFonts w:cs="Times New Roman"/>
        </w:rPr>
        <w:t xml:space="preserve">, </w:t>
      </w:r>
      <w:r w:rsidRPr="003F7C44">
        <w:rPr>
          <w:rFonts w:cs="Times New Roman"/>
          <w:i/>
          <w:iCs/>
        </w:rPr>
        <w:t>68</w:t>
      </w:r>
      <w:r w:rsidRPr="003F7C44">
        <w:rPr>
          <w:rFonts w:cs="Times New Roman"/>
        </w:rPr>
        <w:t>(3), 353–371. https://doi.org/10.1080/14498596.2021.2002201</w:t>
      </w:r>
    </w:p>
    <w:p w14:paraId="50AC6FA9" w14:textId="77777777" w:rsidR="003F7C44" w:rsidRPr="003F7C44" w:rsidRDefault="003F7C44" w:rsidP="003F7C44">
      <w:pPr>
        <w:pStyle w:val="afff8"/>
        <w:rPr>
          <w:rFonts w:cs="Times New Roman"/>
        </w:rPr>
      </w:pPr>
      <w:proofErr w:type="spellStart"/>
      <w:r w:rsidRPr="003F7C44">
        <w:rPr>
          <w:rFonts w:cs="Times New Roman"/>
        </w:rPr>
        <w:t>Guille</w:t>
      </w:r>
      <w:proofErr w:type="spellEnd"/>
      <w:r w:rsidRPr="003F7C44">
        <w:rPr>
          <w:rFonts w:cs="Times New Roman"/>
        </w:rPr>
        <w:t xml:space="preserve">, A., &amp; Favre, C. (2015). Event detection, tracking, and visualization in Twitter: A mention-anomaly-based approach. </w:t>
      </w:r>
      <w:r w:rsidRPr="003F7C44">
        <w:rPr>
          <w:rFonts w:cs="Times New Roman"/>
          <w:i/>
          <w:iCs/>
        </w:rPr>
        <w:t>Social Network Analysis and Mining</w:t>
      </w:r>
      <w:r w:rsidRPr="003F7C44">
        <w:rPr>
          <w:rFonts w:cs="Times New Roman"/>
        </w:rPr>
        <w:t xml:space="preserve">, </w:t>
      </w:r>
      <w:r w:rsidRPr="003F7C44">
        <w:rPr>
          <w:rFonts w:cs="Times New Roman"/>
          <w:i/>
          <w:iCs/>
        </w:rPr>
        <w:t>5</w:t>
      </w:r>
      <w:r w:rsidRPr="003F7C44">
        <w:rPr>
          <w:rFonts w:cs="Times New Roman"/>
        </w:rPr>
        <w:t>(1), 18. https://doi.org/10.1007/s13278-015-0258-0</w:t>
      </w:r>
    </w:p>
    <w:p w14:paraId="02447765" w14:textId="77777777" w:rsidR="003F7C44" w:rsidRPr="003F7C44" w:rsidRDefault="003F7C44" w:rsidP="003F7C44">
      <w:pPr>
        <w:pStyle w:val="afff8"/>
        <w:rPr>
          <w:rFonts w:cs="Times New Roman"/>
        </w:rPr>
      </w:pPr>
      <w:proofErr w:type="spellStart"/>
      <w:r w:rsidRPr="003F7C44">
        <w:rPr>
          <w:rFonts w:cs="Times New Roman"/>
        </w:rPr>
        <w:t>Guo</w:t>
      </w:r>
      <w:proofErr w:type="spellEnd"/>
      <w:r w:rsidRPr="003F7C44">
        <w:rPr>
          <w:rFonts w:cs="Times New Roman"/>
        </w:rPr>
        <w:t xml:space="preserve">, Y., </w:t>
      </w:r>
      <w:proofErr w:type="spellStart"/>
      <w:r w:rsidRPr="003F7C44">
        <w:rPr>
          <w:rFonts w:cs="Times New Roman"/>
        </w:rPr>
        <w:t>Zang</w:t>
      </w:r>
      <w:proofErr w:type="spellEnd"/>
      <w:r w:rsidRPr="003F7C44">
        <w:rPr>
          <w:rFonts w:cs="Times New Roman"/>
        </w:rPr>
        <w:t xml:space="preserve">, Z., </w:t>
      </w:r>
      <w:proofErr w:type="gramStart"/>
      <w:r w:rsidRPr="003F7C44">
        <w:rPr>
          <w:rFonts w:cs="Times New Roman"/>
        </w:rPr>
        <w:t>Gao</w:t>
      </w:r>
      <w:proofErr w:type="gramEnd"/>
      <w:r w:rsidRPr="003F7C44">
        <w:rPr>
          <w:rFonts w:cs="Times New Roman"/>
        </w:rPr>
        <w:t xml:space="preserve">, H., Xu, X., Wang, R., Liu, L., &amp; Li, J. (2024). Unsupervised Social Event Detection via Hybrid Graph Contrastive Learning and Reinforced Incremental Clustering. </w:t>
      </w:r>
      <w:r w:rsidRPr="003F7C44">
        <w:rPr>
          <w:rFonts w:cs="Times New Roman"/>
          <w:i/>
          <w:iCs/>
        </w:rPr>
        <w:t>Knowledge-Based Systems</w:t>
      </w:r>
      <w:r w:rsidRPr="003F7C44">
        <w:rPr>
          <w:rFonts w:cs="Times New Roman"/>
        </w:rPr>
        <w:t xml:space="preserve">, </w:t>
      </w:r>
      <w:r w:rsidRPr="003F7C44">
        <w:rPr>
          <w:rFonts w:cs="Times New Roman"/>
          <w:i/>
          <w:iCs/>
        </w:rPr>
        <w:t>284</w:t>
      </w:r>
      <w:r w:rsidRPr="003F7C44">
        <w:rPr>
          <w:rFonts w:cs="Times New Roman"/>
        </w:rPr>
        <w:t>, 111225. https://doi.org/10.1016/j.knosys.2023.111225</w:t>
      </w:r>
    </w:p>
    <w:p w14:paraId="17A51EBB" w14:textId="77777777" w:rsidR="003F7C44" w:rsidRPr="003F7C44" w:rsidRDefault="003F7C44" w:rsidP="003F7C44">
      <w:pPr>
        <w:pStyle w:val="afff8"/>
        <w:rPr>
          <w:rFonts w:cs="Times New Roman"/>
        </w:rPr>
      </w:pPr>
      <w:proofErr w:type="spellStart"/>
      <w:r w:rsidRPr="003F7C44">
        <w:rPr>
          <w:rFonts w:cs="Times New Roman"/>
        </w:rPr>
        <w:t>Hamoui</w:t>
      </w:r>
      <w:proofErr w:type="spellEnd"/>
      <w:r w:rsidRPr="003F7C44">
        <w:rPr>
          <w:rFonts w:cs="Times New Roman"/>
        </w:rPr>
        <w:t xml:space="preserve">, B., Mars, M., &amp; </w:t>
      </w:r>
      <w:proofErr w:type="spellStart"/>
      <w:r w:rsidRPr="003F7C44">
        <w:rPr>
          <w:rFonts w:cs="Times New Roman"/>
        </w:rPr>
        <w:t>Almotairi</w:t>
      </w:r>
      <w:proofErr w:type="spellEnd"/>
      <w:r w:rsidRPr="003F7C44">
        <w:rPr>
          <w:rFonts w:cs="Times New Roman"/>
        </w:rPr>
        <w:t>, K. (</w:t>
      </w:r>
      <w:proofErr w:type="spellStart"/>
      <w:r w:rsidRPr="003F7C44">
        <w:rPr>
          <w:rFonts w:cs="Times New Roman"/>
        </w:rPr>
        <w:t>n.d.</w:t>
      </w:r>
      <w:proofErr w:type="spellEnd"/>
      <w:r w:rsidRPr="003F7C44">
        <w:rPr>
          <w:rFonts w:cs="Times New Roman"/>
        </w:rPr>
        <w:t xml:space="preserve">). </w:t>
      </w:r>
      <w:proofErr w:type="spellStart"/>
      <w:r w:rsidRPr="003F7C44">
        <w:rPr>
          <w:rFonts w:cs="Times New Roman"/>
          <w:i/>
          <w:iCs/>
        </w:rPr>
        <w:t>FloDusTA</w:t>
      </w:r>
      <w:proofErr w:type="spellEnd"/>
      <w:r w:rsidRPr="003F7C44">
        <w:rPr>
          <w:rFonts w:cs="Times New Roman"/>
          <w:i/>
          <w:iCs/>
        </w:rPr>
        <w:t>: Saudi Tweets Dataset for Flood, Dust Storm, and Traffic Accident Events</w:t>
      </w:r>
      <w:r w:rsidRPr="003F7C44">
        <w:rPr>
          <w:rFonts w:cs="Times New Roman"/>
        </w:rPr>
        <w:t>.</w:t>
      </w:r>
    </w:p>
    <w:p w14:paraId="3498B8E3" w14:textId="77777777" w:rsidR="003F7C44" w:rsidRPr="003F7C44" w:rsidRDefault="003F7C44" w:rsidP="003F7C44">
      <w:pPr>
        <w:pStyle w:val="afff8"/>
        <w:rPr>
          <w:rFonts w:cs="Times New Roman"/>
        </w:rPr>
      </w:pPr>
      <w:r w:rsidRPr="003F7C44">
        <w:rPr>
          <w:rFonts w:cs="Times New Roman"/>
        </w:rPr>
        <w:t xml:space="preserve">Hasan, M., </w:t>
      </w:r>
      <w:proofErr w:type="spellStart"/>
      <w:r w:rsidRPr="003F7C44">
        <w:rPr>
          <w:rFonts w:cs="Times New Roman"/>
        </w:rPr>
        <w:t>Orgun</w:t>
      </w:r>
      <w:proofErr w:type="spellEnd"/>
      <w:r w:rsidRPr="003F7C44">
        <w:rPr>
          <w:rFonts w:cs="Times New Roman"/>
        </w:rPr>
        <w:t xml:space="preserve">, M. A., &amp; </w:t>
      </w:r>
      <w:proofErr w:type="spellStart"/>
      <w:r w:rsidRPr="003F7C44">
        <w:rPr>
          <w:rFonts w:cs="Times New Roman"/>
        </w:rPr>
        <w:t>Schwitter</w:t>
      </w:r>
      <w:proofErr w:type="spellEnd"/>
      <w:r w:rsidRPr="003F7C44">
        <w:rPr>
          <w:rFonts w:cs="Times New Roman"/>
        </w:rPr>
        <w:t xml:space="preserve">, R. (2016). </w:t>
      </w:r>
      <w:proofErr w:type="spellStart"/>
      <w:r w:rsidRPr="003F7C44">
        <w:rPr>
          <w:rFonts w:cs="Times New Roman"/>
          <w:i/>
          <w:iCs/>
        </w:rPr>
        <w:t>TwitterNews</w:t>
      </w:r>
      <w:proofErr w:type="spellEnd"/>
      <w:r w:rsidRPr="003F7C44">
        <w:rPr>
          <w:rFonts w:cs="Times New Roman"/>
          <w:i/>
          <w:iCs/>
        </w:rPr>
        <w:t>: Real time event detection from the Twitter data stream</w:t>
      </w:r>
      <w:r w:rsidRPr="003F7C44">
        <w:rPr>
          <w:rFonts w:cs="Times New Roman"/>
        </w:rPr>
        <w:t xml:space="preserve">. </w:t>
      </w:r>
      <w:proofErr w:type="spellStart"/>
      <w:r w:rsidRPr="003F7C44">
        <w:rPr>
          <w:rFonts w:cs="Times New Roman"/>
        </w:rPr>
        <w:t>PeerJ</w:t>
      </w:r>
      <w:proofErr w:type="spellEnd"/>
      <w:r w:rsidRPr="003F7C44">
        <w:rPr>
          <w:rFonts w:cs="Times New Roman"/>
        </w:rPr>
        <w:t xml:space="preserve"> Preprints. https://doi.org/10.7287/peerj.preprints.2297v1</w:t>
      </w:r>
    </w:p>
    <w:p w14:paraId="61F9BBD9" w14:textId="77777777" w:rsidR="003F7C44" w:rsidRPr="003F7C44" w:rsidRDefault="003F7C44" w:rsidP="003F7C44">
      <w:pPr>
        <w:pStyle w:val="afff8"/>
        <w:rPr>
          <w:rFonts w:cs="Times New Roman"/>
        </w:rPr>
      </w:pPr>
      <w:proofErr w:type="spellStart"/>
      <w:r w:rsidRPr="003F7C44">
        <w:rPr>
          <w:rFonts w:cs="Times New Roman"/>
        </w:rPr>
        <w:t>Hettiarachchi</w:t>
      </w:r>
      <w:proofErr w:type="spellEnd"/>
      <w:r w:rsidRPr="003F7C44">
        <w:rPr>
          <w:rFonts w:cs="Times New Roman"/>
        </w:rPr>
        <w:t xml:space="preserve">, H., </w:t>
      </w:r>
      <w:proofErr w:type="spellStart"/>
      <w:r w:rsidRPr="003F7C44">
        <w:rPr>
          <w:rFonts w:cs="Times New Roman"/>
        </w:rPr>
        <w:t>Adedoyin</w:t>
      </w:r>
      <w:proofErr w:type="spellEnd"/>
      <w:r w:rsidRPr="003F7C44">
        <w:rPr>
          <w:rFonts w:cs="Times New Roman"/>
        </w:rPr>
        <w:t xml:space="preserve">-Olowe, M., </w:t>
      </w:r>
      <w:proofErr w:type="spellStart"/>
      <w:r w:rsidRPr="003F7C44">
        <w:rPr>
          <w:rFonts w:cs="Times New Roman"/>
        </w:rPr>
        <w:t>Bhogal</w:t>
      </w:r>
      <w:proofErr w:type="spellEnd"/>
      <w:r w:rsidRPr="003F7C44">
        <w:rPr>
          <w:rFonts w:cs="Times New Roman"/>
        </w:rPr>
        <w:t xml:space="preserve">, J., &amp; Gaber, M. M. (2022). Embed2Detect: Temporally Clustered Embedded Words for Event Detection in Social Media. </w:t>
      </w:r>
      <w:r w:rsidRPr="003F7C44">
        <w:rPr>
          <w:rFonts w:cs="Times New Roman"/>
          <w:i/>
          <w:iCs/>
        </w:rPr>
        <w:t>Machine Learning</w:t>
      </w:r>
      <w:r w:rsidRPr="003F7C44">
        <w:rPr>
          <w:rFonts w:cs="Times New Roman"/>
        </w:rPr>
        <w:t xml:space="preserve">, </w:t>
      </w:r>
      <w:r w:rsidRPr="003F7C44">
        <w:rPr>
          <w:rFonts w:cs="Times New Roman"/>
          <w:i/>
          <w:iCs/>
        </w:rPr>
        <w:t>111</w:t>
      </w:r>
      <w:r w:rsidRPr="003F7C44">
        <w:rPr>
          <w:rFonts w:cs="Times New Roman"/>
        </w:rPr>
        <w:t>(1), 49–87. https://doi.org/10.1007/s10994-021-05988-7</w:t>
      </w:r>
    </w:p>
    <w:p w14:paraId="44A85670" w14:textId="77777777" w:rsidR="003F7C44" w:rsidRPr="003F7C44" w:rsidRDefault="003F7C44" w:rsidP="003F7C44">
      <w:pPr>
        <w:pStyle w:val="afff8"/>
        <w:rPr>
          <w:rFonts w:cs="Times New Roman"/>
        </w:rPr>
      </w:pPr>
      <w:proofErr w:type="spellStart"/>
      <w:r w:rsidRPr="003F7C44">
        <w:rPr>
          <w:rFonts w:cs="Times New Roman"/>
        </w:rPr>
        <w:t>Hossny</w:t>
      </w:r>
      <w:proofErr w:type="spellEnd"/>
      <w:r w:rsidRPr="003F7C44">
        <w:rPr>
          <w:rFonts w:cs="Times New Roman"/>
        </w:rPr>
        <w:t xml:space="preserve">, A. H., &amp; Mitchell, L. (2019). </w:t>
      </w:r>
      <w:r w:rsidRPr="003F7C44">
        <w:rPr>
          <w:rFonts w:cs="Times New Roman"/>
          <w:i/>
          <w:iCs/>
        </w:rPr>
        <w:t>Event detection in Twitter: A keyword volume approach</w:t>
      </w:r>
      <w:r w:rsidRPr="003F7C44">
        <w:rPr>
          <w:rFonts w:cs="Times New Roman"/>
        </w:rPr>
        <w:t xml:space="preserve"> (No. arXiv</w:t>
      </w:r>
      <w:proofErr w:type="gramStart"/>
      <w:r w:rsidRPr="003F7C44">
        <w:rPr>
          <w:rFonts w:cs="Times New Roman"/>
        </w:rPr>
        <w:t>:1901.00570</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https://doi.org/10.48550/arXiv.1901.00570</w:t>
      </w:r>
    </w:p>
    <w:p w14:paraId="0908E207" w14:textId="77777777" w:rsidR="003F7C44" w:rsidRPr="003F7C44" w:rsidRDefault="003F7C44" w:rsidP="003F7C44">
      <w:pPr>
        <w:pStyle w:val="afff8"/>
        <w:rPr>
          <w:rFonts w:cs="Times New Roman"/>
        </w:rPr>
      </w:pPr>
      <w:proofErr w:type="spellStart"/>
      <w:r w:rsidRPr="003F7C44">
        <w:rPr>
          <w:rFonts w:cs="Times New Roman"/>
        </w:rPr>
        <w:t>Igartua</w:t>
      </w:r>
      <w:proofErr w:type="spellEnd"/>
      <w:r w:rsidRPr="003F7C44">
        <w:rPr>
          <w:rFonts w:cs="Times New Roman"/>
        </w:rPr>
        <w:t xml:space="preserve">, M. A., </w:t>
      </w:r>
      <w:proofErr w:type="spellStart"/>
      <w:r w:rsidRPr="003F7C44">
        <w:rPr>
          <w:rFonts w:cs="Times New Roman"/>
        </w:rPr>
        <w:t>Almenares</w:t>
      </w:r>
      <w:proofErr w:type="spellEnd"/>
      <w:r w:rsidRPr="003F7C44">
        <w:rPr>
          <w:rFonts w:cs="Times New Roman"/>
        </w:rPr>
        <w:t xml:space="preserve">, F., Redondo, R. P. D., Martín, M. I., </w:t>
      </w:r>
      <w:proofErr w:type="spellStart"/>
      <w:r w:rsidRPr="003F7C44">
        <w:rPr>
          <w:rFonts w:cs="Times New Roman"/>
        </w:rPr>
        <w:t>Forné</w:t>
      </w:r>
      <w:proofErr w:type="spellEnd"/>
      <w:r w:rsidRPr="003F7C44">
        <w:rPr>
          <w:rFonts w:cs="Times New Roman"/>
        </w:rPr>
        <w:t xml:space="preserve">, J., Campo, C., </w:t>
      </w:r>
      <w:proofErr w:type="spellStart"/>
      <w:r w:rsidRPr="003F7C44">
        <w:rPr>
          <w:rFonts w:cs="Times New Roman"/>
        </w:rPr>
        <w:t>Fernández</w:t>
      </w:r>
      <w:proofErr w:type="spellEnd"/>
      <w:r w:rsidRPr="003F7C44">
        <w:rPr>
          <w:rFonts w:cs="Times New Roman"/>
        </w:rPr>
        <w:t xml:space="preserve">, A., Cruz, L. J. de la, </w:t>
      </w:r>
      <w:proofErr w:type="spellStart"/>
      <w:r w:rsidRPr="003F7C44">
        <w:rPr>
          <w:rFonts w:cs="Times New Roman"/>
        </w:rPr>
        <w:t>García</w:t>
      </w:r>
      <w:proofErr w:type="spellEnd"/>
      <w:r w:rsidRPr="003F7C44">
        <w:rPr>
          <w:rFonts w:cs="Times New Roman"/>
        </w:rPr>
        <w:t xml:space="preserve">-Rubio, C., </w:t>
      </w:r>
      <w:proofErr w:type="spellStart"/>
      <w:r w:rsidRPr="003F7C44">
        <w:rPr>
          <w:rFonts w:cs="Times New Roman"/>
        </w:rPr>
        <w:t>Marínn</w:t>
      </w:r>
      <w:proofErr w:type="spellEnd"/>
      <w:r w:rsidRPr="003F7C44">
        <w:rPr>
          <w:rFonts w:cs="Times New Roman"/>
        </w:rPr>
        <w:t xml:space="preserve">, A., </w:t>
      </w:r>
      <w:proofErr w:type="spellStart"/>
      <w:r w:rsidRPr="003F7C44">
        <w:rPr>
          <w:rFonts w:cs="Times New Roman"/>
        </w:rPr>
        <w:t>Mezher</w:t>
      </w:r>
      <w:proofErr w:type="spellEnd"/>
      <w:r w:rsidRPr="003F7C44">
        <w:rPr>
          <w:rFonts w:cs="Times New Roman"/>
        </w:rPr>
        <w:t xml:space="preserve">, A. M., </w:t>
      </w:r>
      <w:proofErr w:type="spellStart"/>
      <w:r w:rsidRPr="003F7C44">
        <w:rPr>
          <w:rFonts w:cs="Times New Roman"/>
        </w:rPr>
        <w:t>Díaz</w:t>
      </w:r>
      <w:proofErr w:type="spellEnd"/>
      <w:r w:rsidRPr="003F7C44">
        <w:rPr>
          <w:rFonts w:cs="Times New Roman"/>
        </w:rPr>
        <w:t xml:space="preserve">, D., </w:t>
      </w:r>
      <w:proofErr w:type="spellStart"/>
      <w:r w:rsidRPr="003F7C44">
        <w:rPr>
          <w:rFonts w:cs="Times New Roman"/>
        </w:rPr>
        <w:t>Cerezo</w:t>
      </w:r>
      <w:proofErr w:type="spellEnd"/>
      <w:r w:rsidRPr="003F7C44">
        <w:rPr>
          <w:rFonts w:cs="Times New Roman"/>
        </w:rPr>
        <w:t xml:space="preserve">, H., </w:t>
      </w:r>
      <w:proofErr w:type="spellStart"/>
      <w:r w:rsidRPr="003F7C44">
        <w:rPr>
          <w:rFonts w:cs="Times New Roman"/>
        </w:rPr>
        <w:t>Rebollo-Monedero</w:t>
      </w:r>
      <w:proofErr w:type="spellEnd"/>
      <w:r w:rsidRPr="003F7C44">
        <w:rPr>
          <w:rFonts w:cs="Times New Roman"/>
        </w:rPr>
        <w:t xml:space="preserve">, D., Arias, P., &amp; Rico, F. (2020). INRISCO: </w:t>
      </w:r>
      <w:proofErr w:type="spellStart"/>
      <w:r w:rsidRPr="003F7C44">
        <w:rPr>
          <w:rFonts w:cs="Times New Roman"/>
        </w:rPr>
        <w:t>INcident</w:t>
      </w:r>
      <w:proofErr w:type="spellEnd"/>
      <w:r w:rsidRPr="003F7C44">
        <w:rPr>
          <w:rFonts w:cs="Times New Roman"/>
        </w:rPr>
        <w:t xml:space="preserve"> </w:t>
      </w:r>
      <w:proofErr w:type="spellStart"/>
      <w:r w:rsidRPr="003F7C44">
        <w:rPr>
          <w:rFonts w:cs="Times New Roman"/>
        </w:rPr>
        <w:t>monitoRing</w:t>
      </w:r>
      <w:proofErr w:type="spellEnd"/>
      <w:r w:rsidRPr="003F7C44">
        <w:rPr>
          <w:rFonts w:cs="Times New Roman"/>
        </w:rPr>
        <w:t xml:space="preserve"> In Smart </w:t>
      </w:r>
      <w:proofErr w:type="spellStart"/>
      <w:r w:rsidRPr="003F7C44">
        <w:rPr>
          <w:rFonts w:cs="Times New Roman"/>
        </w:rPr>
        <w:t>COmmunities</w:t>
      </w:r>
      <w:proofErr w:type="spellEnd"/>
      <w:r w:rsidRPr="003F7C44">
        <w:rPr>
          <w:rFonts w:cs="Times New Roman"/>
        </w:rPr>
        <w:t xml:space="preserve">. </w:t>
      </w:r>
      <w:r w:rsidRPr="003F7C44">
        <w:rPr>
          <w:rFonts w:cs="Times New Roman"/>
          <w:i/>
          <w:iCs/>
        </w:rPr>
        <w:t>IEEE Access</w:t>
      </w:r>
      <w:r w:rsidRPr="003F7C44">
        <w:rPr>
          <w:rFonts w:cs="Times New Roman"/>
        </w:rPr>
        <w:t xml:space="preserve">, </w:t>
      </w:r>
      <w:r w:rsidRPr="003F7C44">
        <w:rPr>
          <w:rFonts w:cs="Times New Roman"/>
          <w:i/>
          <w:iCs/>
        </w:rPr>
        <w:t>8</w:t>
      </w:r>
      <w:r w:rsidRPr="003F7C44">
        <w:rPr>
          <w:rFonts w:cs="Times New Roman"/>
        </w:rPr>
        <w:t>, 72435–72460. https://doi.org/10.1109/ACCESS.2020.2987483</w:t>
      </w:r>
    </w:p>
    <w:p w14:paraId="34D3EA21" w14:textId="77777777" w:rsidR="003F7C44" w:rsidRPr="003F7C44" w:rsidRDefault="003F7C44" w:rsidP="003F7C44">
      <w:pPr>
        <w:pStyle w:val="afff8"/>
        <w:rPr>
          <w:rFonts w:cs="Times New Roman"/>
        </w:rPr>
      </w:pPr>
      <w:proofErr w:type="spellStart"/>
      <w:r w:rsidRPr="003F7C44">
        <w:rPr>
          <w:rFonts w:cs="Times New Roman"/>
        </w:rPr>
        <w:t>Kovalchuk</w:t>
      </w:r>
      <w:proofErr w:type="spellEnd"/>
      <w:r w:rsidRPr="003F7C44">
        <w:rPr>
          <w:rFonts w:cs="Times New Roman"/>
        </w:rPr>
        <w:t xml:space="preserve">, M. A., </w:t>
      </w:r>
      <w:proofErr w:type="spellStart"/>
      <w:r w:rsidRPr="003F7C44">
        <w:rPr>
          <w:rFonts w:cs="Times New Roman"/>
        </w:rPr>
        <w:t>Filatova</w:t>
      </w:r>
      <w:proofErr w:type="spellEnd"/>
      <w:r w:rsidRPr="003F7C44">
        <w:rPr>
          <w:rFonts w:cs="Times New Roman"/>
        </w:rPr>
        <w:t xml:space="preserve">, A., </w:t>
      </w:r>
      <w:proofErr w:type="spellStart"/>
      <w:r w:rsidRPr="003F7C44">
        <w:rPr>
          <w:rFonts w:cs="Times New Roman"/>
        </w:rPr>
        <w:t>Korneev</w:t>
      </w:r>
      <w:proofErr w:type="spellEnd"/>
      <w:r w:rsidRPr="003F7C44">
        <w:rPr>
          <w:rFonts w:cs="Times New Roman"/>
        </w:rPr>
        <w:t xml:space="preserve">, A., </w:t>
      </w:r>
      <w:proofErr w:type="spellStart"/>
      <w:r w:rsidRPr="003F7C44">
        <w:rPr>
          <w:rFonts w:cs="Times New Roman"/>
        </w:rPr>
        <w:t>Koreneva</w:t>
      </w:r>
      <w:proofErr w:type="spellEnd"/>
      <w:r w:rsidRPr="003F7C44">
        <w:rPr>
          <w:rFonts w:cs="Times New Roman"/>
        </w:rPr>
        <w:t xml:space="preserve">, M., </w:t>
      </w:r>
      <w:proofErr w:type="spellStart"/>
      <w:r w:rsidRPr="003F7C44">
        <w:rPr>
          <w:rFonts w:cs="Times New Roman"/>
        </w:rPr>
        <w:t>Nasonov</w:t>
      </w:r>
      <w:proofErr w:type="spellEnd"/>
      <w:r w:rsidRPr="003F7C44">
        <w:rPr>
          <w:rFonts w:cs="Times New Roman"/>
        </w:rPr>
        <w:t xml:space="preserve">, D., </w:t>
      </w:r>
      <w:proofErr w:type="spellStart"/>
      <w:r w:rsidRPr="003F7C44">
        <w:rPr>
          <w:rFonts w:cs="Times New Roman"/>
        </w:rPr>
        <w:t>Voskresenskii</w:t>
      </w:r>
      <w:proofErr w:type="spellEnd"/>
      <w:r w:rsidRPr="003F7C44">
        <w:rPr>
          <w:rFonts w:cs="Times New Roman"/>
        </w:rPr>
        <w:t xml:space="preserve">, A., &amp; </w:t>
      </w:r>
      <w:proofErr w:type="spellStart"/>
      <w:r w:rsidRPr="003F7C44">
        <w:rPr>
          <w:rFonts w:cs="Times New Roman"/>
        </w:rPr>
        <w:t>Boukhanovsky</w:t>
      </w:r>
      <w:proofErr w:type="spellEnd"/>
      <w:r w:rsidRPr="003F7C44">
        <w:rPr>
          <w:rFonts w:cs="Times New Roman"/>
        </w:rPr>
        <w:t xml:space="preserve">, A. (2024). </w:t>
      </w:r>
      <w:proofErr w:type="spellStart"/>
      <w:r w:rsidRPr="003F7C44">
        <w:rPr>
          <w:rFonts w:cs="Times New Roman"/>
        </w:rPr>
        <w:t>SemConvTree</w:t>
      </w:r>
      <w:proofErr w:type="spellEnd"/>
      <w:r w:rsidRPr="003F7C44">
        <w:rPr>
          <w:rFonts w:cs="Times New Roman"/>
        </w:rPr>
        <w:t xml:space="preserve">: Semantic Convolutional </w:t>
      </w:r>
      <w:proofErr w:type="spellStart"/>
      <w:r w:rsidRPr="003F7C44">
        <w:rPr>
          <w:rFonts w:cs="Times New Roman"/>
        </w:rPr>
        <w:t>Quadtrees</w:t>
      </w:r>
      <w:proofErr w:type="spellEnd"/>
      <w:r w:rsidRPr="003F7C44">
        <w:rPr>
          <w:rFonts w:cs="Times New Roman"/>
        </w:rPr>
        <w:t xml:space="preserve"> for Multi-Scale Event Detection in Smart City. </w:t>
      </w:r>
      <w:r w:rsidRPr="003F7C44">
        <w:rPr>
          <w:rFonts w:cs="Times New Roman"/>
          <w:i/>
          <w:iCs/>
        </w:rPr>
        <w:t>Smart Cities</w:t>
      </w:r>
      <w:r w:rsidRPr="003F7C44">
        <w:rPr>
          <w:rFonts w:cs="Times New Roman"/>
        </w:rPr>
        <w:t xml:space="preserve">, </w:t>
      </w:r>
      <w:r w:rsidRPr="003F7C44">
        <w:rPr>
          <w:rFonts w:cs="Times New Roman"/>
          <w:i/>
          <w:iCs/>
        </w:rPr>
        <w:t>7</w:t>
      </w:r>
      <w:r w:rsidRPr="003F7C44">
        <w:rPr>
          <w:rFonts w:cs="Times New Roman"/>
        </w:rPr>
        <w:t>(5), 2763–2780. https://doi.org/10.3390/smartcities7050107</w:t>
      </w:r>
    </w:p>
    <w:p w14:paraId="40C9C7AF" w14:textId="77777777" w:rsidR="003F7C44" w:rsidRPr="003F7C44" w:rsidRDefault="003F7C44" w:rsidP="003F7C44">
      <w:pPr>
        <w:pStyle w:val="afff8"/>
        <w:rPr>
          <w:rFonts w:cs="Times New Roman"/>
        </w:rPr>
      </w:pPr>
      <w:r w:rsidRPr="003F7C44">
        <w:rPr>
          <w:rFonts w:cs="Times New Roman"/>
        </w:rPr>
        <w:t xml:space="preserve">Li, P., Yu, X., Peng, H., Xian, Y., Wang, L., Sun, L., Zhang, J., &amp; Yu, P. S. (2024). </w:t>
      </w:r>
      <w:r w:rsidRPr="003F7C44">
        <w:rPr>
          <w:rFonts w:cs="Times New Roman"/>
          <w:i/>
          <w:iCs/>
        </w:rPr>
        <w:t>Relational Prompt-based Pre-trained Language Models for Social Event Detection</w:t>
      </w:r>
      <w:r w:rsidRPr="003F7C44">
        <w:rPr>
          <w:rFonts w:cs="Times New Roman"/>
        </w:rPr>
        <w:t xml:space="preserve"> (No. arXiv</w:t>
      </w:r>
      <w:proofErr w:type="gramStart"/>
      <w:r w:rsidRPr="003F7C44">
        <w:rPr>
          <w:rFonts w:cs="Times New Roman"/>
        </w:rPr>
        <w:t>:2404.08263</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https://doi.org/10.48550/arXiv.2404.08263</w:t>
      </w:r>
    </w:p>
    <w:p w14:paraId="17FE5A4C" w14:textId="77777777" w:rsidR="003F7C44" w:rsidRPr="003F7C44" w:rsidRDefault="003F7C44" w:rsidP="003F7C44">
      <w:pPr>
        <w:pStyle w:val="afff8"/>
        <w:rPr>
          <w:rFonts w:cs="Times New Roman"/>
        </w:rPr>
      </w:pPr>
      <w:r w:rsidRPr="003F7C44">
        <w:rPr>
          <w:rFonts w:cs="Times New Roman"/>
        </w:rPr>
        <w:t xml:space="preserve">Li, Q., Chao, Y., Li, D., Lu, Y., &amp; Zhang, C. (2022). Event Detection from Social Media Stream: Methods, Datasets and Opportunities. </w:t>
      </w:r>
      <w:proofErr w:type="gramStart"/>
      <w:r w:rsidRPr="003F7C44">
        <w:rPr>
          <w:rFonts w:cs="Times New Roman"/>
          <w:i/>
          <w:iCs/>
        </w:rPr>
        <w:t>2022</w:t>
      </w:r>
      <w:proofErr w:type="gramEnd"/>
      <w:r w:rsidRPr="003F7C44">
        <w:rPr>
          <w:rFonts w:cs="Times New Roman"/>
          <w:i/>
          <w:iCs/>
        </w:rPr>
        <w:t xml:space="preserve"> IEEE International Conference on Big Data (Big Data)</w:t>
      </w:r>
      <w:r w:rsidRPr="003F7C44">
        <w:rPr>
          <w:rFonts w:cs="Times New Roman"/>
        </w:rPr>
        <w:t>, 3509–3516. https://doi.org/10.1109/BigData55660.2022.10020411</w:t>
      </w:r>
    </w:p>
    <w:p w14:paraId="13DAC14C" w14:textId="77777777" w:rsidR="003F7C44" w:rsidRPr="003F7C44" w:rsidRDefault="003F7C44" w:rsidP="003F7C44">
      <w:pPr>
        <w:pStyle w:val="afff8"/>
        <w:rPr>
          <w:rFonts w:cs="Times New Roman"/>
        </w:rPr>
      </w:pPr>
      <w:r w:rsidRPr="003F7C44">
        <w:rPr>
          <w:rFonts w:cs="Times New Roman"/>
        </w:rPr>
        <w:t xml:space="preserve">Li, Q., &amp; Zhang, Q. (2021). Twitter Event Summarization by Exploiting Semantic Terms and Graph Network. </w:t>
      </w:r>
      <w:r w:rsidRPr="003F7C44">
        <w:rPr>
          <w:rFonts w:cs="Times New Roman"/>
          <w:i/>
          <w:iCs/>
        </w:rPr>
        <w:t>Proceedings of the AAAI Conference on Artificial Intelligence</w:t>
      </w:r>
      <w:r w:rsidRPr="003F7C44">
        <w:rPr>
          <w:rFonts w:cs="Times New Roman"/>
        </w:rPr>
        <w:t xml:space="preserve">, </w:t>
      </w:r>
      <w:r w:rsidRPr="003F7C44">
        <w:rPr>
          <w:rFonts w:cs="Times New Roman"/>
          <w:i/>
          <w:iCs/>
        </w:rPr>
        <w:t>35</w:t>
      </w:r>
      <w:r w:rsidRPr="003F7C44">
        <w:rPr>
          <w:rFonts w:cs="Times New Roman"/>
        </w:rPr>
        <w:t>(17), 15347–15354. https://doi.org/10.1609/aaai.v35i17.17802</w:t>
      </w:r>
    </w:p>
    <w:p w14:paraId="4A36301D" w14:textId="77777777" w:rsidR="003F7C44" w:rsidRPr="003F7C44" w:rsidRDefault="003F7C44" w:rsidP="003F7C44">
      <w:pPr>
        <w:pStyle w:val="afff8"/>
        <w:rPr>
          <w:rFonts w:cs="Times New Roman"/>
        </w:rPr>
      </w:pPr>
      <w:r w:rsidRPr="003F7C44">
        <w:rPr>
          <w:rFonts w:cs="Times New Roman"/>
        </w:rPr>
        <w:t xml:space="preserve">McMinn, A. J., </w:t>
      </w:r>
      <w:proofErr w:type="spellStart"/>
      <w:r w:rsidRPr="003F7C44">
        <w:rPr>
          <w:rFonts w:cs="Times New Roman"/>
        </w:rPr>
        <w:t>Moshfeghi</w:t>
      </w:r>
      <w:proofErr w:type="spellEnd"/>
      <w:r w:rsidRPr="003F7C44">
        <w:rPr>
          <w:rFonts w:cs="Times New Roman"/>
        </w:rPr>
        <w:t xml:space="preserve">, Y., &amp; Jose, J. M. (2013). Building a large-scale corpus for evaluating event detection on twitter. </w:t>
      </w:r>
      <w:r w:rsidRPr="003F7C44">
        <w:rPr>
          <w:rFonts w:cs="Times New Roman"/>
          <w:i/>
          <w:iCs/>
        </w:rPr>
        <w:t>Proceedings of the 22nd ACM International Conference on Information &amp; Knowledge Management</w:t>
      </w:r>
      <w:r w:rsidRPr="003F7C44">
        <w:rPr>
          <w:rFonts w:cs="Times New Roman"/>
        </w:rPr>
        <w:t>, 409–418. https://doi.org/10.1145/2505515.2505695</w:t>
      </w:r>
    </w:p>
    <w:p w14:paraId="1BE0A885" w14:textId="77777777" w:rsidR="003F7C44" w:rsidRPr="003F7C44" w:rsidRDefault="003F7C44" w:rsidP="003F7C44">
      <w:pPr>
        <w:pStyle w:val="afff8"/>
        <w:rPr>
          <w:rFonts w:cs="Times New Roman"/>
        </w:rPr>
      </w:pPr>
      <w:proofErr w:type="spellStart"/>
      <w:r w:rsidRPr="003F7C44">
        <w:rPr>
          <w:rFonts w:cs="Times New Roman"/>
        </w:rPr>
        <w:t>Morabia</w:t>
      </w:r>
      <w:proofErr w:type="spellEnd"/>
      <w:r w:rsidRPr="003F7C44">
        <w:rPr>
          <w:rFonts w:cs="Times New Roman"/>
        </w:rPr>
        <w:t xml:space="preserve">, K., Murthy, N. L. B., </w:t>
      </w:r>
      <w:proofErr w:type="spellStart"/>
      <w:r w:rsidRPr="003F7C44">
        <w:rPr>
          <w:rFonts w:cs="Times New Roman"/>
        </w:rPr>
        <w:t>Malapati</w:t>
      </w:r>
      <w:proofErr w:type="spellEnd"/>
      <w:r w:rsidRPr="003F7C44">
        <w:rPr>
          <w:rFonts w:cs="Times New Roman"/>
        </w:rPr>
        <w:t xml:space="preserve">, A., &amp; </w:t>
      </w:r>
      <w:proofErr w:type="spellStart"/>
      <w:r w:rsidRPr="003F7C44">
        <w:rPr>
          <w:rFonts w:cs="Times New Roman"/>
        </w:rPr>
        <w:t>Samant</w:t>
      </w:r>
      <w:proofErr w:type="spellEnd"/>
      <w:r w:rsidRPr="003F7C44">
        <w:rPr>
          <w:rFonts w:cs="Times New Roman"/>
        </w:rPr>
        <w:t>, S. (</w:t>
      </w:r>
      <w:proofErr w:type="spellStart"/>
      <w:r w:rsidRPr="003F7C44">
        <w:rPr>
          <w:rFonts w:cs="Times New Roman"/>
        </w:rPr>
        <w:t>n.d.</w:t>
      </w:r>
      <w:proofErr w:type="spellEnd"/>
      <w:r w:rsidRPr="003F7C44">
        <w:rPr>
          <w:rFonts w:cs="Times New Roman"/>
        </w:rPr>
        <w:t xml:space="preserve">). </w:t>
      </w:r>
      <w:proofErr w:type="spellStart"/>
      <w:r w:rsidRPr="003F7C44">
        <w:rPr>
          <w:rFonts w:cs="Times New Roman"/>
          <w:i/>
          <w:iCs/>
        </w:rPr>
        <w:t>SEDTWik</w:t>
      </w:r>
      <w:proofErr w:type="spellEnd"/>
      <w:r w:rsidRPr="003F7C44">
        <w:rPr>
          <w:rFonts w:cs="Times New Roman"/>
          <w:i/>
          <w:iCs/>
        </w:rPr>
        <w:t>: Segmentation-based Event Detection from Tweets Using Wikipedia</w:t>
      </w:r>
      <w:r w:rsidRPr="003F7C44">
        <w:rPr>
          <w:rFonts w:cs="Times New Roman"/>
        </w:rPr>
        <w:t>.</w:t>
      </w:r>
    </w:p>
    <w:p w14:paraId="14ADC3F2" w14:textId="77777777" w:rsidR="003F7C44" w:rsidRPr="003F7C44" w:rsidRDefault="003F7C44" w:rsidP="003F7C44">
      <w:pPr>
        <w:pStyle w:val="afff8"/>
        <w:rPr>
          <w:rFonts w:cs="Times New Roman"/>
        </w:rPr>
      </w:pPr>
      <w:proofErr w:type="spellStart"/>
      <w:r w:rsidRPr="003F7C44">
        <w:rPr>
          <w:rFonts w:cs="Times New Roman"/>
        </w:rPr>
        <w:t>Olteanu</w:t>
      </w:r>
      <w:proofErr w:type="spellEnd"/>
      <w:r w:rsidRPr="003F7C44">
        <w:rPr>
          <w:rFonts w:cs="Times New Roman"/>
        </w:rPr>
        <w:t xml:space="preserve">, A., Castillo, C., Diaz, F., &amp; </w:t>
      </w:r>
      <w:proofErr w:type="spellStart"/>
      <w:r w:rsidRPr="003F7C44">
        <w:rPr>
          <w:rFonts w:cs="Times New Roman"/>
        </w:rPr>
        <w:t>Vieweg</w:t>
      </w:r>
      <w:proofErr w:type="spellEnd"/>
      <w:r w:rsidRPr="003F7C44">
        <w:rPr>
          <w:rFonts w:cs="Times New Roman"/>
        </w:rPr>
        <w:t xml:space="preserve">, S. (2014). </w:t>
      </w:r>
      <w:proofErr w:type="spellStart"/>
      <w:r w:rsidRPr="003F7C44">
        <w:rPr>
          <w:rFonts w:cs="Times New Roman"/>
        </w:rPr>
        <w:t>CrisisLex</w:t>
      </w:r>
      <w:proofErr w:type="spellEnd"/>
      <w:r w:rsidRPr="003F7C44">
        <w:rPr>
          <w:rFonts w:cs="Times New Roman"/>
        </w:rPr>
        <w:t xml:space="preserve">: A Lexicon for Collecting and Filtering Microblogged Communications in Crises. </w:t>
      </w:r>
      <w:r w:rsidRPr="003F7C44">
        <w:rPr>
          <w:rFonts w:cs="Times New Roman"/>
          <w:i/>
          <w:iCs/>
        </w:rPr>
        <w:t>Proceedings of the International AAAI Conference on Web and Social Media</w:t>
      </w:r>
      <w:r w:rsidRPr="003F7C44">
        <w:rPr>
          <w:rFonts w:cs="Times New Roman"/>
        </w:rPr>
        <w:t xml:space="preserve">, </w:t>
      </w:r>
      <w:r w:rsidRPr="003F7C44">
        <w:rPr>
          <w:rFonts w:cs="Times New Roman"/>
          <w:i/>
          <w:iCs/>
        </w:rPr>
        <w:t>8</w:t>
      </w:r>
      <w:r w:rsidRPr="003F7C44">
        <w:rPr>
          <w:rFonts w:cs="Times New Roman"/>
        </w:rPr>
        <w:t>(1), 376–385. https://doi.org/10.1609/icwsm.v8i1.14538</w:t>
      </w:r>
    </w:p>
    <w:p w14:paraId="6942D548" w14:textId="77777777" w:rsidR="003F7C44" w:rsidRPr="003F7C44" w:rsidRDefault="003F7C44" w:rsidP="003F7C44">
      <w:pPr>
        <w:pStyle w:val="afff8"/>
        <w:rPr>
          <w:rFonts w:cs="Times New Roman"/>
        </w:rPr>
      </w:pPr>
      <w:proofErr w:type="spellStart"/>
      <w:r w:rsidRPr="003F7C44">
        <w:rPr>
          <w:rFonts w:cs="Times New Roman"/>
        </w:rPr>
        <w:t>Patil</w:t>
      </w:r>
      <w:proofErr w:type="spellEnd"/>
      <w:r w:rsidRPr="003F7C44">
        <w:rPr>
          <w:rFonts w:cs="Times New Roman"/>
        </w:rPr>
        <w:t xml:space="preserve">, P., </w:t>
      </w:r>
      <w:proofErr w:type="spellStart"/>
      <w:r w:rsidRPr="003F7C44">
        <w:rPr>
          <w:rFonts w:cs="Times New Roman"/>
        </w:rPr>
        <w:t>Patil</w:t>
      </w:r>
      <w:proofErr w:type="spellEnd"/>
      <w:r w:rsidRPr="003F7C44">
        <w:rPr>
          <w:rFonts w:cs="Times New Roman"/>
        </w:rPr>
        <w:t xml:space="preserve">, P., Salvi, A., &amp; </w:t>
      </w:r>
      <w:proofErr w:type="spellStart"/>
      <w:r w:rsidRPr="003F7C44">
        <w:rPr>
          <w:rFonts w:cs="Times New Roman"/>
        </w:rPr>
        <w:t>Hatiskar</w:t>
      </w:r>
      <w:proofErr w:type="spellEnd"/>
      <w:r w:rsidRPr="003F7C44">
        <w:rPr>
          <w:rFonts w:cs="Times New Roman"/>
        </w:rPr>
        <w:t xml:space="preserve">, M. (2015). </w:t>
      </w:r>
      <w:r w:rsidRPr="003F7C44">
        <w:rPr>
          <w:rFonts w:cs="Times New Roman"/>
          <w:i/>
          <w:iCs/>
        </w:rPr>
        <w:t>Social Sensor for Real Time Event Detection</w:t>
      </w:r>
      <w:r w:rsidRPr="003F7C44">
        <w:rPr>
          <w:rFonts w:cs="Times New Roman"/>
        </w:rPr>
        <w:t xml:space="preserve">. </w:t>
      </w:r>
      <w:r w:rsidRPr="003F7C44">
        <w:rPr>
          <w:rFonts w:cs="Times New Roman"/>
          <w:i/>
          <w:iCs/>
        </w:rPr>
        <w:t>5</w:t>
      </w:r>
      <w:r w:rsidRPr="003F7C44">
        <w:rPr>
          <w:rFonts w:cs="Times New Roman"/>
        </w:rPr>
        <w:t>(3).</w:t>
      </w:r>
    </w:p>
    <w:p w14:paraId="43FD181A" w14:textId="77777777" w:rsidR="003F7C44" w:rsidRPr="003F7C44" w:rsidRDefault="003F7C44" w:rsidP="003F7C44">
      <w:pPr>
        <w:pStyle w:val="afff8"/>
        <w:rPr>
          <w:rFonts w:cs="Times New Roman"/>
        </w:rPr>
      </w:pPr>
      <w:r w:rsidRPr="003F7C44">
        <w:rPr>
          <w:rFonts w:cs="Times New Roman"/>
        </w:rPr>
        <w:lastRenderedPageBreak/>
        <w:t xml:space="preserve">Peng, H., Zhang, R., Li, S., Cao, Y., Pan, S., &amp; Yu, P. S. (2023). Reinforced, Incremental and Cross-Lingual Event Detection </w:t>
      </w:r>
      <w:proofErr w:type="gramStart"/>
      <w:r w:rsidRPr="003F7C44">
        <w:rPr>
          <w:rFonts w:cs="Times New Roman"/>
        </w:rPr>
        <w:t>From</w:t>
      </w:r>
      <w:proofErr w:type="gramEnd"/>
      <w:r w:rsidRPr="003F7C44">
        <w:rPr>
          <w:rFonts w:cs="Times New Roman"/>
        </w:rPr>
        <w:t xml:space="preserve"> Social Messages. </w:t>
      </w:r>
      <w:r w:rsidRPr="003F7C44">
        <w:rPr>
          <w:rFonts w:cs="Times New Roman"/>
          <w:i/>
          <w:iCs/>
        </w:rPr>
        <w:t>IEEE Transactions on Pattern Analysis and Machine Intelligence</w:t>
      </w:r>
      <w:r w:rsidRPr="003F7C44">
        <w:rPr>
          <w:rFonts w:cs="Times New Roman"/>
        </w:rPr>
        <w:t xml:space="preserve">, </w:t>
      </w:r>
      <w:r w:rsidRPr="003F7C44">
        <w:rPr>
          <w:rFonts w:cs="Times New Roman"/>
          <w:i/>
          <w:iCs/>
        </w:rPr>
        <w:t>45</w:t>
      </w:r>
      <w:r w:rsidRPr="003F7C44">
        <w:rPr>
          <w:rFonts w:cs="Times New Roman"/>
        </w:rPr>
        <w:t>(1), 980–998. https://doi.org/10.1109/TPAMI.2022.3144993</w:t>
      </w:r>
    </w:p>
    <w:p w14:paraId="5F927B54" w14:textId="77777777" w:rsidR="003F7C44" w:rsidRPr="003F7C44" w:rsidRDefault="003F7C44" w:rsidP="003F7C44">
      <w:pPr>
        <w:pStyle w:val="afff8"/>
        <w:rPr>
          <w:rFonts w:cs="Times New Roman"/>
        </w:rPr>
      </w:pPr>
      <w:r w:rsidRPr="003F7C44">
        <w:rPr>
          <w:rFonts w:cs="Times New Roman"/>
        </w:rPr>
        <w:t xml:space="preserve">Pradhan, A. K., </w:t>
      </w:r>
      <w:proofErr w:type="spellStart"/>
      <w:r w:rsidRPr="003F7C44">
        <w:rPr>
          <w:rFonts w:cs="Times New Roman"/>
        </w:rPr>
        <w:t>Mohanty</w:t>
      </w:r>
      <w:proofErr w:type="spellEnd"/>
      <w:r w:rsidRPr="003F7C44">
        <w:rPr>
          <w:rFonts w:cs="Times New Roman"/>
        </w:rPr>
        <w:t xml:space="preserve">, H., &amp; Lal, R. P. (2024). EDTBERT: Event Detection and Tracking in Twitter using Graph Clustering and Pre-trained Language Model. </w:t>
      </w:r>
      <w:r w:rsidRPr="003F7C44">
        <w:rPr>
          <w:rFonts w:cs="Times New Roman"/>
          <w:i/>
          <w:iCs/>
        </w:rPr>
        <w:t>Procedia Computer Science</w:t>
      </w:r>
      <w:r w:rsidRPr="003F7C44">
        <w:rPr>
          <w:rFonts w:cs="Times New Roman"/>
        </w:rPr>
        <w:t xml:space="preserve">, </w:t>
      </w:r>
      <w:r w:rsidRPr="003F7C44">
        <w:rPr>
          <w:rFonts w:cs="Times New Roman"/>
          <w:i/>
          <w:iCs/>
        </w:rPr>
        <w:t>233</w:t>
      </w:r>
      <w:r w:rsidRPr="003F7C44">
        <w:rPr>
          <w:rFonts w:cs="Times New Roman"/>
        </w:rPr>
        <w:t>, 481–491. https://doi.org/10.1016/j.procs.2024.03.238</w:t>
      </w:r>
    </w:p>
    <w:p w14:paraId="11923636" w14:textId="77777777" w:rsidR="003F7C44" w:rsidRPr="003F7C44" w:rsidRDefault="003F7C44" w:rsidP="003F7C44">
      <w:pPr>
        <w:pStyle w:val="afff8"/>
        <w:rPr>
          <w:rFonts w:cs="Times New Roman"/>
        </w:rPr>
      </w:pPr>
      <w:proofErr w:type="spellStart"/>
      <w:r w:rsidRPr="003F7C44">
        <w:rPr>
          <w:rFonts w:cs="Times New Roman"/>
        </w:rPr>
        <w:t>Qazi</w:t>
      </w:r>
      <w:proofErr w:type="spellEnd"/>
      <w:r w:rsidRPr="003F7C44">
        <w:rPr>
          <w:rFonts w:cs="Times New Roman"/>
        </w:rPr>
        <w:t xml:space="preserve">, U., Imran, M., &amp; </w:t>
      </w:r>
      <w:proofErr w:type="spellStart"/>
      <w:r w:rsidRPr="003F7C44">
        <w:rPr>
          <w:rFonts w:cs="Times New Roman"/>
        </w:rPr>
        <w:t>Ofli</w:t>
      </w:r>
      <w:proofErr w:type="spellEnd"/>
      <w:r w:rsidRPr="003F7C44">
        <w:rPr>
          <w:rFonts w:cs="Times New Roman"/>
        </w:rPr>
        <w:t xml:space="preserve">, F. (2020). GeoCoV19: A Dataset of Hundreds of Millions of Multilingual COVID-19 Tweets with Location Information. </w:t>
      </w:r>
      <w:r w:rsidRPr="003F7C44">
        <w:rPr>
          <w:rFonts w:cs="Times New Roman"/>
          <w:i/>
          <w:iCs/>
        </w:rPr>
        <w:t>SIGSPATIAL Special</w:t>
      </w:r>
      <w:r w:rsidRPr="003F7C44">
        <w:rPr>
          <w:rFonts w:cs="Times New Roman"/>
        </w:rPr>
        <w:t xml:space="preserve">, </w:t>
      </w:r>
      <w:r w:rsidRPr="003F7C44">
        <w:rPr>
          <w:rFonts w:cs="Times New Roman"/>
          <w:i/>
          <w:iCs/>
        </w:rPr>
        <w:t>12</w:t>
      </w:r>
      <w:r w:rsidRPr="003F7C44">
        <w:rPr>
          <w:rFonts w:cs="Times New Roman"/>
        </w:rPr>
        <w:t>(1), 6–15. https://doi.org/10.1145/3404820.3404823</w:t>
      </w:r>
    </w:p>
    <w:p w14:paraId="3136704A" w14:textId="77777777" w:rsidR="003F7C44" w:rsidRPr="003F7C44" w:rsidRDefault="003F7C44" w:rsidP="003F7C44">
      <w:pPr>
        <w:pStyle w:val="afff8"/>
        <w:rPr>
          <w:rFonts w:cs="Times New Roman"/>
        </w:rPr>
      </w:pPr>
      <w:r w:rsidRPr="003F7C44">
        <w:rPr>
          <w:rFonts w:cs="Times New Roman"/>
        </w:rPr>
        <w:t xml:space="preserve">Ray, M., Wang, Q., </w:t>
      </w:r>
      <w:proofErr w:type="spellStart"/>
      <w:r w:rsidRPr="003F7C44">
        <w:rPr>
          <w:rFonts w:cs="Times New Roman"/>
        </w:rPr>
        <w:t>Mélanie-Becquet</w:t>
      </w:r>
      <w:proofErr w:type="spellEnd"/>
      <w:r w:rsidRPr="003F7C44">
        <w:rPr>
          <w:rFonts w:cs="Times New Roman"/>
        </w:rPr>
        <w:t xml:space="preserve">, F., </w:t>
      </w:r>
      <w:proofErr w:type="spellStart"/>
      <w:r w:rsidRPr="003F7C44">
        <w:rPr>
          <w:rFonts w:cs="Times New Roman"/>
        </w:rPr>
        <w:t>Poibeau</w:t>
      </w:r>
      <w:proofErr w:type="spellEnd"/>
      <w:r w:rsidRPr="003F7C44">
        <w:rPr>
          <w:rFonts w:cs="Times New Roman"/>
        </w:rPr>
        <w:t xml:space="preserve">, T., &amp; </w:t>
      </w:r>
      <w:proofErr w:type="spellStart"/>
      <w:r w:rsidRPr="003F7C44">
        <w:rPr>
          <w:rFonts w:cs="Times New Roman"/>
        </w:rPr>
        <w:t>Mazoyer</w:t>
      </w:r>
      <w:proofErr w:type="spellEnd"/>
      <w:r w:rsidRPr="003F7C44">
        <w:rPr>
          <w:rFonts w:cs="Times New Roman"/>
        </w:rPr>
        <w:t xml:space="preserve">, B. (2024). An Incremental Clustering Baseline for Event Detection on Twitter. </w:t>
      </w:r>
      <w:r w:rsidRPr="003F7C44">
        <w:rPr>
          <w:rFonts w:cs="Times New Roman"/>
          <w:i/>
          <w:iCs/>
        </w:rPr>
        <w:t>Proceedings of the Workshop on the Future of Event Detection (</w:t>
      </w:r>
      <w:proofErr w:type="spellStart"/>
      <w:r w:rsidRPr="003F7C44">
        <w:rPr>
          <w:rFonts w:cs="Times New Roman"/>
          <w:i/>
          <w:iCs/>
        </w:rPr>
        <w:t>FuturED</w:t>
      </w:r>
      <w:proofErr w:type="spellEnd"/>
      <w:r w:rsidRPr="003F7C44">
        <w:rPr>
          <w:rFonts w:cs="Times New Roman"/>
          <w:i/>
          <w:iCs/>
        </w:rPr>
        <w:t>)</w:t>
      </w:r>
      <w:r w:rsidRPr="003F7C44">
        <w:rPr>
          <w:rFonts w:cs="Times New Roman"/>
        </w:rPr>
        <w:t>, 18–24. https://doi.org/10.18653/v1/2024.futured-1.2</w:t>
      </w:r>
    </w:p>
    <w:p w14:paraId="107E82FB" w14:textId="77777777" w:rsidR="003F7C44" w:rsidRPr="003F7C44" w:rsidRDefault="003F7C44" w:rsidP="003F7C44">
      <w:pPr>
        <w:pStyle w:val="afff8"/>
        <w:rPr>
          <w:rFonts w:cs="Times New Roman"/>
        </w:rPr>
      </w:pPr>
      <w:r w:rsidRPr="003F7C44">
        <w:rPr>
          <w:rFonts w:cs="Times New Roman"/>
        </w:rPr>
        <w:t xml:space="preserve">Ren, J., Jiang, L., Peng, H., Cao, Y., Wu, J., Yu, P. S., &amp; He, L. (2022). </w:t>
      </w:r>
      <w:r w:rsidRPr="003F7C44">
        <w:rPr>
          <w:rFonts w:cs="Times New Roman"/>
          <w:i/>
          <w:iCs/>
        </w:rPr>
        <w:t>From Known to Unknown: Quality-aware Self-improving Graph Neural Network for Open Set Social Event Detection</w:t>
      </w:r>
      <w:r w:rsidRPr="003F7C44">
        <w:rPr>
          <w:rFonts w:cs="Times New Roman"/>
        </w:rPr>
        <w:t xml:space="preserve"> (No. arXiv</w:t>
      </w:r>
      <w:proofErr w:type="gramStart"/>
      <w:r w:rsidRPr="003F7C44">
        <w:rPr>
          <w:rFonts w:cs="Times New Roman"/>
        </w:rPr>
        <w:t>:2208.06973</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https://doi.org/10.48550/arXiv.2208.06973</w:t>
      </w:r>
    </w:p>
    <w:p w14:paraId="60737E38" w14:textId="77777777" w:rsidR="003F7C44" w:rsidRPr="003F7C44" w:rsidRDefault="003F7C44" w:rsidP="003F7C44">
      <w:pPr>
        <w:pStyle w:val="afff8"/>
        <w:rPr>
          <w:rFonts w:cs="Times New Roman"/>
        </w:rPr>
      </w:pPr>
      <w:r w:rsidRPr="003F7C44">
        <w:rPr>
          <w:rFonts w:cs="Times New Roman"/>
        </w:rPr>
        <w:t xml:space="preserve">Saeed, Z., </w:t>
      </w:r>
      <w:proofErr w:type="spellStart"/>
      <w:r w:rsidRPr="003F7C44">
        <w:rPr>
          <w:rFonts w:cs="Times New Roman"/>
        </w:rPr>
        <w:t>Abbasi</w:t>
      </w:r>
      <w:proofErr w:type="spellEnd"/>
      <w:r w:rsidRPr="003F7C44">
        <w:rPr>
          <w:rFonts w:cs="Times New Roman"/>
        </w:rPr>
        <w:t xml:space="preserve">, R. A., </w:t>
      </w:r>
      <w:proofErr w:type="spellStart"/>
      <w:r w:rsidRPr="003F7C44">
        <w:rPr>
          <w:rFonts w:cs="Times New Roman"/>
        </w:rPr>
        <w:t>Maqbool</w:t>
      </w:r>
      <w:proofErr w:type="spellEnd"/>
      <w:r w:rsidRPr="003F7C44">
        <w:rPr>
          <w:rFonts w:cs="Times New Roman"/>
        </w:rPr>
        <w:t xml:space="preserve">, O., </w:t>
      </w:r>
      <w:proofErr w:type="spellStart"/>
      <w:r w:rsidRPr="003F7C44">
        <w:rPr>
          <w:rFonts w:cs="Times New Roman"/>
        </w:rPr>
        <w:t>Sadaf</w:t>
      </w:r>
      <w:proofErr w:type="spellEnd"/>
      <w:r w:rsidRPr="003F7C44">
        <w:rPr>
          <w:rFonts w:cs="Times New Roman"/>
        </w:rPr>
        <w:t xml:space="preserve">, A., </w:t>
      </w:r>
      <w:proofErr w:type="spellStart"/>
      <w:r w:rsidRPr="003F7C44">
        <w:rPr>
          <w:rFonts w:cs="Times New Roman"/>
        </w:rPr>
        <w:t>Razzak</w:t>
      </w:r>
      <w:proofErr w:type="spellEnd"/>
      <w:r w:rsidRPr="003F7C44">
        <w:rPr>
          <w:rFonts w:cs="Times New Roman"/>
        </w:rPr>
        <w:t xml:space="preserve">, I., </w:t>
      </w:r>
      <w:proofErr w:type="spellStart"/>
      <w:r w:rsidRPr="003F7C44">
        <w:rPr>
          <w:rFonts w:cs="Times New Roman"/>
        </w:rPr>
        <w:t>Daud</w:t>
      </w:r>
      <w:proofErr w:type="spellEnd"/>
      <w:r w:rsidRPr="003F7C44">
        <w:rPr>
          <w:rFonts w:cs="Times New Roman"/>
        </w:rPr>
        <w:t xml:space="preserve">, A., </w:t>
      </w:r>
      <w:proofErr w:type="spellStart"/>
      <w:r w:rsidRPr="003F7C44">
        <w:rPr>
          <w:rFonts w:cs="Times New Roman"/>
        </w:rPr>
        <w:t>Aljohani</w:t>
      </w:r>
      <w:proofErr w:type="spellEnd"/>
      <w:r w:rsidRPr="003F7C44">
        <w:rPr>
          <w:rFonts w:cs="Times New Roman"/>
        </w:rPr>
        <w:t xml:space="preserve">, N. R., &amp; Xu, G. (2019). </w:t>
      </w:r>
      <w:proofErr w:type="gramStart"/>
      <w:r w:rsidRPr="003F7C44">
        <w:rPr>
          <w:rFonts w:cs="Times New Roman"/>
        </w:rPr>
        <w:t>What’s</w:t>
      </w:r>
      <w:proofErr w:type="gramEnd"/>
      <w:r w:rsidRPr="003F7C44">
        <w:rPr>
          <w:rFonts w:cs="Times New Roman"/>
        </w:rPr>
        <w:t xml:space="preserve"> Happening Around the World? A Survey and Framework on Event Detection Techniques on Twitter. </w:t>
      </w:r>
      <w:r w:rsidRPr="003F7C44">
        <w:rPr>
          <w:rFonts w:cs="Times New Roman"/>
          <w:i/>
          <w:iCs/>
        </w:rPr>
        <w:t>Journal of Grid Computing</w:t>
      </w:r>
      <w:r w:rsidRPr="003F7C44">
        <w:rPr>
          <w:rFonts w:cs="Times New Roman"/>
        </w:rPr>
        <w:t xml:space="preserve">, </w:t>
      </w:r>
      <w:r w:rsidRPr="003F7C44">
        <w:rPr>
          <w:rFonts w:cs="Times New Roman"/>
          <w:i/>
          <w:iCs/>
        </w:rPr>
        <w:t>17</w:t>
      </w:r>
      <w:r w:rsidRPr="003F7C44">
        <w:rPr>
          <w:rFonts w:cs="Times New Roman"/>
        </w:rPr>
        <w:t>(2), 279–312. https://doi.org/10.1007/s10723-019-09482-2</w:t>
      </w:r>
    </w:p>
    <w:p w14:paraId="49BE1C89" w14:textId="77777777" w:rsidR="003F7C44" w:rsidRPr="003F7C44" w:rsidRDefault="003F7C44" w:rsidP="003F7C44">
      <w:pPr>
        <w:pStyle w:val="afff8"/>
        <w:rPr>
          <w:rFonts w:cs="Times New Roman"/>
        </w:rPr>
      </w:pPr>
      <w:r w:rsidRPr="003F7C44">
        <w:rPr>
          <w:rFonts w:cs="Times New Roman"/>
        </w:rPr>
        <w:t xml:space="preserve">Saeed, Z., </w:t>
      </w:r>
      <w:proofErr w:type="spellStart"/>
      <w:r w:rsidRPr="003F7C44">
        <w:rPr>
          <w:rFonts w:cs="Times New Roman"/>
        </w:rPr>
        <w:t>Abbasi</w:t>
      </w:r>
      <w:proofErr w:type="spellEnd"/>
      <w:r w:rsidRPr="003F7C44">
        <w:rPr>
          <w:rFonts w:cs="Times New Roman"/>
        </w:rPr>
        <w:t xml:space="preserve">, R. A., </w:t>
      </w:r>
      <w:proofErr w:type="spellStart"/>
      <w:r w:rsidRPr="003F7C44">
        <w:rPr>
          <w:rFonts w:cs="Times New Roman"/>
        </w:rPr>
        <w:t>Razzak</w:t>
      </w:r>
      <w:proofErr w:type="spellEnd"/>
      <w:r w:rsidRPr="003F7C44">
        <w:rPr>
          <w:rFonts w:cs="Times New Roman"/>
        </w:rPr>
        <w:t xml:space="preserve">, M. I., &amp; Xu, G. (2019). </w:t>
      </w:r>
      <w:r w:rsidRPr="003F7C44">
        <w:rPr>
          <w:rFonts w:cs="Times New Roman"/>
          <w:i/>
          <w:iCs/>
        </w:rPr>
        <w:t>Event Detection in Twitter Stream using Weighted Dynamic Heartbeat Graph Approach</w:t>
      </w:r>
      <w:r w:rsidRPr="003F7C44">
        <w:rPr>
          <w:rFonts w:cs="Times New Roman"/>
        </w:rPr>
        <w:t xml:space="preserve"> (No. arXiv</w:t>
      </w:r>
      <w:proofErr w:type="gramStart"/>
      <w:r w:rsidRPr="003F7C44">
        <w:rPr>
          <w:rFonts w:cs="Times New Roman"/>
        </w:rPr>
        <w:t>:1902.08522</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https://doi.org/10.48550/arXiv.1902.08522</w:t>
      </w:r>
    </w:p>
    <w:p w14:paraId="1D5986B8" w14:textId="77777777" w:rsidR="003F7C44" w:rsidRPr="003F7C44" w:rsidRDefault="003F7C44" w:rsidP="003F7C44">
      <w:pPr>
        <w:pStyle w:val="afff8"/>
        <w:rPr>
          <w:rFonts w:cs="Times New Roman"/>
        </w:rPr>
      </w:pPr>
      <w:proofErr w:type="spellStart"/>
      <w:r w:rsidRPr="003F7C44">
        <w:rPr>
          <w:rFonts w:cs="Times New Roman"/>
        </w:rPr>
        <w:t>Schinas</w:t>
      </w:r>
      <w:proofErr w:type="spellEnd"/>
      <w:r w:rsidRPr="003F7C44">
        <w:rPr>
          <w:rFonts w:cs="Times New Roman"/>
        </w:rPr>
        <w:t xml:space="preserve">, M., Papadopoulos, S., </w:t>
      </w:r>
      <w:proofErr w:type="spellStart"/>
      <w:r w:rsidRPr="003F7C44">
        <w:rPr>
          <w:rFonts w:cs="Times New Roman"/>
        </w:rPr>
        <w:t>Kompatsiaris</w:t>
      </w:r>
      <w:proofErr w:type="spellEnd"/>
      <w:r w:rsidRPr="003F7C44">
        <w:rPr>
          <w:rFonts w:cs="Times New Roman"/>
        </w:rPr>
        <w:t xml:space="preserve">, Y., &amp; </w:t>
      </w:r>
      <w:proofErr w:type="spellStart"/>
      <w:r w:rsidRPr="003F7C44">
        <w:rPr>
          <w:rFonts w:cs="Times New Roman"/>
        </w:rPr>
        <w:t>Mitkas</w:t>
      </w:r>
      <w:proofErr w:type="spellEnd"/>
      <w:r w:rsidRPr="003F7C44">
        <w:rPr>
          <w:rFonts w:cs="Times New Roman"/>
        </w:rPr>
        <w:t xml:space="preserve">, P. (2018). </w:t>
      </w:r>
      <w:r w:rsidRPr="003F7C44">
        <w:rPr>
          <w:rFonts w:cs="Times New Roman"/>
          <w:i/>
          <w:iCs/>
        </w:rPr>
        <w:t>Event Detection and Retrieval on Social Media</w:t>
      </w:r>
      <w:r w:rsidRPr="003F7C44">
        <w:rPr>
          <w:rFonts w:cs="Times New Roman"/>
        </w:rPr>
        <w:t xml:space="preserve"> (Version 1). </w:t>
      </w:r>
      <w:proofErr w:type="spellStart"/>
      <w:proofErr w:type="gramStart"/>
      <w:r w:rsidRPr="003F7C44">
        <w:rPr>
          <w:rFonts w:cs="Times New Roman"/>
        </w:rPr>
        <w:t>arXiv</w:t>
      </w:r>
      <w:proofErr w:type="spellEnd"/>
      <w:proofErr w:type="gramEnd"/>
      <w:r w:rsidRPr="003F7C44">
        <w:rPr>
          <w:rFonts w:cs="Times New Roman"/>
        </w:rPr>
        <w:t>. https://doi.org/10.48550/ARXIV.1807.03675</w:t>
      </w:r>
    </w:p>
    <w:p w14:paraId="0E91F73F" w14:textId="77777777" w:rsidR="003F7C44" w:rsidRPr="003F7C44" w:rsidRDefault="003F7C44" w:rsidP="003F7C44">
      <w:pPr>
        <w:pStyle w:val="afff8"/>
        <w:rPr>
          <w:rFonts w:cs="Times New Roman"/>
        </w:rPr>
      </w:pPr>
      <w:proofErr w:type="spellStart"/>
      <w:r w:rsidRPr="003F7C44">
        <w:rPr>
          <w:rFonts w:cs="Times New Roman"/>
        </w:rPr>
        <w:t>Suwaileh</w:t>
      </w:r>
      <w:proofErr w:type="spellEnd"/>
      <w:r w:rsidRPr="003F7C44">
        <w:rPr>
          <w:rFonts w:cs="Times New Roman"/>
        </w:rPr>
        <w:t xml:space="preserve">, R., </w:t>
      </w:r>
      <w:proofErr w:type="spellStart"/>
      <w:r w:rsidRPr="003F7C44">
        <w:rPr>
          <w:rFonts w:cs="Times New Roman"/>
        </w:rPr>
        <w:t>Elsayed</w:t>
      </w:r>
      <w:proofErr w:type="spellEnd"/>
      <w:r w:rsidRPr="003F7C44">
        <w:rPr>
          <w:rFonts w:cs="Times New Roman"/>
        </w:rPr>
        <w:t xml:space="preserve">, T., &amp; Imran, M. (2023). IDRISI-D: Arabic and English Datasets and Benchmarks for Location Mention Disambiguation over Disaster Microblogs. </w:t>
      </w:r>
      <w:r w:rsidRPr="003F7C44">
        <w:rPr>
          <w:rFonts w:cs="Times New Roman"/>
          <w:i/>
          <w:iCs/>
        </w:rPr>
        <w:t xml:space="preserve">Proceedings of </w:t>
      </w:r>
      <w:proofErr w:type="spellStart"/>
      <w:r w:rsidRPr="003F7C44">
        <w:rPr>
          <w:rFonts w:cs="Times New Roman"/>
          <w:i/>
          <w:iCs/>
        </w:rPr>
        <w:t>ArabicNLP</w:t>
      </w:r>
      <w:proofErr w:type="spellEnd"/>
      <w:r w:rsidRPr="003F7C44">
        <w:rPr>
          <w:rFonts w:cs="Times New Roman"/>
          <w:i/>
          <w:iCs/>
        </w:rPr>
        <w:t xml:space="preserve"> 2023</w:t>
      </w:r>
      <w:r w:rsidRPr="003F7C44">
        <w:rPr>
          <w:rFonts w:cs="Times New Roman"/>
        </w:rPr>
        <w:t>, 158–169. https://doi.org/10.18653/v1/2023.arabicnlp-1.14</w:t>
      </w:r>
    </w:p>
    <w:p w14:paraId="10C6DA6C" w14:textId="77777777" w:rsidR="003F7C44" w:rsidRPr="003F7C44" w:rsidRDefault="003F7C44" w:rsidP="003F7C44">
      <w:pPr>
        <w:pStyle w:val="afff8"/>
        <w:rPr>
          <w:rFonts w:cs="Times New Roman"/>
        </w:rPr>
      </w:pPr>
      <w:r w:rsidRPr="003F7C44">
        <w:rPr>
          <w:rFonts w:cs="Times New Roman"/>
        </w:rPr>
        <w:t xml:space="preserve">Wang, X., Wang, Z., Han, X., Jiang, W., Han, R., Liu, Z., Li, J., Li, P., Lin, Y., &amp; Zhou, J. (2020). </w:t>
      </w:r>
      <w:r w:rsidRPr="003F7C44">
        <w:rPr>
          <w:rFonts w:cs="Times New Roman"/>
          <w:i/>
          <w:iCs/>
        </w:rPr>
        <w:t>MAVEN: A Massive General Domain Event Detection Dataset</w:t>
      </w:r>
      <w:r w:rsidRPr="003F7C44">
        <w:rPr>
          <w:rFonts w:cs="Times New Roman"/>
        </w:rPr>
        <w:t xml:space="preserve"> (No. arXiv</w:t>
      </w:r>
      <w:proofErr w:type="gramStart"/>
      <w:r w:rsidRPr="003F7C44">
        <w:rPr>
          <w:rFonts w:cs="Times New Roman"/>
        </w:rPr>
        <w:t>:2004.13590</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https://doi.org/10.48550/arXiv.2004.13590</w:t>
      </w:r>
    </w:p>
    <w:p w14:paraId="37B60CFE" w14:textId="77777777" w:rsidR="003F7C44" w:rsidRPr="003F7C44" w:rsidRDefault="003F7C44" w:rsidP="003F7C44">
      <w:pPr>
        <w:pStyle w:val="afff8"/>
        <w:rPr>
          <w:rFonts w:cs="Times New Roman"/>
        </w:rPr>
      </w:pPr>
      <w:r w:rsidRPr="003F7C44">
        <w:rPr>
          <w:rFonts w:cs="Times New Roman"/>
        </w:rPr>
        <w:t xml:space="preserve">Yamani, A., </w:t>
      </w:r>
      <w:proofErr w:type="spellStart"/>
      <w:r w:rsidRPr="003F7C44">
        <w:rPr>
          <w:rFonts w:cs="Times New Roman"/>
        </w:rPr>
        <w:t>Alsulami</w:t>
      </w:r>
      <w:proofErr w:type="spellEnd"/>
      <w:r w:rsidRPr="003F7C44">
        <w:rPr>
          <w:rFonts w:cs="Times New Roman"/>
        </w:rPr>
        <w:t>, A., &amp; Al-</w:t>
      </w:r>
      <w:proofErr w:type="spellStart"/>
      <w:r w:rsidRPr="003F7C44">
        <w:rPr>
          <w:rFonts w:cs="Times New Roman"/>
        </w:rPr>
        <w:t>Zaidy</w:t>
      </w:r>
      <w:proofErr w:type="spellEnd"/>
      <w:r w:rsidRPr="003F7C44">
        <w:rPr>
          <w:rFonts w:cs="Times New Roman"/>
        </w:rPr>
        <w:t>, R. (</w:t>
      </w:r>
      <w:proofErr w:type="spellStart"/>
      <w:r w:rsidRPr="003F7C44">
        <w:rPr>
          <w:rFonts w:cs="Times New Roman"/>
        </w:rPr>
        <w:t>n.d.</w:t>
      </w:r>
      <w:proofErr w:type="spellEnd"/>
      <w:r w:rsidRPr="003F7C44">
        <w:rPr>
          <w:rFonts w:cs="Times New Roman"/>
        </w:rPr>
        <w:t xml:space="preserve">). </w:t>
      </w:r>
      <w:r w:rsidRPr="003F7C44">
        <w:rPr>
          <w:rFonts w:cs="Times New Roman"/>
          <w:i/>
          <w:iCs/>
        </w:rPr>
        <w:t>Event-Based Knowledge MLM for Arabic Event Detection</w:t>
      </w:r>
      <w:r w:rsidRPr="003F7C44">
        <w:rPr>
          <w:rFonts w:cs="Times New Roman"/>
        </w:rPr>
        <w:t>.</w:t>
      </w:r>
    </w:p>
    <w:p w14:paraId="5E1D491C" w14:textId="77777777" w:rsidR="003F7C44" w:rsidRPr="003F7C44" w:rsidRDefault="003F7C44" w:rsidP="003F7C44">
      <w:pPr>
        <w:pStyle w:val="afff8"/>
        <w:rPr>
          <w:rFonts w:cs="Times New Roman"/>
        </w:rPr>
      </w:pPr>
      <w:r w:rsidRPr="003F7C44">
        <w:rPr>
          <w:rFonts w:cs="Times New Roman"/>
        </w:rPr>
        <w:t xml:space="preserve">Yang, Z., Wei, Y., Li, H., Li, Q., Jiang, L., Sun, L., Yu, X., Hu, C., &amp; Peng, H. (2024). Adaptive Differentially Private Structural Entropy Minimization for Unsupervised Social Event Detection. </w:t>
      </w:r>
      <w:r w:rsidRPr="003F7C44">
        <w:rPr>
          <w:rFonts w:cs="Times New Roman"/>
          <w:i/>
          <w:iCs/>
        </w:rPr>
        <w:t>Proceedings of the 33rd ACM International Conference on Information and Knowledge Management</w:t>
      </w:r>
      <w:r w:rsidRPr="003F7C44">
        <w:rPr>
          <w:rFonts w:cs="Times New Roman"/>
        </w:rPr>
        <w:t>, 2950–2960. https://doi.org/10.1145/3627673.3679537</w:t>
      </w:r>
    </w:p>
    <w:p w14:paraId="248A9309" w14:textId="77777777" w:rsidR="003F7C44" w:rsidRPr="003F7C44" w:rsidRDefault="003F7C44" w:rsidP="003F7C44">
      <w:pPr>
        <w:pStyle w:val="afff8"/>
        <w:rPr>
          <w:rFonts w:cs="Times New Roman"/>
        </w:rPr>
      </w:pPr>
      <w:r w:rsidRPr="003F7C44">
        <w:rPr>
          <w:rFonts w:cs="Times New Roman"/>
        </w:rPr>
        <w:t xml:space="preserve">Yu, X., Wei, Y., Zhou, S., Yang, Z., Sun, L., Peng, H., Zhu, L., &amp; Yu, P. S. (2024). </w:t>
      </w:r>
      <w:r w:rsidRPr="003F7C44">
        <w:rPr>
          <w:rFonts w:cs="Times New Roman"/>
          <w:i/>
          <w:iCs/>
        </w:rPr>
        <w:t>Towards Effective, Efficient and Unsupervised Social Event Detection in the Hyperbolic Space</w:t>
      </w:r>
      <w:r w:rsidRPr="003F7C44">
        <w:rPr>
          <w:rFonts w:cs="Times New Roman"/>
        </w:rPr>
        <w:t xml:space="preserve"> (No. arXiv</w:t>
      </w:r>
      <w:proofErr w:type="gramStart"/>
      <w:r w:rsidRPr="003F7C44">
        <w:rPr>
          <w:rFonts w:cs="Times New Roman"/>
        </w:rPr>
        <w:t>:2412.10712</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https://doi.org/10.48550/arXiv.2412.10712</w:t>
      </w:r>
    </w:p>
    <w:p w14:paraId="73378E44" w14:textId="77777777" w:rsidR="003F7C44" w:rsidRPr="003F7C44" w:rsidRDefault="003F7C44" w:rsidP="003F7C44">
      <w:pPr>
        <w:pStyle w:val="afff8"/>
        <w:rPr>
          <w:rFonts w:cs="Times New Roman"/>
        </w:rPr>
      </w:pPr>
      <w:r w:rsidRPr="003F7C44">
        <w:rPr>
          <w:rFonts w:cs="Times New Roman"/>
        </w:rPr>
        <w:t xml:space="preserve">Yue, Z., Zeng, H., </w:t>
      </w:r>
      <w:proofErr w:type="gramStart"/>
      <w:r w:rsidRPr="003F7C44">
        <w:rPr>
          <w:rFonts w:cs="Times New Roman"/>
        </w:rPr>
        <w:t>Lan</w:t>
      </w:r>
      <w:proofErr w:type="gramEnd"/>
      <w:r w:rsidRPr="003F7C44">
        <w:rPr>
          <w:rFonts w:cs="Times New Roman"/>
        </w:rPr>
        <w:t xml:space="preserve">, M., Ji, H., &amp; Wang, D. (2023). Zero- and Few-Shot Event Detection via Prompt-Based Meta Learning. </w:t>
      </w:r>
      <w:r w:rsidRPr="003F7C44">
        <w:rPr>
          <w:rFonts w:cs="Times New Roman"/>
          <w:i/>
          <w:iCs/>
        </w:rPr>
        <w:t>Proceedings of the 61st Annual Meeting of the Association for Computational Linguistics (Volume 1: Long Papers)</w:t>
      </w:r>
      <w:r w:rsidRPr="003F7C44">
        <w:rPr>
          <w:rFonts w:cs="Times New Roman"/>
        </w:rPr>
        <w:t>, 7928–7943. https://doi.org/10.18653/v1/2023.acl-long.440</w:t>
      </w:r>
    </w:p>
    <w:p w14:paraId="3559CA47" w14:textId="77777777" w:rsidR="003F7C44" w:rsidRPr="003F7C44" w:rsidRDefault="003F7C44" w:rsidP="003F7C44">
      <w:pPr>
        <w:pStyle w:val="afff8"/>
        <w:rPr>
          <w:rFonts w:cs="Times New Roman"/>
        </w:rPr>
      </w:pPr>
      <w:r w:rsidRPr="003F7C44">
        <w:rPr>
          <w:rFonts w:cs="Times New Roman"/>
        </w:rPr>
        <w:t xml:space="preserve">Zhang, C., Zhou, G., Yuan, Q., Zhuang, H., Zheng, Y., Kaplan, L., Wang, S., &amp; Han, J. (2016). </w:t>
      </w:r>
      <w:proofErr w:type="spellStart"/>
      <w:r w:rsidRPr="003F7C44">
        <w:rPr>
          <w:rFonts w:cs="Times New Roman"/>
        </w:rPr>
        <w:t>GeoBurst</w:t>
      </w:r>
      <w:proofErr w:type="spellEnd"/>
      <w:r w:rsidRPr="003F7C44">
        <w:rPr>
          <w:rFonts w:cs="Times New Roman"/>
        </w:rPr>
        <w:t xml:space="preserve">: Real-Time Local Event Detection in Geo-Tagged Tweet Streams. </w:t>
      </w:r>
      <w:r w:rsidRPr="003F7C44">
        <w:rPr>
          <w:rFonts w:cs="Times New Roman"/>
          <w:i/>
          <w:iCs/>
        </w:rPr>
        <w:t xml:space="preserve">Proceedings of the </w:t>
      </w:r>
      <w:r w:rsidRPr="003F7C44">
        <w:rPr>
          <w:rFonts w:cs="Times New Roman"/>
          <w:i/>
          <w:iCs/>
        </w:rPr>
        <w:lastRenderedPageBreak/>
        <w:t>39th International ACM SIGIR Conference on Research and Development in Information Retrieval</w:t>
      </w:r>
      <w:r w:rsidRPr="003F7C44">
        <w:rPr>
          <w:rFonts w:cs="Times New Roman"/>
        </w:rPr>
        <w:t>, 513–522. https://doi.org/10.1145/2911451.2911519</w:t>
      </w:r>
    </w:p>
    <w:p w14:paraId="50B1DE22" w14:textId="77777777" w:rsidR="003F7C44" w:rsidRPr="003F7C44" w:rsidRDefault="003F7C44" w:rsidP="003F7C44">
      <w:pPr>
        <w:pStyle w:val="afff8"/>
        <w:rPr>
          <w:rFonts w:cs="Times New Roman"/>
        </w:rPr>
      </w:pPr>
      <w:r w:rsidRPr="003F7C44">
        <w:rPr>
          <w:rFonts w:cs="Times New Roman"/>
        </w:rPr>
        <w:t xml:space="preserve">Zhang, S., Cheng, Y., &amp; </w:t>
      </w:r>
      <w:proofErr w:type="spellStart"/>
      <w:r w:rsidRPr="003F7C44">
        <w:rPr>
          <w:rFonts w:cs="Times New Roman"/>
        </w:rPr>
        <w:t>Ke</w:t>
      </w:r>
      <w:proofErr w:type="spellEnd"/>
      <w:r w:rsidRPr="003F7C44">
        <w:rPr>
          <w:rFonts w:cs="Times New Roman"/>
        </w:rPr>
        <w:t xml:space="preserve">, D. (2017). </w:t>
      </w:r>
      <w:r w:rsidRPr="003F7C44">
        <w:rPr>
          <w:rFonts w:cs="Times New Roman"/>
          <w:i/>
          <w:iCs/>
        </w:rPr>
        <w:t>Event-Radar: Real-time Local Event Detection System for Geo-Tagged Tweet Streams</w:t>
      </w:r>
      <w:r w:rsidRPr="003F7C44">
        <w:rPr>
          <w:rFonts w:cs="Times New Roman"/>
        </w:rPr>
        <w:t xml:space="preserve"> (No. arXiv</w:t>
      </w:r>
      <w:proofErr w:type="gramStart"/>
      <w:r w:rsidRPr="003F7C44">
        <w:rPr>
          <w:rFonts w:cs="Times New Roman"/>
        </w:rPr>
        <w:t>:1708.05878</w:t>
      </w:r>
      <w:proofErr w:type="gramEnd"/>
      <w:r w:rsidRPr="003F7C44">
        <w:rPr>
          <w:rFonts w:cs="Times New Roman"/>
        </w:rPr>
        <w:t xml:space="preserve">). </w:t>
      </w:r>
      <w:proofErr w:type="spellStart"/>
      <w:proofErr w:type="gramStart"/>
      <w:r w:rsidRPr="003F7C44">
        <w:rPr>
          <w:rFonts w:cs="Times New Roman"/>
        </w:rPr>
        <w:t>arXiv</w:t>
      </w:r>
      <w:proofErr w:type="spellEnd"/>
      <w:proofErr w:type="gramEnd"/>
      <w:r w:rsidRPr="003F7C44">
        <w:rPr>
          <w:rFonts w:cs="Times New Roman"/>
        </w:rPr>
        <w:t>. https://doi.org/10.48550/arXiv.1708.05878</w:t>
      </w:r>
    </w:p>
    <w:p w14:paraId="6B301DC9" w14:textId="52A39E1C" w:rsidR="000A0286" w:rsidRDefault="00404E08" w:rsidP="003F7C44">
      <w:pPr>
        <w:pStyle w:val="af5"/>
        <w:bidi w:val="0"/>
        <w:jc w:val="left"/>
        <w:rPr>
          <w:lang w:val="en-US"/>
        </w:rPr>
      </w:pPr>
      <w:r>
        <w:rPr>
          <w:lang w:val="en-US"/>
        </w:rPr>
        <w:fldChar w:fldCharType="end"/>
      </w:r>
    </w:p>
    <w:p w14:paraId="2FF3A959" w14:textId="77777777" w:rsidR="002F7D41" w:rsidRDefault="002F7D41" w:rsidP="002F7D41">
      <w:pPr>
        <w:pStyle w:val="af5"/>
        <w:bidi w:val="0"/>
        <w:jc w:val="left"/>
        <w:rPr>
          <w:lang w:val="en-US"/>
        </w:rPr>
      </w:pPr>
    </w:p>
    <w:p w14:paraId="31B48297" w14:textId="77777777" w:rsidR="002F7D41" w:rsidRDefault="002F7D41" w:rsidP="002F7D41">
      <w:pPr>
        <w:pStyle w:val="af5"/>
        <w:bidi w:val="0"/>
        <w:jc w:val="left"/>
        <w:rPr>
          <w:lang w:val="en-US"/>
        </w:rPr>
      </w:pPr>
    </w:p>
    <w:p w14:paraId="7502AABA" w14:textId="77777777" w:rsidR="002F7D41" w:rsidRDefault="002F7D41" w:rsidP="002F7D41">
      <w:pPr>
        <w:pStyle w:val="af5"/>
        <w:bidi w:val="0"/>
        <w:jc w:val="left"/>
        <w:rPr>
          <w:lang w:val="en-US"/>
        </w:rPr>
      </w:pPr>
    </w:p>
    <w:p w14:paraId="025C938A" w14:textId="77777777" w:rsidR="002F7D41" w:rsidRDefault="002F7D41" w:rsidP="002F7D41">
      <w:pPr>
        <w:pStyle w:val="af5"/>
        <w:bidi w:val="0"/>
        <w:jc w:val="left"/>
        <w:rPr>
          <w:lang w:val="en-US"/>
        </w:rPr>
      </w:pPr>
    </w:p>
    <w:p w14:paraId="3494D340" w14:textId="77777777" w:rsidR="002F7D41" w:rsidRDefault="002F7D41" w:rsidP="002F7D41">
      <w:pPr>
        <w:pStyle w:val="af5"/>
        <w:bidi w:val="0"/>
        <w:jc w:val="left"/>
        <w:rPr>
          <w:lang w:val="en-US"/>
        </w:rPr>
      </w:pPr>
    </w:p>
    <w:p w14:paraId="4C7907FB" w14:textId="77777777" w:rsidR="0020579C" w:rsidRDefault="0020579C" w:rsidP="0020579C">
      <w:pPr>
        <w:pStyle w:val="af5"/>
        <w:bidi w:val="0"/>
        <w:jc w:val="left"/>
        <w:rPr>
          <w:lang w:val="en-US"/>
        </w:rPr>
      </w:pPr>
    </w:p>
    <w:p w14:paraId="5A340ED6" w14:textId="77777777" w:rsidR="0020579C" w:rsidRDefault="0020579C" w:rsidP="0020579C">
      <w:pPr>
        <w:pStyle w:val="af5"/>
        <w:bidi w:val="0"/>
        <w:jc w:val="left"/>
        <w:rPr>
          <w:lang w:val="en-US"/>
        </w:rPr>
      </w:pPr>
    </w:p>
    <w:p w14:paraId="1A29FBBD" w14:textId="77777777" w:rsidR="0020579C" w:rsidRDefault="0020579C" w:rsidP="0020579C">
      <w:pPr>
        <w:pStyle w:val="af5"/>
        <w:bidi w:val="0"/>
        <w:jc w:val="left"/>
        <w:rPr>
          <w:lang w:val="en-US"/>
        </w:rPr>
      </w:pPr>
    </w:p>
    <w:p w14:paraId="57AB4CE3" w14:textId="77777777" w:rsidR="0020579C" w:rsidRDefault="0020579C" w:rsidP="0020579C">
      <w:pPr>
        <w:pStyle w:val="af5"/>
        <w:bidi w:val="0"/>
        <w:jc w:val="left"/>
        <w:rPr>
          <w:lang w:val="en-US"/>
        </w:rPr>
      </w:pPr>
    </w:p>
    <w:p w14:paraId="61B18863" w14:textId="77777777" w:rsidR="0020579C" w:rsidRDefault="0020579C" w:rsidP="0020579C">
      <w:pPr>
        <w:pStyle w:val="af5"/>
        <w:bidi w:val="0"/>
        <w:jc w:val="left"/>
        <w:rPr>
          <w:lang w:val="en-US"/>
        </w:rPr>
      </w:pPr>
    </w:p>
    <w:p w14:paraId="72CA3BB1" w14:textId="77777777" w:rsidR="0020579C" w:rsidRDefault="0020579C" w:rsidP="0020579C">
      <w:pPr>
        <w:pStyle w:val="af5"/>
        <w:bidi w:val="0"/>
        <w:jc w:val="left"/>
        <w:rPr>
          <w:lang w:val="en-US"/>
        </w:rPr>
      </w:pPr>
    </w:p>
    <w:p w14:paraId="5360ED8F" w14:textId="77777777" w:rsidR="0020579C" w:rsidRDefault="0020579C" w:rsidP="0020579C">
      <w:pPr>
        <w:pStyle w:val="af5"/>
        <w:bidi w:val="0"/>
        <w:jc w:val="left"/>
        <w:rPr>
          <w:lang w:val="en-US"/>
        </w:rPr>
      </w:pPr>
    </w:p>
    <w:p w14:paraId="48867552" w14:textId="77777777" w:rsidR="0020579C" w:rsidRDefault="0020579C" w:rsidP="0020579C">
      <w:pPr>
        <w:pStyle w:val="af5"/>
        <w:bidi w:val="0"/>
        <w:jc w:val="left"/>
        <w:rPr>
          <w:lang w:val="en-US"/>
        </w:rPr>
      </w:pPr>
    </w:p>
    <w:p w14:paraId="694F939E" w14:textId="77777777" w:rsidR="0020579C" w:rsidRDefault="0020579C" w:rsidP="0020579C">
      <w:pPr>
        <w:pStyle w:val="af5"/>
        <w:bidi w:val="0"/>
        <w:jc w:val="left"/>
        <w:rPr>
          <w:lang w:val="en-US"/>
        </w:rPr>
      </w:pPr>
    </w:p>
    <w:p w14:paraId="2CDF0385" w14:textId="77777777" w:rsidR="0020579C" w:rsidRDefault="0020579C" w:rsidP="0020579C">
      <w:pPr>
        <w:pStyle w:val="af5"/>
        <w:bidi w:val="0"/>
        <w:jc w:val="left"/>
        <w:rPr>
          <w:lang w:val="en-US"/>
        </w:rPr>
      </w:pPr>
    </w:p>
    <w:p w14:paraId="0296C71C" w14:textId="77777777" w:rsidR="0020579C" w:rsidRDefault="0020579C" w:rsidP="0020579C">
      <w:pPr>
        <w:pStyle w:val="af5"/>
        <w:bidi w:val="0"/>
        <w:jc w:val="left"/>
        <w:rPr>
          <w:lang w:val="en-US"/>
        </w:rPr>
      </w:pPr>
    </w:p>
    <w:p w14:paraId="6D611CB7" w14:textId="77777777" w:rsidR="0020579C" w:rsidRDefault="0020579C" w:rsidP="0020579C">
      <w:pPr>
        <w:pStyle w:val="af5"/>
        <w:bidi w:val="0"/>
        <w:jc w:val="left"/>
        <w:rPr>
          <w:lang w:val="en-US"/>
        </w:rPr>
      </w:pPr>
    </w:p>
    <w:p w14:paraId="41978461" w14:textId="77777777" w:rsidR="0020579C" w:rsidRDefault="0020579C" w:rsidP="0020579C">
      <w:pPr>
        <w:pStyle w:val="af5"/>
        <w:bidi w:val="0"/>
        <w:jc w:val="left"/>
        <w:rPr>
          <w:lang w:val="en-US"/>
        </w:rPr>
      </w:pPr>
    </w:p>
    <w:p w14:paraId="6CBE5D5E" w14:textId="77777777" w:rsidR="0020579C" w:rsidRDefault="0020579C" w:rsidP="0020579C">
      <w:pPr>
        <w:pStyle w:val="af5"/>
        <w:bidi w:val="0"/>
        <w:jc w:val="left"/>
        <w:rPr>
          <w:lang w:val="en-US"/>
        </w:rPr>
      </w:pPr>
    </w:p>
    <w:p w14:paraId="5E10E113" w14:textId="77777777" w:rsidR="0020579C" w:rsidRDefault="0020579C" w:rsidP="0020579C">
      <w:pPr>
        <w:pStyle w:val="af5"/>
        <w:bidi w:val="0"/>
        <w:jc w:val="left"/>
        <w:rPr>
          <w:lang w:val="en-US"/>
        </w:rPr>
      </w:pPr>
    </w:p>
    <w:p w14:paraId="48976E8B" w14:textId="77777777" w:rsidR="0020579C" w:rsidRDefault="0020579C" w:rsidP="0020579C">
      <w:pPr>
        <w:pStyle w:val="af5"/>
        <w:bidi w:val="0"/>
        <w:jc w:val="left"/>
        <w:rPr>
          <w:lang w:val="en-US"/>
        </w:rPr>
      </w:pPr>
    </w:p>
    <w:p w14:paraId="74789FC3" w14:textId="77777777" w:rsidR="0020579C" w:rsidRDefault="0020579C" w:rsidP="0020579C">
      <w:pPr>
        <w:pStyle w:val="af5"/>
        <w:bidi w:val="0"/>
        <w:jc w:val="left"/>
        <w:rPr>
          <w:lang w:val="en-US"/>
        </w:rPr>
      </w:pPr>
    </w:p>
    <w:p w14:paraId="5295F0CD" w14:textId="77777777" w:rsidR="0020579C" w:rsidRDefault="0020579C" w:rsidP="0020579C">
      <w:pPr>
        <w:pStyle w:val="af5"/>
        <w:bidi w:val="0"/>
        <w:jc w:val="left"/>
        <w:rPr>
          <w:lang w:val="en-US"/>
        </w:rPr>
      </w:pPr>
    </w:p>
    <w:p w14:paraId="5D43D724" w14:textId="77777777" w:rsidR="0020579C" w:rsidRDefault="0020579C" w:rsidP="0020579C">
      <w:pPr>
        <w:pStyle w:val="af5"/>
        <w:bidi w:val="0"/>
        <w:jc w:val="left"/>
        <w:rPr>
          <w:lang w:val="en-US"/>
        </w:rPr>
      </w:pPr>
    </w:p>
    <w:p w14:paraId="0EA164C9" w14:textId="77777777" w:rsidR="0020579C" w:rsidRDefault="0020579C" w:rsidP="0020579C">
      <w:pPr>
        <w:pStyle w:val="af5"/>
        <w:bidi w:val="0"/>
        <w:jc w:val="left"/>
        <w:rPr>
          <w:lang w:val="en-US"/>
        </w:rPr>
      </w:pPr>
    </w:p>
    <w:p w14:paraId="60A42B4A" w14:textId="77777777" w:rsidR="002F7D41" w:rsidRDefault="002F7D41" w:rsidP="002F7D41">
      <w:pPr>
        <w:pStyle w:val="af5"/>
        <w:bidi w:val="0"/>
        <w:jc w:val="left"/>
        <w:rPr>
          <w:lang w:val="en-US"/>
        </w:rPr>
      </w:pPr>
    </w:p>
    <w:p w14:paraId="151D9F89" w14:textId="77777777" w:rsidR="002F7D41" w:rsidRDefault="002F7D41" w:rsidP="002F7D41">
      <w:pPr>
        <w:pStyle w:val="afff1"/>
        <w:bidi w:val="0"/>
        <w:rPr>
          <w:rtl/>
        </w:rPr>
      </w:pPr>
      <w:r>
        <w:rPr>
          <w:rFonts w:hint="cs"/>
          <w:rtl/>
        </w:rPr>
        <w:lastRenderedPageBreak/>
        <w:t>الملاحق</w:t>
      </w:r>
    </w:p>
    <w:p w14:paraId="2C7E0298" w14:textId="77777777" w:rsidR="002F7D41" w:rsidRPr="002F7D41" w:rsidRDefault="002F7D41" w:rsidP="002F7D41">
      <w:pPr>
        <w:rPr>
          <w:rtl/>
        </w:rPr>
      </w:pPr>
    </w:p>
    <w:p w14:paraId="7936410E" w14:textId="77777777" w:rsidR="002F7D41" w:rsidRPr="002F7D41" w:rsidRDefault="002F7D41" w:rsidP="002F7D41">
      <w:pPr>
        <w:rPr>
          <w:rtl/>
        </w:rPr>
      </w:pPr>
    </w:p>
    <w:p w14:paraId="316AAD00" w14:textId="77777777" w:rsidR="002F7D41" w:rsidRPr="002F7D41" w:rsidRDefault="002F7D41" w:rsidP="002F7D41">
      <w:pPr>
        <w:rPr>
          <w:rtl/>
        </w:rPr>
      </w:pPr>
    </w:p>
    <w:p w14:paraId="647B96AA" w14:textId="77777777" w:rsidR="002F7D41" w:rsidRPr="002F7D41" w:rsidRDefault="002F7D41" w:rsidP="002F7D41">
      <w:pPr>
        <w:rPr>
          <w:rtl/>
        </w:rPr>
      </w:pPr>
    </w:p>
    <w:p w14:paraId="744FE467" w14:textId="77777777" w:rsidR="002F7D41" w:rsidRPr="002F7D41" w:rsidRDefault="002F7D41" w:rsidP="002F7D41">
      <w:pPr>
        <w:rPr>
          <w:rtl/>
        </w:rPr>
      </w:pPr>
    </w:p>
    <w:p w14:paraId="37FA2BCB" w14:textId="77777777" w:rsidR="002F7D41" w:rsidRPr="002F7D41" w:rsidRDefault="002F7D41" w:rsidP="002F7D41">
      <w:pPr>
        <w:rPr>
          <w:rtl/>
        </w:rPr>
      </w:pPr>
    </w:p>
    <w:p w14:paraId="136EE5A3" w14:textId="77777777" w:rsidR="002F7D41" w:rsidRPr="002F7D41" w:rsidRDefault="002F7D41" w:rsidP="002F7D41">
      <w:pPr>
        <w:jc w:val="center"/>
        <w:rPr>
          <w:rtl/>
        </w:rPr>
      </w:pPr>
    </w:p>
    <w:p w14:paraId="206C5E5B" w14:textId="77777777" w:rsidR="002F7D41" w:rsidRPr="002F7D41" w:rsidRDefault="002F7D41" w:rsidP="002F7D41">
      <w:pPr>
        <w:rPr>
          <w:rtl/>
        </w:rPr>
      </w:pPr>
    </w:p>
    <w:p w14:paraId="786C8F1D" w14:textId="77777777" w:rsidR="002F7D41" w:rsidRDefault="002F7D41" w:rsidP="002F7D41">
      <w:pPr>
        <w:rPr>
          <w:rtl/>
        </w:rPr>
      </w:pPr>
    </w:p>
    <w:p w14:paraId="77BB455E" w14:textId="77777777" w:rsidR="002F7D41" w:rsidRDefault="002F7D41" w:rsidP="002F7D41">
      <w:pPr>
        <w:rPr>
          <w:rtl/>
        </w:rPr>
      </w:pPr>
    </w:p>
    <w:p w14:paraId="66610E79" w14:textId="77777777" w:rsidR="002F7D41" w:rsidRDefault="002F7D41" w:rsidP="002F7D41">
      <w:pPr>
        <w:rPr>
          <w:rtl/>
        </w:rPr>
      </w:pPr>
    </w:p>
    <w:p w14:paraId="34752461" w14:textId="77777777" w:rsidR="002F7D41" w:rsidRDefault="002F7D41" w:rsidP="002F7D41">
      <w:pPr>
        <w:rPr>
          <w:rtl/>
        </w:rPr>
      </w:pPr>
    </w:p>
    <w:p w14:paraId="0D0170B6" w14:textId="77777777" w:rsidR="002F7D41" w:rsidRDefault="002F7D41" w:rsidP="002F7D41">
      <w:pPr>
        <w:rPr>
          <w:rtl/>
        </w:rPr>
      </w:pPr>
    </w:p>
    <w:p w14:paraId="0B4DB6EF" w14:textId="77777777" w:rsidR="002F7D41" w:rsidRDefault="002F7D41" w:rsidP="002F7D41">
      <w:pPr>
        <w:rPr>
          <w:rtl/>
        </w:rPr>
      </w:pPr>
    </w:p>
    <w:p w14:paraId="3F6FA6DF" w14:textId="77777777" w:rsidR="002F7D41" w:rsidRDefault="002F7D41" w:rsidP="002F7D41">
      <w:pPr>
        <w:rPr>
          <w:rtl/>
        </w:rPr>
      </w:pPr>
    </w:p>
    <w:p w14:paraId="39618DC2" w14:textId="77777777" w:rsidR="002F7D41" w:rsidRDefault="002F7D41" w:rsidP="002F7D41">
      <w:pPr>
        <w:rPr>
          <w:rtl/>
        </w:rPr>
      </w:pPr>
    </w:p>
    <w:p w14:paraId="6E880FA9" w14:textId="77777777" w:rsidR="002F7D41" w:rsidRDefault="002F7D41" w:rsidP="002F7D41">
      <w:pPr>
        <w:rPr>
          <w:rtl/>
        </w:rPr>
      </w:pPr>
    </w:p>
    <w:p w14:paraId="74CDAB78" w14:textId="77777777" w:rsidR="002F7D41" w:rsidRDefault="002F7D41" w:rsidP="002F7D41">
      <w:pPr>
        <w:rPr>
          <w:rtl/>
        </w:rPr>
      </w:pPr>
    </w:p>
    <w:p w14:paraId="11381C26" w14:textId="77777777" w:rsidR="002F7D41" w:rsidRDefault="002F7D41" w:rsidP="002F7D41">
      <w:pPr>
        <w:rPr>
          <w:rtl/>
        </w:rPr>
      </w:pPr>
    </w:p>
    <w:p w14:paraId="309C9388" w14:textId="77777777" w:rsidR="002F7D41" w:rsidRDefault="002F7D41" w:rsidP="002F7D41">
      <w:pPr>
        <w:rPr>
          <w:rtl/>
        </w:rPr>
      </w:pPr>
    </w:p>
    <w:p w14:paraId="01D484F4" w14:textId="77777777" w:rsidR="002F7D41" w:rsidRDefault="002F7D41" w:rsidP="002F7D41">
      <w:pPr>
        <w:rPr>
          <w:rtl/>
        </w:rPr>
      </w:pPr>
    </w:p>
    <w:p w14:paraId="50FD2F20" w14:textId="77777777" w:rsidR="002F7D41" w:rsidRDefault="002F7D41" w:rsidP="002F7D41">
      <w:pPr>
        <w:rPr>
          <w:rtl/>
        </w:rPr>
      </w:pPr>
    </w:p>
    <w:p w14:paraId="1C05B818" w14:textId="77777777" w:rsidR="002F7D41" w:rsidRDefault="002F7D41" w:rsidP="002F7D41">
      <w:pPr>
        <w:rPr>
          <w:rtl/>
        </w:rPr>
      </w:pPr>
    </w:p>
    <w:p w14:paraId="2274368E" w14:textId="77777777" w:rsidR="002F7D41" w:rsidRDefault="002F7D41" w:rsidP="002F7D41">
      <w:pPr>
        <w:rPr>
          <w:rtl/>
        </w:rPr>
      </w:pPr>
    </w:p>
    <w:p w14:paraId="5F5DA426" w14:textId="77777777" w:rsidR="002F7D41" w:rsidRDefault="002F7D41" w:rsidP="002F7D41">
      <w:pPr>
        <w:pStyle w:val="afff2"/>
        <w:rPr>
          <w:rtl/>
        </w:rPr>
      </w:pPr>
      <w:r>
        <w:rPr>
          <w:rFonts w:hint="cs"/>
          <w:rtl/>
        </w:rPr>
        <w:lastRenderedPageBreak/>
        <w:t xml:space="preserve">ملحق أ </w:t>
      </w:r>
    </w:p>
    <w:p w14:paraId="266F3959" w14:textId="77777777" w:rsidR="002F7D41" w:rsidRDefault="002F7D41" w:rsidP="002F7D41">
      <w:pPr>
        <w:pStyle w:val="afff2"/>
        <w:rPr>
          <w:rtl/>
        </w:rPr>
      </w:pPr>
      <w:r>
        <w:rPr>
          <w:rFonts w:hint="cs"/>
          <w:rtl/>
        </w:rPr>
        <w:t>الدراسة الكميّة</w:t>
      </w:r>
    </w:p>
    <w:p w14:paraId="13F7C242" w14:textId="77777777" w:rsidR="002F7D41" w:rsidRDefault="002F7D41" w:rsidP="002F7D41">
      <w:pPr>
        <w:pStyle w:val="afc"/>
        <w:rPr>
          <w:rtl/>
        </w:rPr>
      </w:pPr>
      <w:r>
        <w:rPr>
          <w:rFonts w:hint="cs"/>
          <w:rtl/>
        </w:rPr>
        <w:t>نبين هنا الأرقام والقياسات التي يجب أن يعمل ضمنها النظام</w:t>
      </w:r>
    </w:p>
    <w:p w14:paraId="22E416ED" w14:textId="77777777" w:rsidR="00C9424A" w:rsidRDefault="00C9424A" w:rsidP="00C9424A">
      <w:pPr>
        <w:pStyle w:val="12"/>
        <w:rPr>
          <w:lang w:val="en-US"/>
        </w:rPr>
      </w:pPr>
    </w:p>
    <w:p w14:paraId="23503760" w14:textId="77777777" w:rsidR="00B92BF7" w:rsidRDefault="00B92BF7" w:rsidP="00B92BF7">
      <w:pPr>
        <w:pStyle w:val="af5"/>
        <w:rPr>
          <w:lang w:val="en-US"/>
        </w:rPr>
      </w:pPr>
    </w:p>
    <w:p w14:paraId="576916F8" w14:textId="77777777" w:rsidR="00B92BF7" w:rsidRDefault="00B92BF7" w:rsidP="00B92BF7">
      <w:pPr>
        <w:pStyle w:val="af5"/>
        <w:rPr>
          <w:lang w:val="en-US"/>
        </w:rPr>
      </w:pPr>
    </w:p>
    <w:p w14:paraId="75A311AA" w14:textId="77777777" w:rsidR="00B92BF7" w:rsidRDefault="00B92BF7" w:rsidP="00B92BF7">
      <w:pPr>
        <w:pStyle w:val="af5"/>
        <w:rPr>
          <w:lang w:val="en-US"/>
        </w:rPr>
      </w:pPr>
    </w:p>
    <w:p w14:paraId="0BE9A457" w14:textId="77777777" w:rsidR="00B92BF7" w:rsidRDefault="00B92BF7" w:rsidP="00B92BF7">
      <w:pPr>
        <w:pStyle w:val="af5"/>
        <w:rPr>
          <w:lang w:val="en-US"/>
        </w:rPr>
      </w:pPr>
    </w:p>
    <w:p w14:paraId="1D526191" w14:textId="77777777" w:rsidR="00B92BF7" w:rsidRDefault="00B92BF7" w:rsidP="00B92BF7">
      <w:pPr>
        <w:pStyle w:val="af5"/>
        <w:rPr>
          <w:lang w:val="en-US"/>
        </w:rPr>
      </w:pPr>
    </w:p>
    <w:p w14:paraId="7C75C7D8" w14:textId="77777777" w:rsidR="00B92BF7" w:rsidRDefault="00B92BF7" w:rsidP="00B92BF7">
      <w:pPr>
        <w:pStyle w:val="af5"/>
        <w:rPr>
          <w:lang w:val="en-US"/>
        </w:rPr>
      </w:pPr>
    </w:p>
    <w:p w14:paraId="4D80B74F" w14:textId="77777777" w:rsidR="00B92BF7" w:rsidRDefault="00B92BF7" w:rsidP="00B92BF7">
      <w:pPr>
        <w:pStyle w:val="af5"/>
        <w:rPr>
          <w:lang w:val="en-US"/>
        </w:rPr>
      </w:pPr>
    </w:p>
    <w:p w14:paraId="5E0525B1" w14:textId="77777777" w:rsidR="00B92BF7" w:rsidRDefault="00B92BF7" w:rsidP="00B92BF7">
      <w:pPr>
        <w:pStyle w:val="af5"/>
        <w:rPr>
          <w:lang w:val="en-US"/>
        </w:rPr>
      </w:pPr>
    </w:p>
    <w:p w14:paraId="0683E8E5" w14:textId="77777777" w:rsidR="00B92BF7" w:rsidRDefault="00B92BF7" w:rsidP="00B92BF7">
      <w:pPr>
        <w:pStyle w:val="af5"/>
        <w:rPr>
          <w:lang w:val="en-US"/>
        </w:rPr>
      </w:pPr>
    </w:p>
    <w:p w14:paraId="0D8A5AC2" w14:textId="77777777" w:rsidR="00B92BF7" w:rsidRDefault="00B92BF7" w:rsidP="00B92BF7">
      <w:pPr>
        <w:pStyle w:val="af5"/>
        <w:rPr>
          <w:lang w:val="en-US"/>
        </w:rPr>
      </w:pPr>
    </w:p>
    <w:p w14:paraId="0FC8757C" w14:textId="77777777" w:rsidR="00B92BF7" w:rsidRDefault="00B92BF7" w:rsidP="00B92BF7">
      <w:pPr>
        <w:pStyle w:val="af5"/>
        <w:rPr>
          <w:lang w:val="en-US"/>
        </w:rPr>
      </w:pPr>
    </w:p>
    <w:p w14:paraId="184FC195" w14:textId="77777777" w:rsidR="00B92BF7" w:rsidRDefault="00B92BF7" w:rsidP="00B92BF7">
      <w:pPr>
        <w:pStyle w:val="af5"/>
        <w:rPr>
          <w:lang w:val="en-US"/>
        </w:rPr>
      </w:pPr>
    </w:p>
    <w:p w14:paraId="46C2390F" w14:textId="77777777" w:rsidR="00B92BF7" w:rsidRDefault="00B92BF7" w:rsidP="00B92BF7">
      <w:pPr>
        <w:pStyle w:val="af5"/>
        <w:rPr>
          <w:lang w:val="en-US"/>
        </w:rPr>
      </w:pPr>
    </w:p>
    <w:p w14:paraId="2413DCAD" w14:textId="77777777" w:rsidR="00B92BF7" w:rsidRDefault="00B92BF7" w:rsidP="00B92BF7">
      <w:pPr>
        <w:pStyle w:val="af5"/>
        <w:rPr>
          <w:lang w:val="en-US"/>
        </w:rPr>
      </w:pPr>
    </w:p>
    <w:p w14:paraId="2905A5BA" w14:textId="77777777" w:rsidR="00B92BF7" w:rsidRDefault="00B92BF7" w:rsidP="00B92BF7">
      <w:pPr>
        <w:pStyle w:val="af5"/>
        <w:rPr>
          <w:lang w:val="en-US"/>
        </w:rPr>
      </w:pPr>
    </w:p>
    <w:p w14:paraId="58B391FB" w14:textId="77777777" w:rsidR="00B92BF7" w:rsidRDefault="00B92BF7" w:rsidP="00B92BF7">
      <w:pPr>
        <w:pStyle w:val="af5"/>
        <w:rPr>
          <w:lang w:val="en-US"/>
        </w:rPr>
      </w:pPr>
    </w:p>
    <w:p w14:paraId="7BF439F9" w14:textId="77777777" w:rsidR="00B92BF7" w:rsidRDefault="00B92BF7" w:rsidP="00B92BF7">
      <w:pPr>
        <w:pStyle w:val="af5"/>
        <w:rPr>
          <w:lang w:val="en-US"/>
        </w:rPr>
      </w:pPr>
    </w:p>
    <w:p w14:paraId="636105F5" w14:textId="77777777" w:rsidR="00B92BF7" w:rsidRPr="00B92BF7" w:rsidRDefault="00B92BF7" w:rsidP="00B92BF7">
      <w:pPr>
        <w:pStyle w:val="af5"/>
        <w:rPr>
          <w:lang w:val="en-US"/>
        </w:rPr>
      </w:pPr>
    </w:p>
    <w:p w14:paraId="1C2E75A0" w14:textId="77777777" w:rsidR="00B92BF7" w:rsidRDefault="00B92BF7" w:rsidP="00B92BF7">
      <w:pPr>
        <w:pStyle w:val="afff2"/>
        <w:rPr>
          <w:rtl/>
        </w:rPr>
      </w:pPr>
      <w:r>
        <w:rPr>
          <w:rFonts w:hint="cs"/>
          <w:rtl/>
        </w:rPr>
        <w:lastRenderedPageBreak/>
        <w:t xml:space="preserve">ملحق ب </w:t>
      </w:r>
    </w:p>
    <w:p w14:paraId="3D634B00" w14:textId="77777777" w:rsidR="00B92BF7" w:rsidRDefault="00B92BF7" w:rsidP="00B92BF7">
      <w:pPr>
        <w:pStyle w:val="afff2"/>
        <w:rPr>
          <w:rtl/>
        </w:rPr>
      </w:pPr>
      <w:r>
        <w:rPr>
          <w:rFonts w:hint="cs"/>
          <w:rtl/>
        </w:rPr>
        <w:t>دليل تنميط مجموعة البيانات</w:t>
      </w:r>
    </w:p>
    <w:p w14:paraId="25410A9B" w14:textId="77777777" w:rsidR="00B92BF7" w:rsidRDefault="00B92BF7" w:rsidP="00B92BF7">
      <w:pPr>
        <w:pStyle w:val="afc"/>
        <w:rPr>
          <w:rtl/>
        </w:rPr>
      </w:pPr>
      <w:r>
        <w:rPr>
          <w:rFonts w:hint="cs"/>
          <w:rtl/>
        </w:rPr>
        <w:t>نرفق هنا الدليل الذي تم وضعه لتنميط مجوعة البيانات.</w:t>
      </w:r>
    </w:p>
    <w:p w14:paraId="4B409A59" w14:textId="77777777" w:rsidR="00B92BF7" w:rsidRDefault="00B92BF7" w:rsidP="00B92BF7">
      <w:pPr>
        <w:pStyle w:val="af5"/>
        <w:rPr>
          <w:rtl/>
          <w:lang w:val="en-US"/>
        </w:rPr>
      </w:pPr>
    </w:p>
    <w:p w14:paraId="086E3176" w14:textId="77777777" w:rsidR="00B92BF7" w:rsidRDefault="00B92BF7" w:rsidP="00B92BF7">
      <w:pPr>
        <w:pStyle w:val="af5"/>
        <w:rPr>
          <w:rtl/>
          <w:lang w:val="en-US"/>
        </w:rPr>
      </w:pPr>
    </w:p>
    <w:p w14:paraId="066C2947" w14:textId="77777777" w:rsidR="00B92BF7" w:rsidRDefault="00B92BF7" w:rsidP="00B92BF7">
      <w:pPr>
        <w:pStyle w:val="af5"/>
        <w:rPr>
          <w:rtl/>
          <w:lang w:val="en-US"/>
        </w:rPr>
      </w:pPr>
    </w:p>
    <w:p w14:paraId="7E783F1D" w14:textId="77777777" w:rsidR="00B92BF7" w:rsidRDefault="00B92BF7" w:rsidP="00B92BF7">
      <w:pPr>
        <w:pStyle w:val="af5"/>
        <w:rPr>
          <w:rtl/>
          <w:lang w:val="en-US"/>
        </w:rPr>
      </w:pPr>
    </w:p>
    <w:p w14:paraId="661A2FD2" w14:textId="77777777" w:rsidR="00B92BF7" w:rsidRDefault="00B92BF7" w:rsidP="00B92BF7">
      <w:pPr>
        <w:pStyle w:val="af5"/>
        <w:rPr>
          <w:rtl/>
          <w:lang w:val="en-US"/>
        </w:rPr>
      </w:pPr>
    </w:p>
    <w:p w14:paraId="15A987E6" w14:textId="77777777" w:rsidR="00B92BF7" w:rsidRDefault="00B92BF7" w:rsidP="00B92BF7">
      <w:pPr>
        <w:pStyle w:val="af5"/>
        <w:rPr>
          <w:rtl/>
          <w:lang w:val="en-US"/>
        </w:rPr>
      </w:pPr>
    </w:p>
    <w:p w14:paraId="23CF38A8" w14:textId="77777777" w:rsidR="00B92BF7" w:rsidRDefault="00B92BF7" w:rsidP="00B92BF7">
      <w:pPr>
        <w:pStyle w:val="af5"/>
        <w:rPr>
          <w:rtl/>
          <w:lang w:val="en-US"/>
        </w:rPr>
      </w:pPr>
    </w:p>
    <w:p w14:paraId="5FBD3E0D" w14:textId="77777777" w:rsidR="00B92BF7" w:rsidRDefault="00B92BF7" w:rsidP="00B92BF7">
      <w:pPr>
        <w:pStyle w:val="af5"/>
        <w:rPr>
          <w:rtl/>
          <w:lang w:val="en-US"/>
        </w:rPr>
      </w:pPr>
    </w:p>
    <w:p w14:paraId="7A025B53" w14:textId="77777777" w:rsidR="00B92BF7" w:rsidRDefault="00B92BF7" w:rsidP="00B92BF7">
      <w:pPr>
        <w:pStyle w:val="af5"/>
        <w:rPr>
          <w:rtl/>
          <w:lang w:val="en-US"/>
        </w:rPr>
      </w:pPr>
    </w:p>
    <w:p w14:paraId="477680DA" w14:textId="77777777" w:rsidR="00B92BF7" w:rsidRDefault="00B92BF7" w:rsidP="00B92BF7">
      <w:pPr>
        <w:pStyle w:val="af5"/>
        <w:rPr>
          <w:rtl/>
          <w:lang w:val="en-US"/>
        </w:rPr>
      </w:pPr>
    </w:p>
    <w:p w14:paraId="283A1538" w14:textId="77777777" w:rsidR="00B92BF7" w:rsidRDefault="00B92BF7" w:rsidP="00B92BF7">
      <w:pPr>
        <w:pStyle w:val="af5"/>
        <w:rPr>
          <w:rtl/>
          <w:lang w:val="en-US"/>
        </w:rPr>
      </w:pPr>
    </w:p>
    <w:p w14:paraId="574CE002" w14:textId="77777777" w:rsidR="00B92BF7" w:rsidRDefault="00B92BF7" w:rsidP="00B92BF7">
      <w:pPr>
        <w:pStyle w:val="af5"/>
        <w:rPr>
          <w:rtl/>
          <w:lang w:val="en-US"/>
        </w:rPr>
      </w:pPr>
    </w:p>
    <w:p w14:paraId="3B3A7E53" w14:textId="77777777" w:rsidR="00B92BF7" w:rsidRDefault="00B92BF7" w:rsidP="00B92BF7">
      <w:pPr>
        <w:pStyle w:val="af5"/>
        <w:rPr>
          <w:rtl/>
          <w:lang w:val="en-US"/>
        </w:rPr>
      </w:pPr>
    </w:p>
    <w:p w14:paraId="4E0D0893" w14:textId="77777777" w:rsidR="00B92BF7" w:rsidRDefault="00B92BF7" w:rsidP="00B92BF7">
      <w:pPr>
        <w:pStyle w:val="af5"/>
        <w:rPr>
          <w:rtl/>
          <w:lang w:val="en-US"/>
        </w:rPr>
      </w:pPr>
    </w:p>
    <w:p w14:paraId="650EC1BF" w14:textId="77777777" w:rsidR="00B92BF7" w:rsidRDefault="00B92BF7" w:rsidP="00B92BF7">
      <w:pPr>
        <w:pStyle w:val="af5"/>
        <w:rPr>
          <w:rtl/>
          <w:lang w:val="en-US"/>
        </w:rPr>
      </w:pPr>
    </w:p>
    <w:p w14:paraId="022BAE22" w14:textId="77777777" w:rsidR="00B92BF7" w:rsidRDefault="00B92BF7" w:rsidP="00B92BF7">
      <w:pPr>
        <w:bidi w:val="0"/>
        <w:rPr>
          <w:rtl/>
        </w:rPr>
      </w:pPr>
    </w:p>
    <w:p w14:paraId="60C3F77C" w14:textId="77777777" w:rsidR="00B92BF7" w:rsidRDefault="00B92BF7" w:rsidP="00B92BF7">
      <w:pPr>
        <w:bidi w:val="0"/>
        <w:rPr>
          <w:rtl/>
        </w:rPr>
      </w:pPr>
    </w:p>
    <w:p w14:paraId="58FA4589" w14:textId="77777777" w:rsidR="00B92BF7" w:rsidRDefault="00B92BF7" w:rsidP="00B92BF7">
      <w:pPr>
        <w:pStyle w:val="31"/>
        <w:rPr>
          <w:rtl/>
        </w:rPr>
      </w:pPr>
      <w:r>
        <w:rPr>
          <w:rFonts w:hint="cs"/>
          <w:rtl/>
        </w:rPr>
        <w:lastRenderedPageBreak/>
        <w:t>دليل</w:t>
      </w:r>
      <w:r>
        <w:rPr>
          <w:rtl/>
        </w:rPr>
        <w:t xml:space="preserve"> </w:t>
      </w:r>
      <w:r>
        <w:rPr>
          <w:rFonts w:hint="cs"/>
          <w:rtl/>
        </w:rPr>
        <w:t>تعليمات</w:t>
      </w:r>
      <w:r>
        <w:rPr>
          <w:rtl/>
        </w:rPr>
        <w:t xml:space="preserve"> </w:t>
      </w:r>
      <w:r>
        <w:rPr>
          <w:rFonts w:hint="cs"/>
          <w:rtl/>
        </w:rPr>
        <w:t>تصنيف</w:t>
      </w:r>
      <w:r>
        <w:rPr>
          <w:rtl/>
        </w:rPr>
        <w:t xml:space="preserve"> </w:t>
      </w:r>
      <w:r>
        <w:rPr>
          <w:rFonts w:hint="cs"/>
          <w:rtl/>
        </w:rPr>
        <w:t>التغريدات</w:t>
      </w:r>
    </w:p>
    <w:p w14:paraId="144A826C" w14:textId="77777777" w:rsidR="00B92BF7" w:rsidRDefault="00B92BF7" w:rsidP="00B92BF7">
      <w:pPr>
        <w:pStyle w:val="af5"/>
      </w:pPr>
      <w:r>
        <w:rPr>
          <w:rtl/>
        </w:rPr>
        <w:t>يهدف هذا الملف إلى توضيح كيفية تصنيف التغريدات المرفقة إلى فئتين</w:t>
      </w:r>
      <w:r>
        <w:t xml:space="preserve">: </w:t>
      </w:r>
      <w:r>
        <w:rPr>
          <w:rtl/>
        </w:rPr>
        <w:t>ذات صلة بالمسألة</w:t>
      </w:r>
      <w:r>
        <w:rPr>
          <w:rFonts w:hint="cs"/>
          <w:rtl/>
        </w:rPr>
        <w:t xml:space="preserve"> </w:t>
      </w:r>
      <w:r>
        <w:t>(Relevant)</w:t>
      </w:r>
      <w:r>
        <w:rPr>
          <w:rFonts w:hint="cs"/>
          <w:rtl/>
        </w:rPr>
        <w:t xml:space="preserve"> </w:t>
      </w:r>
      <w:r>
        <w:rPr>
          <w:rtl/>
        </w:rPr>
        <w:t xml:space="preserve">وغير ذات صلة </w:t>
      </w:r>
      <w:r>
        <w:t>(Not Relevant)</w:t>
      </w:r>
      <w:r>
        <w:rPr>
          <w:rtl/>
        </w:rPr>
        <w:t xml:space="preserve">. </w:t>
      </w:r>
    </w:p>
    <w:p w14:paraId="097A210F" w14:textId="77777777" w:rsidR="00B92BF7" w:rsidRDefault="00B92BF7" w:rsidP="00B92BF7">
      <w:pPr>
        <w:pStyle w:val="31"/>
      </w:pPr>
      <w:r>
        <w:rPr>
          <w:rtl/>
        </w:rPr>
        <w:t>الغرض</w:t>
      </w:r>
    </w:p>
    <w:p w14:paraId="2D52FC4A" w14:textId="77777777" w:rsidR="00B92BF7" w:rsidRDefault="00B92BF7" w:rsidP="00B92BF7">
      <w:pPr>
        <w:pStyle w:val="af5"/>
        <w:rPr>
          <w:rtl/>
        </w:rPr>
      </w:pPr>
      <w:r>
        <w:rPr>
          <w:rtl/>
        </w:rPr>
        <w:t>قم بوضع علامة على كل تغريدة على أنها ذات صلة أو غير ذات صلة استنادًا إلى ما إذا كانت تحتوي على معلومات مفيدة حول الأحداث المتعلقة بالسياق المستهدف (على سبيل المثال، الحوادث، والكوارث، والاحتجاجات، والصراعات) التي تريد اكتشافها</w:t>
      </w:r>
    </w:p>
    <w:p w14:paraId="63A5736E" w14:textId="77777777" w:rsidR="00B92BF7" w:rsidRDefault="00B92BF7" w:rsidP="00B92BF7">
      <w:pPr>
        <w:pStyle w:val="31"/>
        <w:rPr>
          <w:rtl/>
          <w:lang w:bidi="ar-SA"/>
        </w:rPr>
      </w:pPr>
      <w:r>
        <w:rPr>
          <w:rFonts w:hint="cs"/>
          <w:rtl/>
        </w:rPr>
        <w:t>معايير</w:t>
      </w:r>
      <w:r>
        <w:rPr>
          <w:rtl/>
        </w:rPr>
        <w:t xml:space="preserve"> </w:t>
      </w:r>
      <w:r>
        <w:rPr>
          <w:rFonts w:hint="cs"/>
          <w:rtl/>
        </w:rPr>
        <w:t>التصنيف</w:t>
      </w:r>
    </w:p>
    <w:p w14:paraId="5D4A26EA" w14:textId="77777777" w:rsidR="00B92BF7" w:rsidRDefault="00B92BF7" w:rsidP="00B92BF7">
      <w:pPr>
        <w:pStyle w:val="af5"/>
      </w:pPr>
      <w:r>
        <w:rPr>
          <w:rtl/>
        </w:rPr>
        <w:t>ذات صلة:</w:t>
      </w:r>
      <w:r>
        <w:rPr>
          <w:rFonts w:hint="cs"/>
        </w:rPr>
        <w:t xml:space="preserve"> </w:t>
      </w:r>
      <w:r>
        <w:rPr>
          <w:rtl/>
        </w:rPr>
        <w:t>تتضمن معلومات عن حدث وقع بالفعل أو يجري حالياً أو سيحدث مستقبلاً، مثل تقارير عن هجمات، مظاهرات، اجتماعات سياسية، كوارث طبيعية، إلخ</w:t>
      </w:r>
      <w:r>
        <w:t>.</w:t>
      </w:r>
    </w:p>
    <w:p w14:paraId="00C3C4B1" w14:textId="77777777" w:rsidR="00B92BF7" w:rsidRDefault="00B92BF7" w:rsidP="00B92BF7">
      <w:pPr>
        <w:pStyle w:val="af5"/>
      </w:pPr>
      <w:r>
        <w:rPr>
          <w:rtl/>
        </w:rPr>
        <w:t>غير ذات صلة: لا تتضمن أي معلومات تتعلق بحدث فعلي، مثل الآراء العامة، النكات، النقاشات الدينية أو الطائفية دون ذكر حدث محدد</w:t>
      </w:r>
      <w:r>
        <w:t>.</w:t>
      </w:r>
    </w:p>
    <w:p w14:paraId="715D5A11" w14:textId="77777777" w:rsidR="00B92BF7" w:rsidRDefault="00B92BF7" w:rsidP="00B92BF7">
      <w:pPr>
        <w:pStyle w:val="31"/>
      </w:pPr>
      <w:r>
        <w:rPr>
          <w:rFonts w:hint="cs"/>
          <w:rtl/>
        </w:rPr>
        <w:t>أمثلة</w:t>
      </w:r>
      <w:r>
        <w:rPr>
          <w:rtl/>
        </w:rPr>
        <w:t xml:space="preserve"> </w:t>
      </w:r>
      <w:r>
        <w:rPr>
          <w:rFonts w:hint="cs"/>
          <w:rtl/>
        </w:rPr>
        <w:t>على</w:t>
      </w:r>
      <w:r>
        <w:rPr>
          <w:rtl/>
        </w:rPr>
        <w:t xml:space="preserve"> </w:t>
      </w:r>
      <w:r>
        <w:rPr>
          <w:rFonts w:hint="cs"/>
          <w:rtl/>
        </w:rPr>
        <w:t>تصنيف</w:t>
      </w:r>
      <w:r>
        <w:rPr>
          <w:rtl/>
        </w:rPr>
        <w:t xml:space="preserve"> </w:t>
      </w:r>
      <w:r>
        <w:rPr>
          <w:rFonts w:hint="cs"/>
          <w:rtl/>
        </w:rPr>
        <w:t>التغريدات</w:t>
      </w:r>
    </w:p>
    <w:tbl>
      <w:tblPr>
        <w:tblStyle w:val="affb"/>
        <w:tblW w:w="0" w:type="auto"/>
        <w:tblLook w:val="04A0" w:firstRow="1" w:lastRow="0" w:firstColumn="1" w:lastColumn="0" w:noHBand="0" w:noVBand="1"/>
      </w:tblPr>
      <w:tblGrid>
        <w:gridCol w:w="2880"/>
        <w:gridCol w:w="2880"/>
        <w:gridCol w:w="2880"/>
      </w:tblGrid>
      <w:tr w:rsidR="00B92BF7" w14:paraId="7E8ADA2B"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25553EFB" w14:textId="77777777" w:rsidR="00B92BF7" w:rsidRDefault="00B92BF7" w:rsidP="00B92BF7">
            <w:pPr>
              <w:pStyle w:val="af5"/>
              <w:bidi w:val="0"/>
              <w:jc w:val="center"/>
            </w:pPr>
            <w:r>
              <w:rPr>
                <w:rtl/>
              </w:rPr>
              <w:t>التغريدة</w:t>
            </w:r>
          </w:p>
        </w:tc>
        <w:tc>
          <w:tcPr>
            <w:tcW w:w="2880" w:type="dxa"/>
            <w:tcBorders>
              <w:top w:val="single" w:sz="4" w:space="0" w:color="auto"/>
              <w:left w:val="single" w:sz="4" w:space="0" w:color="auto"/>
              <w:bottom w:val="single" w:sz="4" w:space="0" w:color="auto"/>
              <w:right w:val="single" w:sz="4" w:space="0" w:color="auto"/>
            </w:tcBorders>
            <w:hideMark/>
          </w:tcPr>
          <w:p w14:paraId="525DEB7D" w14:textId="77777777" w:rsidR="00B92BF7" w:rsidRDefault="00B92BF7" w:rsidP="00B92BF7">
            <w:pPr>
              <w:pStyle w:val="af5"/>
              <w:bidi w:val="0"/>
              <w:jc w:val="center"/>
            </w:pPr>
            <w:r>
              <w:rPr>
                <w:rtl/>
              </w:rPr>
              <w:t>التصنيف</w:t>
            </w:r>
          </w:p>
        </w:tc>
        <w:tc>
          <w:tcPr>
            <w:tcW w:w="2880" w:type="dxa"/>
            <w:tcBorders>
              <w:top w:val="single" w:sz="4" w:space="0" w:color="auto"/>
              <w:left w:val="single" w:sz="4" w:space="0" w:color="auto"/>
              <w:bottom w:val="single" w:sz="4" w:space="0" w:color="auto"/>
              <w:right w:val="single" w:sz="4" w:space="0" w:color="auto"/>
            </w:tcBorders>
            <w:hideMark/>
          </w:tcPr>
          <w:p w14:paraId="781FFF1C" w14:textId="77777777" w:rsidR="00B92BF7" w:rsidRDefault="00B92BF7" w:rsidP="00B92BF7">
            <w:pPr>
              <w:pStyle w:val="af5"/>
              <w:bidi w:val="0"/>
              <w:jc w:val="center"/>
            </w:pPr>
            <w:r>
              <w:rPr>
                <w:rtl/>
              </w:rPr>
              <w:t>السبب</w:t>
            </w:r>
          </w:p>
        </w:tc>
      </w:tr>
      <w:tr w:rsidR="00B92BF7" w14:paraId="414EB3C8"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2FE08D59" w14:textId="77777777" w:rsidR="00B92BF7" w:rsidRDefault="00B92BF7" w:rsidP="00B92BF7">
            <w:pPr>
              <w:pStyle w:val="af5"/>
              <w:jc w:val="center"/>
            </w:pPr>
            <w:r>
              <w:rPr>
                <w:rtl/>
              </w:rPr>
              <w:t>أ ف ب عن قيادي كردي بارز</w:t>
            </w:r>
            <w:r>
              <w:t xml:space="preserve">: </w:t>
            </w:r>
            <w:r>
              <w:rPr>
                <w:rtl/>
              </w:rPr>
              <w:t xml:space="preserve">لا تنازل عن مطلب اللامركزية في محادثاتنا مع </w:t>
            </w:r>
            <w:r>
              <w:t>#</w:t>
            </w:r>
            <w:r>
              <w:rPr>
                <w:rtl/>
              </w:rPr>
              <w:t>دمشق</w:t>
            </w:r>
          </w:p>
        </w:tc>
        <w:tc>
          <w:tcPr>
            <w:tcW w:w="2880" w:type="dxa"/>
            <w:tcBorders>
              <w:top w:val="single" w:sz="4" w:space="0" w:color="auto"/>
              <w:left w:val="single" w:sz="4" w:space="0" w:color="auto"/>
              <w:bottom w:val="single" w:sz="4" w:space="0" w:color="auto"/>
              <w:right w:val="single" w:sz="4" w:space="0" w:color="auto"/>
            </w:tcBorders>
            <w:hideMark/>
          </w:tcPr>
          <w:p w14:paraId="549B4E32" w14:textId="77777777" w:rsidR="00B92BF7" w:rsidRDefault="00B92BF7" w:rsidP="00B92BF7">
            <w:pPr>
              <w:pStyle w:val="af5"/>
              <w:jc w:val="center"/>
            </w:pPr>
            <w:r>
              <w:t>Relevant</w:t>
            </w:r>
          </w:p>
        </w:tc>
        <w:tc>
          <w:tcPr>
            <w:tcW w:w="2880" w:type="dxa"/>
            <w:tcBorders>
              <w:top w:val="single" w:sz="4" w:space="0" w:color="auto"/>
              <w:left w:val="single" w:sz="4" w:space="0" w:color="auto"/>
              <w:bottom w:val="single" w:sz="4" w:space="0" w:color="auto"/>
              <w:right w:val="single" w:sz="4" w:space="0" w:color="auto"/>
            </w:tcBorders>
            <w:hideMark/>
          </w:tcPr>
          <w:p w14:paraId="6513BD36" w14:textId="77777777" w:rsidR="00B92BF7" w:rsidRDefault="00B92BF7" w:rsidP="00B92BF7">
            <w:pPr>
              <w:pStyle w:val="af5"/>
              <w:jc w:val="center"/>
            </w:pPr>
            <w:r>
              <w:rPr>
                <w:rtl/>
              </w:rPr>
              <w:t>تقرير عن موقف سياسي</w:t>
            </w:r>
          </w:p>
        </w:tc>
      </w:tr>
      <w:tr w:rsidR="00B92BF7" w14:paraId="5321ECF1"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0353E078" w14:textId="77777777" w:rsidR="00B92BF7" w:rsidRPr="00B92BF7" w:rsidRDefault="00B92BF7" w:rsidP="00B92BF7">
            <w:pPr>
              <w:pStyle w:val="af5"/>
              <w:jc w:val="center"/>
            </w:pPr>
            <w:r w:rsidRPr="00B92BF7">
              <w:rPr>
                <w:rtl/>
              </w:rPr>
              <w:t xml:space="preserve">مذيعين من الشارع، حقد طائفي وقومي </w:t>
            </w:r>
            <w:r w:rsidRPr="00B92BF7">
              <w:t xml:space="preserve">- </w:t>
            </w:r>
            <w:r w:rsidRPr="00B92BF7">
              <w:rPr>
                <w:rtl/>
              </w:rPr>
              <w:t xml:space="preserve">مش هيك الإعلام، مش هيك التعايش </w:t>
            </w:r>
            <w:proofErr w:type="spellStart"/>
            <w:r w:rsidRPr="00B92BF7">
              <w:rPr>
                <w:rtl/>
              </w:rPr>
              <w:t>بيصير</w:t>
            </w:r>
            <w:proofErr w:type="spellEnd"/>
            <w:r w:rsidRPr="00B92BF7">
              <w:t>.</w:t>
            </w:r>
          </w:p>
        </w:tc>
        <w:tc>
          <w:tcPr>
            <w:tcW w:w="2880" w:type="dxa"/>
            <w:tcBorders>
              <w:top w:val="single" w:sz="4" w:space="0" w:color="auto"/>
              <w:left w:val="single" w:sz="4" w:space="0" w:color="auto"/>
              <w:bottom w:val="single" w:sz="4" w:space="0" w:color="auto"/>
              <w:right w:val="single" w:sz="4" w:space="0" w:color="auto"/>
            </w:tcBorders>
            <w:hideMark/>
          </w:tcPr>
          <w:p w14:paraId="43D702C8"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2A928C6D" w14:textId="77777777" w:rsidR="00B92BF7" w:rsidRPr="00B92BF7" w:rsidRDefault="00B92BF7" w:rsidP="00B92BF7">
            <w:pPr>
              <w:pStyle w:val="af5"/>
              <w:jc w:val="center"/>
            </w:pPr>
            <w:r w:rsidRPr="00B92BF7">
              <w:rPr>
                <w:rtl/>
              </w:rPr>
              <w:t>رأي بدون معلومات عن حدث</w:t>
            </w:r>
          </w:p>
        </w:tc>
      </w:tr>
      <w:tr w:rsidR="00B92BF7" w14:paraId="4E034DF4"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78BADFE" w14:textId="77777777" w:rsidR="00B92BF7" w:rsidRPr="00B92BF7" w:rsidRDefault="00B92BF7" w:rsidP="00B92BF7">
            <w:pPr>
              <w:pStyle w:val="af5"/>
              <w:jc w:val="center"/>
            </w:pPr>
            <w:r w:rsidRPr="00B92BF7">
              <w:rPr>
                <w:rtl/>
              </w:rPr>
              <w:t xml:space="preserve">وحده يمنية نزلت منشور في التيك توك إنها </w:t>
            </w:r>
            <w:proofErr w:type="spellStart"/>
            <w:r w:rsidRPr="00B92BF7">
              <w:rPr>
                <w:rtl/>
              </w:rPr>
              <w:t>تخطبت</w:t>
            </w:r>
            <w:proofErr w:type="spellEnd"/>
            <w:r w:rsidRPr="00B92BF7">
              <w:rPr>
                <w:rtl/>
              </w:rPr>
              <w:t xml:space="preserve"> لسوري</w:t>
            </w:r>
            <w:r w:rsidRPr="00B92BF7">
              <w:t xml:space="preserve">. </w:t>
            </w:r>
            <w:r w:rsidRPr="00B92BF7">
              <w:rPr>
                <w:rtl/>
              </w:rPr>
              <w:t>الردود من السوريين شيء يخج</w:t>
            </w:r>
            <w:r>
              <w:rPr>
                <w:rFonts w:hint="cs"/>
                <w:rtl/>
              </w:rPr>
              <w:t>ل</w:t>
            </w:r>
          </w:p>
        </w:tc>
        <w:tc>
          <w:tcPr>
            <w:tcW w:w="2880" w:type="dxa"/>
            <w:tcBorders>
              <w:top w:val="single" w:sz="4" w:space="0" w:color="auto"/>
              <w:left w:val="single" w:sz="4" w:space="0" w:color="auto"/>
              <w:bottom w:val="single" w:sz="4" w:space="0" w:color="auto"/>
              <w:right w:val="single" w:sz="4" w:space="0" w:color="auto"/>
            </w:tcBorders>
            <w:hideMark/>
          </w:tcPr>
          <w:p w14:paraId="249EDE50"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7DC37242" w14:textId="77777777" w:rsidR="00B92BF7" w:rsidRPr="00B92BF7" w:rsidRDefault="00B92BF7" w:rsidP="00B92BF7">
            <w:pPr>
              <w:pStyle w:val="af5"/>
              <w:jc w:val="center"/>
            </w:pPr>
            <w:r w:rsidRPr="00B92BF7">
              <w:rPr>
                <w:rtl/>
              </w:rPr>
              <w:t>محتوى اجتماعي بدون علاقة بحدث</w:t>
            </w:r>
          </w:p>
        </w:tc>
      </w:tr>
      <w:tr w:rsidR="00B92BF7" w14:paraId="3E5EDDF6"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6FD26CC5" w14:textId="77777777" w:rsidR="00B92BF7" w:rsidRPr="00B92BF7" w:rsidRDefault="00B92BF7" w:rsidP="00B92BF7">
            <w:pPr>
              <w:pStyle w:val="af5"/>
              <w:jc w:val="center"/>
            </w:pPr>
            <w:r w:rsidRPr="00B92BF7">
              <w:rPr>
                <w:rtl/>
              </w:rPr>
              <w:lastRenderedPageBreak/>
              <w:t xml:space="preserve">تركيا تسعى لإنشاء قاعدتين </w:t>
            </w:r>
            <w:r w:rsidRPr="00B92BF7">
              <w:t>«</w:t>
            </w:r>
            <w:r w:rsidRPr="00B92BF7">
              <w:rPr>
                <w:rtl/>
              </w:rPr>
              <w:t>بحرية وجوية</w:t>
            </w:r>
            <w:r w:rsidRPr="00B92BF7">
              <w:t xml:space="preserve">» </w:t>
            </w:r>
            <w:r w:rsidRPr="00B92BF7">
              <w:rPr>
                <w:rtl/>
              </w:rPr>
              <w:t>في سوريا</w:t>
            </w:r>
          </w:p>
        </w:tc>
        <w:tc>
          <w:tcPr>
            <w:tcW w:w="2880" w:type="dxa"/>
            <w:tcBorders>
              <w:top w:val="single" w:sz="4" w:space="0" w:color="auto"/>
              <w:left w:val="single" w:sz="4" w:space="0" w:color="auto"/>
              <w:bottom w:val="single" w:sz="4" w:space="0" w:color="auto"/>
              <w:right w:val="single" w:sz="4" w:space="0" w:color="auto"/>
            </w:tcBorders>
            <w:hideMark/>
          </w:tcPr>
          <w:p w14:paraId="76A3A751" w14:textId="77777777"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14:paraId="7F56C209" w14:textId="77777777" w:rsidR="00B92BF7" w:rsidRPr="00B92BF7" w:rsidRDefault="00B92BF7" w:rsidP="00B92BF7">
            <w:pPr>
              <w:pStyle w:val="af5"/>
              <w:jc w:val="center"/>
            </w:pPr>
            <w:r w:rsidRPr="00B92BF7">
              <w:rPr>
                <w:rtl/>
              </w:rPr>
              <w:t>تقرير عن حدث سياسي</w:t>
            </w:r>
            <w:r w:rsidRPr="00B92BF7">
              <w:t>/</w:t>
            </w:r>
            <w:r w:rsidRPr="00B92BF7">
              <w:rPr>
                <w:rtl/>
              </w:rPr>
              <w:t>عسكري</w:t>
            </w:r>
          </w:p>
        </w:tc>
      </w:tr>
      <w:tr w:rsidR="00B92BF7" w14:paraId="59B6BB58"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8760899" w14:textId="77777777" w:rsidR="00B92BF7" w:rsidRPr="00B92BF7" w:rsidRDefault="00B92BF7" w:rsidP="00B92BF7">
            <w:pPr>
              <w:pStyle w:val="af5"/>
              <w:jc w:val="center"/>
            </w:pPr>
            <w:r w:rsidRPr="00B92BF7">
              <w:t>@</w:t>
            </w:r>
            <w:proofErr w:type="spellStart"/>
            <w:r w:rsidRPr="00B92BF7">
              <w:t>mehmod_kolo</w:t>
            </w:r>
            <w:proofErr w:type="spellEnd"/>
            <w:r w:rsidRPr="00B92BF7">
              <w:t xml:space="preserve"> </w:t>
            </w:r>
            <w:r w:rsidRPr="00B92BF7">
              <w:rPr>
                <w:rtl/>
              </w:rPr>
              <w:t xml:space="preserve">و هو راح سأل جميع السوريين </w:t>
            </w:r>
            <w:proofErr w:type="spellStart"/>
            <w:r w:rsidRPr="00B92BF7">
              <w:rPr>
                <w:rtl/>
              </w:rPr>
              <w:t>ههههه</w:t>
            </w:r>
            <w:proofErr w:type="spellEnd"/>
            <w:r w:rsidRPr="00B92BF7">
              <w:rPr>
                <w:rtl/>
              </w:rPr>
              <w:t xml:space="preserve"> </w:t>
            </w:r>
            <w:r w:rsidRPr="00B92BF7">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hideMark/>
          </w:tcPr>
          <w:p w14:paraId="4334B471" w14:textId="77777777"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14:paraId="57FB2B3E" w14:textId="77777777" w:rsidR="00B92BF7" w:rsidRPr="00B92BF7" w:rsidRDefault="00B92BF7" w:rsidP="00B92BF7">
            <w:pPr>
              <w:pStyle w:val="af5"/>
              <w:jc w:val="center"/>
            </w:pPr>
            <w:r w:rsidRPr="00B92BF7">
              <w:rPr>
                <w:rtl/>
              </w:rPr>
              <w:t>مزحة أو رأي بدون ذكر حدث</w:t>
            </w:r>
          </w:p>
        </w:tc>
      </w:tr>
      <w:tr w:rsidR="00B92BF7" w14:paraId="740A3423" w14:textId="77777777" w:rsidTr="00B92BF7">
        <w:tc>
          <w:tcPr>
            <w:tcW w:w="2880" w:type="dxa"/>
            <w:tcBorders>
              <w:top w:val="single" w:sz="4" w:space="0" w:color="auto"/>
              <w:left w:val="single" w:sz="4" w:space="0" w:color="auto"/>
              <w:bottom w:val="single" w:sz="4" w:space="0" w:color="auto"/>
              <w:right w:val="single" w:sz="4" w:space="0" w:color="auto"/>
            </w:tcBorders>
            <w:hideMark/>
          </w:tcPr>
          <w:p w14:paraId="523E064B" w14:textId="77777777" w:rsidR="00B92BF7" w:rsidRPr="00B92BF7" w:rsidRDefault="00B92BF7" w:rsidP="00B92BF7">
            <w:pPr>
              <w:pStyle w:val="af5"/>
              <w:jc w:val="center"/>
            </w:pPr>
            <w:r w:rsidRPr="00B92BF7">
              <w:rPr>
                <w:rtl/>
              </w:rPr>
              <w:t>الموساد ينفّذ عملية إنزال جوي في حمص، سوريا</w:t>
            </w:r>
          </w:p>
        </w:tc>
        <w:tc>
          <w:tcPr>
            <w:tcW w:w="2880" w:type="dxa"/>
            <w:tcBorders>
              <w:top w:val="single" w:sz="4" w:space="0" w:color="auto"/>
              <w:left w:val="single" w:sz="4" w:space="0" w:color="auto"/>
              <w:bottom w:val="single" w:sz="4" w:space="0" w:color="auto"/>
              <w:right w:val="single" w:sz="4" w:space="0" w:color="auto"/>
            </w:tcBorders>
            <w:hideMark/>
          </w:tcPr>
          <w:p w14:paraId="30845798" w14:textId="77777777"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14:paraId="60212EB8" w14:textId="77777777" w:rsidR="00B92BF7" w:rsidRPr="00B92BF7" w:rsidRDefault="00B92BF7" w:rsidP="00B92BF7">
            <w:pPr>
              <w:pStyle w:val="af5"/>
              <w:jc w:val="center"/>
            </w:pPr>
            <w:r w:rsidRPr="00B92BF7">
              <w:rPr>
                <w:rtl/>
              </w:rPr>
              <w:t>تقرير عن حادثة ورد فعل</w:t>
            </w:r>
          </w:p>
        </w:tc>
      </w:tr>
    </w:tbl>
    <w:p w14:paraId="467F271D" w14:textId="77777777" w:rsidR="00B92BF7" w:rsidRDefault="00B92BF7" w:rsidP="00B92BF7">
      <w:pPr>
        <w:rPr>
          <w:rFonts w:asciiTheme="minorHAnsi" w:hAnsiTheme="minorHAnsi" w:cstheme="minorBidi"/>
          <w:sz w:val="22"/>
          <w:szCs w:val="22"/>
        </w:rPr>
      </w:pPr>
    </w:p>
    <w:p w14:paraId="170C5BE1" w14:textId="77777777" w:rsidR="00B92BF7" w:rsidRDefault="00B92BF7" w:rsidP="00B92BF7">
      <w:pPr>
        <w:bidi w:val="0"/>
        <w:rPr>
          <w:b/>
          <w:bCs/>
        </w:rPr>
      </w:pPr>
    </w:p>
    <w:p w14:paraId="502D8022" w14:textId="77777777" w:rsidR="00B92BF7" w:rsidRPr="00B92BF7" w:rsidRDefault="00B92BF7" w:rsidP="00B92BF7">
      <w:pPr>
        <w:pStyle w:val="af5"/>
        <w:rPr>
          <w:b/>
          <w:bCs/>
          <w:rtl/>
          <w:lang w:val="en-US"/>
        </w:rPr>
      </w:pPr>
    </w:p>
    <w:sectPr w:rsidR="00B92BF7" w:rsidRPr="00B92BF7" w:rsidSect="00407564">
      <w:pgSz w:w="12240" w:h="15840"/>
      <w:pgMar w:top="1440" w:right="1440" w:bottom="158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6" w:author="Maher" w:date="2025-06-09T16:43:00Z" w:initials="MF">
    <w:p w14:paraId="60832208" w14:textId="77777777" w:rsidR="006C4530" w:rsidRDefault="006C4530">
      <w:pPr>
        <w:pStyle w:val="afffa"/>
      </w:pPr>
      <w:r>
        <w:rPr>
          <w:rStyle w:val="afff9"/>
        </w:rPr>
        <w:annotationRef/>
      </w:r>
      <w:r>
        <w:rPr>
          <w:rFonts w:hint="cs"/>
          <w:rtl/>
        </w:rPr>
        <w:t>لم تتم بعد.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83220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811DD" w14:textId="77777777" w:rsidR="00FD78ED" w:rsidRDefault="00FD78ED" w:rsidP="006C5768">
      <w:r>
        <w:separator/>
      </w:r>
    </w:p>
  </w:endnote>
  <w:endnote w:type="continuationSeparator" w:id="0">
    <w:p w14:paraId="2296CDFC" w14:textId="77777777" w:rsidR="00FD78ED" w:rsidRDefault="00FD78ED"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Content>
      <w:p w14:paraId="5D9692BA" w14:textId="77777777" w:rsidR="00E21EE8" w:rsidRPr="00A53C88" w:rsidRDefault="00E21EE8">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14:paraId="7487BF83" w14:textId="77777777" w:rsidR="00E21EE8" w:rsidRDefault="00E21EE8">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Content>
      <w:p w14:paraId="01BAFD28" w14:textId="785D98E6" w:rsidR="00E21EE8" w:rsidRPr="00A53C88" w:rsidRDefault="00E21EE8">
        <w:pPr>
          <w:pStyle w:val="aff"/>
          <w:jc w:val="center"/>
        </w:pPr>
        <w:r>
          <w:fldChar w:fldCharType="begin"/>
        </w:r>
        <w:r>
          <w:instrText xml:space="preserve"> PAGE   \* MERGEFORMAT </w:instrText>
        </w:r>
        <w:r>
          <w:fldChar w:fldCharType="separate"/>
        </w:r>
        <w:r w:rsidR="003F7C44">
          <w:rPr>
            <w:noProof/>
            <w:rtl/>
          </w:rPr>
          <w:t>43</w:t>
        </w:r>
        <w:r>
          <w:rPr>
            <w:noProof/>
          </w:rPr>
          <w:fldChar w:fldCharType="end"/>
        </w:r>
      </w:p>
    </w:sdtContent>
  </w:sdt>
  <w:p w14:paraId="7D8E89D8" w14:textId="77777777" w:rsidR="00E21EE8" w:rsidRDefault="00E21EE8">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0C7418" w14:textId="77777777" w:rsidR="00FD78ED" w:rsidRDefault="00FD78ED" w:rsidP="006C5768">
      <w:r>
        <w:separator/>
      </w:r>
    </w:p>
  </w:footnote>
  <w:footnote w:type="continuationSeparator" w:id="0">
    <w:p w14:paraId="6C317A25" w14:textId="77777777" w:rsidR="00FD78ED" w:rsidRDefault="00FD78ED"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BA69C" w14:textId="77777777" w:rsidR="00E21EE8" w:rsidRDefault="00E21EE8"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85652"/>
    <w:multiLevelType w:val="hybridMultilevel"/>
    <w:tmpl w:val="7C66CD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2"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4"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A7EEB"/>
    <w:multiLevelType w:val="hybridMultilevel"/>
    <w:tmpl w:val="0A9C82A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4"/>
  </w:num>
  <w:num w:numId="4">
    <w:abstractNumId w:val="1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7"/>
  </w:num>
  <w:num w:numId="10">
    <w:abstractNumId w:val="16"/>
  </w:num>
  <w:num w:numId="11">
    <w:abstractNumId w:val="20"/>
  </w:num>
  <w:num w:numId="12">
    <w:abstractNumId w:val="21"/>
  </w:num>
  <w:num w:numId="13">
    <w:abstractNumId w:val="34"/>
  </w:num>
  <w:num w:numId="14">
    <w:abstractNumId w:val="13"/>
  </w:num>
  <w:num w:numId="15">
    <w:abstractNumId w:val="3"/>
  </w:num>
  <w:num w:numId="16">
    <w:abstractNumId w:val="31"/>
  </w:num>
  <w:num w:numId="17">
    <w:abstractNumId w:val="19"/>
  </w:num>
  <w:num w:numId="18">
    <w:abstractNumId w:val="23"/>
  </w:num>
  <w:num w:numId="19">
    <w:abstractNumId w:val="10"/>
  </w:num>
  <w:num w:numId="20">
    <w:abstractNumId w:val="15"/>
  </w:num>
  <w:num w:numId="21">
    <w:abstractNumId w:val="7"/>
  </w:num>
  <w:num w:numId="22">
    <w:abstractNumId w:val="26"/>
  </w:num>
  <w:num w:numId="23">
    <w:abstractNumId w:val="33"/>
  </w:num>
  <w:num w:numId="24">
    <w:abstractNumId w:val="17"/>
  </w:num>
  <w:num w:numId="25">
    <w:abstractNumId w:val="22"/>
  </w:num>
  <w:num w:numId="26">
    <w:abstractNumId w:val="18"/>
  </w:num>
  <w:num w:numId="27">
    <w:abstractNumId w:val="9"/>
  </w:num>
  <w:num w:numId="28">
    <w:abstractNumId w:val="1"/>
  </w:num>
  <w:num w:numId="29">
    <w:abstractNumId w:val="29"/>
  </w:num>
  <w:num w:numId="30">
    <w:abstractNumId w:val="28"/>
  </w:num>
  <w:num w:numId="31">
    <w:abstractNumId w:val="12"/>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32"/>
  </w:num>
  <w:num w:numId="37">
    <w:abstractNumId w:val="4"/>
  </w:num>
  <w:num w:numId="38">
    <w:abstractNumId w:val="30"/>
  </w:num>
  <w:num w:numId="39">
    <w:abstractNumId w:val="8"/>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her">
    <w15:presenceInfo w15:providerId="Windows Live" w15:userId="6491a0d45c6b17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05F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77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0896"/>
    <w:rsid w:val="00162E6E"/>
    <w:rsid w:val="0016413A"/>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3CF6"/>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0C"/>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1EB0"/>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2CE9"/>
    <w:rsid w:val="003E49F8"/>
    <w:rsid w:val="003E520E"/>
    <w:rsid w:val="003E6D1A"/>
    <w:rsid w:val="003F3A79"/>
    <w:rsid w:val="003F46BE"/>
    <w:rsid w:val="003F4E96"/>
    <w:rsid w:val="003F5EEC"/>
    <w:rsid w:val="003F7C44"/>
    <w:rsid w:val="00404E08"/>
    <w:rsid w:val="004051DA"/>
    <w:rsid w:val="0040712B"/>
    <w:rsid w:val="00407564"/>
    <w:rsid w:val="00412005"/>
    <w:rsid w:val="004130CC"/>
    <w:rsid w:val="00415262"/>
    <w:rsid w:val="00415933"/>
    <w:rsid w:val="004163E5"/>
    <w:rsid w:val="00417EB3"/>
    <w:rsid w:val="004206B4"/>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3CAF"/>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8B4"/>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4689D"/>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774A3"/>
    <w:rsid w:val="00680308"/>
    <w:rsid w:val="00680627"/>
    <w:rsid w:val="00680CE5"/>
    <w:rsid w:val="00684323"/>
    <w:rsid w:val="0068468D"/>
    <w:rsid w:val="00684F84"/>
    <w:rsid w:val="00685C80"/>
    <w:rsid w:val="006903DF"/>
    <w:rsid w:val="0069151E"/>
    <w:rsid w:val="00694BCC"/>
    <w:rsid w:val="00695E49"/>
    <w:rsid w:val="006A0154"/>
    <w:rsid w:val="006A2299"/>
    <w:rsid w:val="006A2F82"/>
    <w:rsid w:val="006A30AF"/>
    <w:rsid w:val="006A3E39"/>
    <w:rsid w:val="006B1A48"/>
    <w:rsid w:val="006B211F"/>
    <w:rsid w:val="006B29C9"/>
    <w:rsid w:val="006B4C75"/>
    <w:rsid w:val="006B7A34"/>
    <w:rsid w:val="006C0F5E"/>
    <w:rsid w:val="006C4530"/>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0B7"/>
    <w:rsid w:val="00767C39"/>
    <w:rsid w:val="00771A2C"/>
    <w:rsid w:val="007846DF"/>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67AC"/>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126"/>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E7C8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B80"/>
    <w:rsid w:val="00994E61"/>
    <w:rsid w:val="0099695D"/>
    <w:rsid w:val="009A25D2"/>
    <w:rsid w:val="009A37E2"/>
    <w:rsid w:val="009A477B"/>
    <w:rsid w:val="009A7466"/>
    <w:rsid w:val="009B0B7C"/>
    <w:rsid w:val="009B0D8F"/>
    <w:rsid w:val="009B2845"/>
    <w:rsid w:val="009B4499"/>
    <w:rsid w:val="009B4973"/>
    <w:rsid w:val="009C1974"/>
    <w:rsid w:val="009C1EDE"/>
    <w:rsid w:val="009C5099"/>
    <w:rsid w:val="009C62F6"/>
    <w:rsid w:val="009C69B2"/>
    <w:rsid w:val="009D55E5"/>
    <w:rsid w:val="009D62FE"/>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5E48"/>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2BF7"/>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59AF"/>
    <w:rsid w:val="00BD738F"/>
    <w:rsid w:val="00BE0B77"/>
    <w:rsid w:val="00BE1855"/>
    <w:rsid w:val="00BE704B"/>
    <w:rsid w:val="00BE7F1E"/>
    <w:rsid w:val="00BF19FB"/>
    <w:rsid w:val="00BF1E46"/>
    <w:rsid w:val="00BF359D"/>
    <w:rsid w:val="00BF54D4"/>
    <w:rsid w:val="00C01AEB"/>
    <w:rsid w:val="00C023A7"/>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0C04"/>
    <w:rsid w:val="00D01E73"/>
    <w:rsid w:val="00D03B40"/>
    <w:rsid w:val="00D04723"/>
    <w:rsid w:val="00D07352"/>
    <w:rsid w:val="00D10F8D"/>
    <w:rsid w:val="00D12108"/>
    <w:rsid w:val="00D125BE"/>
    <w:rsid w:val="00D144B0"/>
    <w:rsid w:val="00D16D89"/>
    <w:rsid w:val="00D233F1"/>
    <w:rsid w:val="00D2583B"/>
    <w:rsid w:val="00D25CCB"/>
    <w:rsid w:val="00D25FDB"/>
    <w:rsid w:val="00D278AE"/>
    <w:rsid w:val="00D310E6"/>
    <w:rsid w:val="00D33BB2"/>
    <w:rsid w:val="00D33C45"/>
    <w:rsid w:val="00D40B1B"/>
    <w:rsid w:val="00D42026"/>
    <w:rsid w:val="00D4203E"/>
    <w:rsid w:val="00D42368"/>
    <w:rsid w:val="00D442DA"/>
    <w:rsid w:val="00D446F3"/>
    <w:rsid w:val="00D45D09"/>
    <w:rsid w:val="00D4731B"/>
    <w:rsid w:val="00D4747A"/>
    <w:rsid w:val="00D52564"/>
    <w:rsid w:val="00D5437E"/>
    <w:rsid w:val="00D54510"/>
    <w:rsid w:val="00D54D94"/>
    <w:rsid w:val="00D5558C"/>
    <w:rsid w:val="00D568BA"/>
    <w:rsid w:val="00D57523"/>
    <w:rsid w:val="00D57979"/>
    <w:rsid w:val="00D57D47"/>
    <w:rsid w:val="00D62C1E"/>
    <w:rsid w:val="00D63E12"/>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C7683"/>
    <w:rsid w:val="00DD4BEA"/>
    <w:rsid w:val="00DD58CA"/>
    <w:rsid w:val="00DE1430"/>
    <w:rsid w:val="00DE2A5B"/>
    <w:rsid w:val="00DE2B2E"/>
    <w:rsid w:val="00DE55F6"/>
    <w:rsid w:val="00DE563D"/>
    <w:rsid w:val="00DF10EC"/>
    <w:rsid w:val="00DF133B"/>
    <w:rsid w:val="00DF1A0E"/>
    <w:rsid w:val="00DF356C"/>
    <w:rsid w:val="00DF393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1EE8"/>
    <w:rsid w:val="00E22C5F"/>
    <w:rsid w:val="00E24A5D"/>
    <w:rsid w:val="00E25973"/>
    <w:rsid w:val="00E25C08"/>
    <w:rsid w:val="00E2772E"/>
    <w:rsid w:val="00E3644F"/>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7473F"/>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6B8"/>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D78ED"/>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EFE43"/>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 w:type="character" w:styleId="afff9">
    <w:name w:val="annotation reference"/>
    <w:basedOn w:val="a2"/>
    <w:uiPriority w:val="99"/>
    <w:semiHidden/>
    <w:unhideWhenUsed/>
    <w:rsid w:val="006C4530"/>
    <w:rPr>
      <w:sz w:val="16"/>
      <w:szCs w:val="16"/>
    </w:rPr>
  </w:style>
  <w:style w:type="paragraph" w:styleId="afffa">
    <w:name w:val="annotation text"/>
    <w:basedOn w:val="a1"/>
    <w:link w:val="Charff3"/>
    <w:uiPriority w:val="99"/>
    <w:semiHidden/>
    <w:unhideWhenUsed/>
    <w:rsid w:val="006C4530"/>
    <w:rPr>
      <w:sz w:val="20"/>
      <w:szCs w:val="20"/>
    </w:rPr>
  </w:style>
  <w:style w:type="character" w:customStyle="1" w:styleId="Charff3">
    <w:name w:val="نص تعليق Char"/>
    <w:basedOn w:val="a2"/>
    <w:link w:val="afffa"/>
    <w:uiPriority w:val="99"/>
    <w:semiHidden/>
    <w:rsid w:val="006C4530"/>
    <w:rPr>
      <w:rFonts w:ascii="Times New Roman" w:eastAsia="Times New Roman" w:hAnsi="Times New Roman"/>
      <w:sz w:val="20"/>
      <w:szCs w:val="20"/>
      <w:lang w:bidi="ar-SY"/>
    </w:rPr>
  </w:style>
  <w:style w:type="paragraph" w:styleId="afffb">
    <w:name w:val="annotation subject"/>
    <w:basedOn w:val="afffa"/>
    <w:next w:val="afffa"/>
    <w:link w:val="Charff4"/>
    <w:uiPriority w:val="99"/>
    <w:semiHidden/>
    <w:unhideWhenUsed/>
    <w:rsid w:val="006C4530"/>
    <w:rPr>
      <w:b/>
      <w:bCs/>
    </w:rPr>
  </w:style>
  <w:style w:type="character" w:customStyle="1" w:styleId="Charff4">
    <w:name w:val="موضوع تعليق Char"/>
    <w:basedOn w:val="Charff3"/>
    <w:link w:val="afffb"/>
    <w:uiPriority w:val="99"/>
    <w:semiHidden/>
    <w:rsid w:val="006C4530"/>
    <w:rPr>
      <w:rFonts w:ascii="Times New Roman" w:eastAsia="Times New Roman" w:hAnsi="Times New Roman"/>
      <w:b/>
      <w:bCs/>
      <w:sz w:val="20"/>
      <w:szCs w:val="20"/>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289671260">
      <w:bodyDiv w:val="1"/>
      <w:marLeft w:val="0"/>
      <w:marRight w:val="0"/>
      <w:marTop w:val="0"/>
      <w:marBottom w:val="0"/>
      <w:divBdr>
        <w:top w:val="none" w:sz="0" w:space="0" w:color="auto"/>
        <w:left w:val="none" w:sz="0" w:space="0" w:color="auto"/>
        <w:bottom w:val="none" w:sz="0" w:space="0" w:color="auto"/>
        <w:right w:val="none" w:sz="0" w:space="0" w:color="auto"/>
      </w:divBdr>
    </w:div>
    <w:div w:id="293484892">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575675400">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755517059">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commentsExtended" Target="commentsExtended.xm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omments" Target="comments.xml"/><Relationship Id="rId38" Type="http://schemas.openxmlformats.org/officeDocument/2006/relationships/image" Target="media/image26.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C4A65A99-D993-4914-A7DE-4A6508EDC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25716</TotalTime>
  <Pages>78</Pages>
  <Words>32475</Words>
  <Characters>185109</Characters>
  <Application>Microsoft Office Word</Application>
  <DocSecurity>0</DocSecurity>
  <Lines>1542</Lines>
  <Paragraphs>434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217150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10</cp:revision>
  <cp:lastPrinted>2025-04-26T16:57:00Z</cp:lastPrinted>
  <dcterms:created xsi:type="dcterms:W3CDTF">2025-03-28T08:19:00Z</dcterms:created>
  <dcterms:modified xsi:type="dcterms:W3CDTF">2025-06-09T13:49:00Z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id="sA2p9pDN"/&gt;&lt;style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